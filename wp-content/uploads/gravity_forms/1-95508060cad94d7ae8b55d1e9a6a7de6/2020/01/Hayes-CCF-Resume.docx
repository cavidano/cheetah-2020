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FFCC2" w14:textId="77777777" w:rsidR="00816216" w:rsidRPr="004C6141" w:rsidRDefault="00E14E6A" w:rsidP="004C6141">
      <w:pPr>
        <w:pStyle w:val="Title"/>
        <w:spacing w:line="276" w:lineRule="auto"/>
        <w:rPr>
          <w:sz w:val="52"/>
        </w:rPr>
      </w:pPr>
      <w:r w:rsidRPr="004C6141">
        <w:rPr>
          <w:sz w:val="52"/>
        </w:rPr>
        <w:t>Emma Hayes</w:t>
      </w:r>
    </w:p>
    <w:p w14:paraId="2B30607D" w14:textId="77777777" w:rsidR="00141A4C" w:rsidRDefault="00E14E6A" w:rsidP="004C6141">
      <w:pPr>
        <w:spacing w:line="276" w:lineRule="auto"/>
      </w:pPr>
      <w:r>
        <w:t>5836 Blue Spruce Lane, Cincinnati, OH, 45224</w:t>
      </w:r>
      <w:r w:rsidR="00141A4C">
        <w:t> | </w:t>
      </w:r>
      <w:r>
        <w:t>(513) 203-5791</w:t>
      </w:r>
      <w:r w:rsidR="00141A4C">
        <w:t> | </w:t>
      </w:r>
      <w:r w:rsidR="005B2049">
        <w:t>hayes_emmal@live.com</w:t>
      </w:r>
    </w:p>
    <w:p w14:paraId="79F27638" w14:textId="77777777" w:rsidR="006270A9" w:rsidRDefault="00414C23" w:rsidP="004C6141">
      <w:pPr>
        <w:pStyle w:val="Heading1"/>
        <w:spacing w:line="276" w:lineRule="auto"/>
      </w:pPr>
      <w:sdt>
        <w:sdtPr>
          <w:alias w:val="Objective:"/>
          <w:tag w:val="Objective:"/>
          <w:id w:val="-731932020"/>
          <w:placeholder>
            <w:docPart w:val="F1491C0D26D342C6A61912662658609E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011197B5" w14:textId="44A7491F" w:rsidR="0085311A" w:rsidRDefault="0085311A" w:rsidP="004C6141">
      <w:pPr>
        <w:spacing w:line="276" w:lineRule="auto"/>
      </w:pPr>
      <w:r>
        <w:t>To gain experience and insight into conservation practices outside of the United States, and to provide my time and services to further the mission of the Cheetah Conservation Fund.</w:t>
      </w:r>
    </w:p>
    <w:sdt>
      <w:sdtPr>
        <w:alias w:val="Experience:"/>
        <w:tag w:val="Experience:"/>
        <w:id w:val="171684534"/>
        <w:placeholder>
          <w:docPart w:val="724F3AA0A2BC48839466CAB0E1E0F22C"/>
        </w:placeholder>
        <w:temporary/>
        <w:showingPlcHdr/>
        <w15:appearance w15:val="hidden"/>
      </w:sdtPr>
      <w:sdtEndPr/>
      <w:sdtContent>
        <w:p w14:paraId="76226109" w14:textId="1FF19307" w:rsidR="00A66DEC" w:rsidRDefault="009D5933" w:rsidP="004C6141">
          <w:pPr>
            <w:pStyle w:val="Heading1"/>
            <w:spacing w:line="276" w:lineRule="auto"/>
          </w:pPr>
          <w:r>
            <w:t>Experience</w:t>
          </w:r>
        </w:p>
      </w:sdtContent>
    </w:sdt>
    <w:p w14:paraId="483B0DE8" w14:textId="13762C4A" w:rsidR="0085311A" w:rsidRPr="00203B3B" w:rsidRDefault="0085311A" w:rsidP="0085311A">
      <w:pPr>
        <w:pStyle w:val="Heading2"/>
        <w:spacing w:line="276" w:lineRule="auto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095673">
        <w:rPr>
          <w:b w:val="0"/>
        </w:rPr>
        <w:t xml:space="preserve">Zooteen Supervisor | Cincinnati zoo </w:t>
      </w:r>
      <w:r w:rsidR="001B5BA8">
        <w:rPr>
          <w:b w:val="0"/>
        </w:rPr>
        <w:t>&amp;</w:t>
      </w:r>
      <w:bookmarkStart w:id="0" w:name="_GoBack"/>
      <w:bookmarkEnd w:id="0"/>
      <w:r w:rsidRPr="00095673">
        <w:rPr>
          <w:b w:val="0"/>
        </w:rPr>
        <w:t xml:space="preserve"> botanical garden | march 2018-present</w:t>
      </w:r>
    </w:p>
    <w:p w14:paraId="1C915087" w14:textId="3AAC8137" w:rsidR="0085311A" w:rsidRPr="0085311A" w:rsidRDefault="0085311A" w:rsidP="0085311A">
      <w:pPr>
        <w:pStyle w:val="ListBullet"/>
        <w:numPr>
          <w:ilvl w:val="0"/>
          <w:numId w:val="0"/>
        </w:numPr>
        <w:spacing w:line="276" w:lineRule="auto"/>
      </w:pPr>
      <w:r>
        <w:t>Train incoming ZooTeens volunteers and supervise day-to-day operations. Overs</w:t>
      </w:r>
      <w:r w:rsidR="00BD0443">
        <w:t>ee</w:t>
      </w:r>
      <w:r>
        <w:t xml:space="preserve"> ZooTeen </w:t>
      </w:r>
      <w:r w:rsidRPr="0085311A">
        <w:t>program operations in a variety of seasonal programs including summer camps, and Festival of Lights.</w:t>
      </w:r>
    </w:p>
    <w:p w14:paraId="0D2C6E25" w14:textId="77777777" w:rsidR="00CC4305" w:rsidRDefault="0085311A" w:rsidP="00CC4305">
      <w:pPr>
        <w:pStyle w:val="ListBullet"/>
        <w:numPr>
          <w:ilvl w:val="0"/>
          <w:numId w:val="27"/>
        </w:numPr>
        <w:spacing w:line="276" w:lineRule="auto"/>
        <w:rPr>
          <w:rFonts w:cs="Segoe UI"/>
          <w:sz w:val="21"/>
          <w:szCs w:val="21"/>
          <w:shd w:val="clear" w:color="auto" w:fill="FFFFFF"/>
        </w:rPr>
      </w:pPr>
      <w:r w:rsidRPr="0085311A">
        <w:rPr>
          <w:rFonts w:cs="Segoe UI"/>
          <w:sz w:val="21"/>
          <w:szCs w:val="21"/>
          <w:shd w:val="clear" w:color="auto" w:fill="FFFFFF"/>
        </w:rPr>
        <w:t xml:space="preserve">Created training manual, training courses, and protocol documents to assist in the training of incoming Supervisors. </w:t>
      </w:r>
    </w:p>
    <w:p w14:paraId="08E7F8E7" w14:textId="6A1A4741" w:rsidR="0085311A" w:rsidRPr="00CC4305" w:rsidRDefault="0085311A" w:rsidP="00CC4305">
      <w:pPr>
        <w:pStyle w:val="ListBullet"/>
        <w:numPr>
          <w:ilvl w:val="0"/>
          <w:numId w:val="27"/>
        </w:numPr>
        <w:spacing w:line="276" w:lineRule="auto"/>
        <w:rPr>
          <w:rFonts w:cs="Segoe UI"/>
          <w:sz w:val="21"/>
          <w:szCs w:val="21"/>
          <w:shd w:val="clear" w:color="auto" w:fill="FFFFFF"/>
        </w:rPr>
      </w:pPr>
      <w:r>
        <w:t xml:space="preserve"> Train incoming ZooTeen supervisors on daily tasks, responsibilities, and overarching leadership role.</w:t>
      </w:r>
    </w:p>
    <w:p w14:paraId="16E79E2B" w14:textId="4EAB9643" w:rsidR="00C013AF" w:rsidRPr="00C013AF" w:rsidRDefault="004D3A50" w:rsidP="00C013AF">
      <w:pPr>
        <w:pStyle w:val="Heading2"/>
        <w:spacing w:line="276" w:lineRule="auto"/>
        <w:rPr>
          <w:b w:val="0"/>
        </w:rPr>
      </w:pPr>
      <w:r>
        <w:rPr>
          <w:b w:val="0"/>
        </w:rPr>
        <w:t xml:space="preserve">Student </w:t>
      </w:r>
      <w:r w:rsidR="00203B3B">
        <w:rPr>
          <w:b w:val="0"/>
        </w:rPr>
        <w:t>Ambassador</w:t>
      </w:r>
      <w:r w:rsidRPr="005B2049">
        <w:rPr>
          <w:b w:val="0"/>
        </w:rPr>
        <w:t xml:space="preserve"> | </w:t>
      </w:r>
      <w:r>
        <w:rPr>
          <w:b w:val="0"/>
        </w:rPr>
        <w:t xml:space="preserve">university of cincinnati </w:t>
      </w:r>
      <w:r w:rsidRPr="005B2049">
        <w:rPr>
          <w:b w:val="0"/>
        </w:rPr>
        <w:t>| </w:t>
      </w:r>
      <w:r>
        <w:rPr>
          <w:b w:val="0"/>
        </w:rPr>
        <w:t>august 2019</w:t>
      </w:r>
      <w:r w:rsidR="00203B3B">
        <w:rPr>
          <w:b w:val="0"/>
        </w:rPr>
        <w:t>-december 2019</w:t>
      </w:r>
    </w:p>
    <w:p w14:paraId="036CD7E4" w14:textId="01A2E8AD" w:rsidR="00CC4305" w:rsidRPr="00CC4305" w:rsidRDefault="00203B3B" w:rsidP="00CC4305">
      <w:pPr>
        <w:pStyle w:val="Heading2"/>
        <w:spacing w:line="276" w:lineRule="auto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203B3B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Acted as a student representative and "face" of UC Blue Ash College. Assisted in various tasks and events across campus in order to promote student outreach, community engagement, and student success.</w:t>
      </w:r>
    </w:p>
    <w:p w14:paraId="378A0791" w14:textId="77777777" w:rsidR="00CC4305" w:rsidRDefault="00203B3B" w:rsidP="00CC4305">
      <w:pPr>
        <w:pStyle w:val="Heading2"/>
        <w:numPr>
          <w:ilvl w:val="0"/>
          <w:numId w:val="28"/>
        </w:numPr>
        <w:spacing w:line="276" w:lineRule="auto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203B3B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Assisted guests in answering questions in person or over the phone at the Welcome Desk</w:t>
      </w:r>
      <w:r w:rsidR="00C013AF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.</w:t>
      </w:r>
    </w:p>
    <w:p w14:paraId="2D84BFC4" w14:textId="77777777" w:rsidR="00CC4305" w:rsidRDefault="00203B3B" w:rsidP="00CC4305">
      <w:pPr>
        <w:pStyle w:val="Heading2"/>
        <w:numPr>
          <w:ilvl w:val="0"/>
          <w:numId w:val="28"/>
        </w:numPr>
        <w:spacing w:line="276" w:lineRule="auto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203B3B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Provided prospective students with a walking tour of the UC Blue Ash campus</w:t>
      </w:r>
      <w:r w:rsidR="00C013AF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.</w:t>
      </w:r>
    </w:p>
    <w:p w14:paraId="3A215F02" w14:textId="5B88E34C" w:rsidR="00BA2C78" w:rsidRDefault="00203B3B" w:rsidP="00CC4305">
      <w:pPr>
        <w:pStyle w:val="Heading2"/>
        <w:numPr>
          <w:ilvl w:val="0"/>
          <w:numId w:val="28"/>
        </w:numPr>
        <w:spacing w:line="276" w:lineRule="auto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203B3B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Assisted guests at various UC Blue Ash events such as Open House</w:t>
      </w:r>
      <w:r w:rsidR="00C013AF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.</w:t>
      </w:r>
    </w:p>
    <w:p w14:paraId="36D643C8" w14:textId="72B82E67" w:rsidR="00CC4305" w:rsidRDefault="00CC4305" w:rsidP="00CC4305">
      <w:pPr>
        <w:pStyle w:val="Heading2"/>
        <w:spacing w:line="276" w:lineRule="auto"/>
        <w:rPr>
          <w:b w:val="0"/>
        </w:rPr>
      </w:pPr>
    </w:p>
    <w:p w14:paraId="7C975925" w14:textId="6A62FE06" w:rsidR="00CC4305" w:rsidRDefault="00CC4305" w:rsidP="00CC4305">
      <w:pPr>
        <w:pStyle w:val="Heading2"/>
        <w:spacing w:line="276" w:lineRule="auto"/>
        <w:rPr>
          <w:b w:val="0"/>
        </w:rPr>
      </w:pPr>
      <w:r>
        <w:rPr>
          <w:b w:val="0"/>
        </w:rPr>
        <w:t>Keeper Assistant</w:t>
      </w:r>
      <w:r w:rsidRPr="005B2049">
        <w:rPr>
          <w:b w:val="0"/>
        </w:rPr>
        <w:t> | cincinnati</w:t>
      </w:r>
      <w:r>
        <w:rPr>
          <w:b w:val="0"/>
        </w:rPr>
        <w:t xml:space="preserve"> Zoo</w:t>
      </w:r>
      <w:r w:rsidR="001B5BA8">
        <w:rPr>
          <w:b w:val="0"/>
        </w:rPr>
        <w:t xml:space="preserve"> &amp;</w:t>
      </w:r>
      <w:r>
        <w:rPr>
          <w:b w:val="0"/>
        </w:rPr>
        <w:t xml:space="preserve"> botanical garden</w:t>
      </w:r>
      <w:r w:rsidRPr="005B2049">
        <w:rPr>
          <w:b w:val="0"/>
        </w:rPr>
        <w:t> | November 201</w:t>
      </w:r>
      <w:r>
        <w:rPr>
          <w:b w:val="0"/>
        </w:rPr>
        <w:t>7-August 2018</w:t>
      </w:r>
    </w:p>
    <w:p w14:paraId="481FB5B6" w14:textId="77777777" w:rsidR="00CC4305" w:rsidRDefault="00CC4305" w:rsidP="00CC4305">
      <w:pPr>
        <w:rPr>
          <w:rFonts w:cs="Segoe UI"/>
          <w:shd w:val="clear" w:color="auto" w:fill="FFFFFF"/>
        </w:rPr>
      </w:pPr>
      <w:r w:rsidRPr="00C013AF">
        <w:rPr>
          <w:rFonts w:cs="Segoe UI"/>
          <w:shd w:val="clear" w:color="auto" w:fill="FFFFFF"/>
        </w:rPr>
        <w:t>Facilitated habitat maintenance and meal preparation for various animals from the Cincinnati Zoo's Wings of the World habitats (November 2017-March 2018) as well as Interpretive education animals (March 2019-August 2019). Acquired knowledge of animal care and handling through work with Cincinnati Zoo animals.</w:t>
      </w:r>
    </w:p>
    <w:p w14:paraId="7E1874F2" w14:textId="64AFD232" w:rsidR="00CC4305" w:rsidRPr="00CC4305" w:rsidRDefault="00CC4305" w:rsidP="00CC430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C4305">
        <w:rPr>
          <w:rFonts w:cs="Segoe UI"/>
          <w:shd w:val="clear" w:color="auto" w:fill="FFFFFF"/>
        </w:rPr>
        <w:t>Contributed to the overhaul renovation of Wings of the World habitats.</w:t>
      </w:r>
    </w:p>
    <w:p w14:paraId="3ACA43C9" w14:textId="2756290F" w:rsidR="00CC4305" w:rsidRPr="00CC4305" w:rsidRDefault="00CC4305" w:rsidP="00CC4305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C4305">
        <w:rPr>
          <w:rFonts w:cs="Segoe UI"/>
          <w:shd w:val="clear" w:color="auto" w:fill="FFFFFF"/>
        </w:rPr>
        <w:t>Assisted in the maintenance and care of interpretive animals</w:t>
      </w:r>
    </w:p>
    <w:p w14:paraId="2F71FE37" w14:textId="77777777" w:rsidR="00CC4305" w:rsidRPr="00CC4305" w:rsidRDefault="00CC4305" w:rsidP="00CC4305">
      <w:pPr>
        <w:pStyle w:val="ListParagraph"/>
        <w:rPr>
          <w:sz w:val="24"/>
          <w:szCs w:val="24"/>
        </w:rPr>
      </w:pPr>
    </w:p>
    <w:sdt>
      <w:sdtPr>
        <w:alias w:val="Education:"/>
        <w:tag w:val="Education:"/>
        <w:id w:val="807127995"/>
        <w:placeholder>
          <w:docPart w:val="803064DD87A34250A982445A161F194C"/>
        </w:placeholder>
        <w:temporary/>
        <w:showingPlcHdr/>
        <w15:appearance w15:val="hidden"/>
      </w:sdtPr>
      <w:sdtEndPr/>
      <w:sdtContent>
        <w:p w14:paraId="51B4E1CF" w14:textId="77777777" w:rsidR="0085311A" w:rsidRDefault="0085311A" w:rsidP="0085311A">
          <w:pPr>
            <w:pStyle w:val="Heading1"/>
            <w:spacing w:line="276" w:lineRule="auto"/>
          </w:pPr>
          <w:r>
            <w:t>Education</w:t>
          </w:r>
        </w:p>
      </w:sdtContent>
    </w:sdt>
    <w:p w14:paraId="234794D9" w14:textId="77777777" w:rsidR="0085311A" w:rsidRPr="00E633B3" w:rsidRDefault="0085311A" w:rsidP="0085311A">
      <w:pPr>
        <w:pStyle w:val="Heading2"/>
        <w:spacing w:line="276" w:lineRule="auto"/>
        <w:rPr>
          <w:b w:val="0"/>
        </w:rPr>
      </w:pPr>
      <w:r w:rsidRPr="00E633B3">
        <w:rPr>
          <w:b w:val="0"/>
        </w:rPr>
        <w:t>University of Cincinnati | august 2018-present</w:t>
      </w:r>
    </w:p>
    <w:p w14:paraId="0C2609B9" w14:textId="2310F4A2" w:rsidR="0085311A" w:rsidRDefault="0085311A" w:rsidP="0085311A">
      <w:pPr>
        <w:pStyle w:val="ListBullet"/>
        <w:spacing w:line="276" w:lineRule="auto"/>
      </w:pPr>
      <w:r>
        <w:t>Major: Environmental Studies, Projected Graduation May 2022</w:t>
      </w:r>
    </w:p>
    <w:p w14:paraId="2FA6E5CB" w14:textId="508681C2" w:rsidR="00992829" w:rsidRPr="001B29CF" w:rsidRDefault="00992829" w:rsidP="0085311A">
      <w:pPr>
        <w:pStyle w:val="ListBullet"/>
        <w:numPr>
          <w:ilvl w:val="0"/>
          <w:numId w:val="0"/>
        </w:numPr>
        <w:spacing w:line="276" w:lineRule="auto"/>
      </w:pPr>
    </w:p>
    <w:sectPr w:rsidR="00992829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77D90" w14:textId="77777777" w:rsidR="00414C23" w:rsidRDefault="00414C23">
      <w:pPr>
        <w:spacing w:after="0"/>
      </w:pPr>
      <w:r>
        <w:separator/>
      </w:r>
    </w:p>
  </w:endnote>
  <w:endnote w:type="continuationSeparator" w:id="0">
    <w:p w14:paraId="3E4B2423" w14:textId="77777777" w:rsidR="00414C23" w:rsidRDefault="00414C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D52A4" w14:textId="77777777" w:rsidR="00097986" w:rsidRDefault="0009798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8C851" w14:textId="77777777" w:rsidR="00414C23" w:rsidRDefault="00414C23">
      <w:pPr>
        <w:spacing w:after="0"/>
      </w:pPr>
      <w:r>
        <w:separator/>
      </w:r>
    </w:p>
  </w:footnote>
  <w:footnote w:type="continuationSeparator" w:id="0">
    <w:p w14:paraId="0046D755" w14:textId="77777777" w:rsidR="00414C23" w:rsidRDefault="00414C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D80C9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395BAB"/>
    <w:multiLevelType w:val="hybridMultilevel"/>
    <w:tmpl w:val="CBA6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A7F5A"/>
    <w:multiLevelType w:val="hybridMultilevel"/>
    <w:tmpl w:val="D72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FA1BC5"/>
    <w:multiLevelType w:val="hybridMultilevel"/>
    <w:tmpl w:val="30021C2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1F5C3323"/>
    <w:multiLevelType w:val="hybridMultilevel"/>
    <w:tmpl w:val="22B8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A247160"/>
    <w:multiLevelType w:val="hybridMultilevel"/>
    <w:tmpl w:val="06C04694"/>
    <w:lvl w:ilvl="0" w:tplc="5B5C476A">
      <w:start w:val="5836"/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5103CC"/>
    <w:multiLevelType w:val="hybridMultilevel"/>
    <w:tmpl w:val="8524392A"/>
    <w:lvl w:ilvl="0" w:tplc="5E3CBF96">
      <w:start w:val="583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4405BA8"/>
    <w:multiLevelType w:val="hybridMultilevel"/>
    <w:tmpl w:val="03D8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2"/>
  </w:num>
  <w:num w:numId="16">
    <w:abstractNumId w:val="14"/>
  </w:num>
  <w:num w:numId="17">
    <w:abstractNumId w:val="20"/>
  </w:num>
  <w:num w:numId="18">
    <w:abstractNumId w:val="12"/>
  </w:num>
  <w:num w:numId="19">
    <w:abstractNumId w:val="26"/>
  </w:num>
  <w:num w:numId="20">
    <w:abstractNumId w:val="23"/>
  </w:num>
  <w:num w:numId="21">
    <w:abstractNumId w:val="13"/>
  </w:num>
  <w:num w:numId="22">
    <w:abstractNumId w:val="19"/>
  </w:num>
  <w:num w:numId="23">
    <w:abstractNumId w:val="25"/>
  </w:num>
  <w:num w:numId="24">
    <w:abstractNumId w:val="21"/>
  </w:num>
  <w:num w:numId="25">
    <w:abstractNumId w:val="18"/>
  </w:num>
  <w:num w:numId="26">
    <w:abstractNumId w:val="15"/>
  </w:num>
  <w:num w:numId="27">
    <w:abstractNumId w:val="24"/>
  </w:num>
  <w:num w:numId="28">
    <w:abstractNumId w:val="16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6A"/>
    <w:rsid w:val="00037BA0"/>
    <w:rsid w:val="00077A1B"/>
    <w:rsid w:val="00095673"/>
    <w:rsid w:val="00097986"/>
    <w:rsid w:val="000A4F59"/>
    <w:rsid w:val="000E4BC8"/>
    <w:rsid w:val="00117E37"/>
    <w:rsid w:val="00141A4C"/>
    <w:rsid w:val="001B29CF"/>
    <w:rsid w:val="001B5BA8"/>
    <w:rsid w:val="001D16DE"/>
    <w:rsid w:val="00203213"/>
    <w:rsid w:val="00203B3B"/>
    <w:rsid w:val="002364A0"/>
    <w:rsid w:val="002761D0"/>
    <w:rsid w:val="0028220F"/>
    <w:rsid w:val="00356C14"/>
    <w:rsid w:val="00382190"/>
    <w:rsid w:val="00412086"/>
    <w:rsid w:val="00414C23"/>
    <w:rsid w:val="00420E69"/>
    <w:rsid w:val="004615C0"/>
    <w:rsid w:val="00463CF3"/>
    <w:rsid w:val="004C6141"/>
    <w:rsid w:val="004D3A50"/>
    <w:rsid w:val="0050200F"/>
    <w:rsid w:val="00557F12"/>
    <w:rsid w:val="00574D5C"/>
    <w:rsid w:val="005A2D0C"/>
    <w:rsid w:val="005B2049"/>
    <w:rsid w:val="005C1FDC"/>
    <w:rsid w:val="00617B26"/>
    <w:rsid w:val="006270A9"/>
    <w:rsid w:val="00646426"/>
    <w:rsid w:val="00675956"/>
    <w:rsid w:val="00681034"/>
    <w:rsid w:val="007A5574"/>
    <w:rsid w:val="007D6E35"/>
    <w:rsid w:val="00816216"/>
    <w:rsid w:val="00831517"/>
    <w:rsid w:val="00843769"/>
    <w:rsid w:val="0085311A"/>
    <w:rsid w:val="0087734B"/>
    <w:rsid w:val="00992829"/>
    <w:rsid w:val="009D5933"/>
    <w:rsid w:val="00A54659"/>
    <w:rsid w:val="00A66DEC"/>
    <w:rsid w:val="00A75AEE"/>
    <w:rsid w:val="00AA637D"/>
    <w:rsid w:val="00B106F8"/>
    <w:rsid w:val="00B116C7"/>
    <w:rsid w:val="00BA2C78"/>
    <w:rsid w:val="00BD0443"/>
    <w:rsid w:val="00BD768D"/>
    <w:rsid w:val="00C013AF"/>
    <w:rsid w:val="00C61F8E"/>
    <w:rsid w:val="00C80B25"/>
    <w:rsid w:val="00CC4305"/>
    <w:rsid w:val="00CD2B9B"/>
    <w:rsid w:val="00D56003"/>
    <w:rsid w:val="00DF26D1"/>
    <w:rsid w:val="00E14E6A"/>
    <w:rsid w:val="00E3602C"/>
    <w:rsid w:val="00E4537A"/>
    <w:rsid w:val="00E633B3"/>
    <w:rsid w:val="00E83E4B"/>
    <w:rsid w:val="00F9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C38F9"/>
  <w15:chartTrackingRefBased/>
  <w15:docId w15:val="{DB74A69C-FE20-4B89-A1C3-AFAF88EF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B3B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B3B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CC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6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502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5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574457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2063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8340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491C0D26D342C6A619126626586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BC8-1506-47C9-A301-66ADD760786E}"/>
      </w:docPartPr>
      <w:docPartBody>
        <w:p w:rsidR="00D66DC7" w:rsidRDefault="00D66DC7">
          <w:pPr>
            <w:pStyle w:val="F1491C0D26D342C6A61912662658609E"/>
          </w:pPr>
          <w:r>
            <w:t>Objective</w:t>
          </w:r>
        </w:p>
      </w:docPartBody>
    </w:docPart>
    <w:docPart>
      <w:docPartPr>
        <w:name w:val="724F3AA0A2BC48839466CAB0E1E0F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E7F37-ADEC-4627-B4F4-21494B6DC5D9}"/>
      </w:docPartPr>
      <w:docPartBody>
        <w:p w:rsidR="00D66DC7" w:rsidRDefault="00D66DC7">
          <w:pPr>
            <w:pStyle w:val="724F3AA0A2BC48839466CAB0E1E0F22C"/>
          </w:pPr>
          <w:r>
            <w:t>Experience</w:t>
          </w:r>
        </w:p>
      </w:docPartBody>
    </w:docPart>
    <w:docPart>
      <w:docPartPr>
        <w:name w:val="803064DD87A34250A982445A161F1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A554E-F36D-4E92-89AB-B20BBE7C3350}"/>
      </w:docPartPr>
      <w:docPartBody>
        <w:p w:rsidR="00740C25" w:rsidRDefault="006521D2">
          <w:pPr>
            <w:pStyle w:val="803064DD87A34250A982445A161F194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C7"/>
    <w:rsid w:val="00016718"/>
    <w:rsid w:val="0022621D"/>
    <w:rsid w:val="002632A7"/>
    <w:rsid w:val="006521D2"/>
    <w:rsid w:val="00740C25"/>
    <w:rsid w:val="00B55EC0"/>
    <w:rsid w:val="00D66DC7"/>
    <w:rsid w:val="00D97027"/>
    <w:rsid w:val="00D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F947F6A05F46339A6430FC38489DFB">
    <w:name w:val="D1F947F6A05F46339A6430FC38489DFB"/>
  </w:style>
  <w:style w:type="paragraph" w:customStyle="1" w:styleId="5D36068E6E0B45ACB37F462D723F214A">
    <w:name w:val="5D36068E6E0B45ACB37F462D723F214A"/>
  </w:style>
  <w:style w:type="paragraph" w:customStyle="1" w:styleId="50B2B2AC0BDF4A31B4CAA7987C6E08D1">
    <w:name w:val="50B2B2AC0BDF4A31B4CAA7987C6E08D1"/>
  </w:style>
  <w:style w:type="paragraph" w:customStyle="1" w:styleId="E8AAA9A567534DA2A835362D25300650">
    <w:name w:val="E8AAA9A567534DA2A835362D25300650"/>
  </w:style>
  <w:style w:type="paragraph" w:customStyle="1" w:styleId="F1491C0D26D342C6A61912662658609E">
    <w:name w:val="F1491C0D26D342C6A61912662658609E"/>
  </w:style>
  <w:style w:type="paragraph" w:customStyle="1" w:styleId="732A287B2E8F444F9B5BE067404A91E3">
    <w:name w:val="732A287B2E8F444F9B5BE067404A91E3"/>
  </w:style>
  <w:style w:type="paragraph" w:customStyle="1" w:styleId="E8F6E6E5C03C443F9C1CD7EAC28CC25F">
    <w:name w:val="E8F6E6E5C03C443F9C1CD7EAC28CC25F"/>
  </w:style>
  <w:style w:type="paragraph" w:customStyle="1" w:styleId="73ACA74B5EA0465AB38FB3BE1CB6FF12">
    <w:name w:val="73ACA74B5EA0465AB38FB3BE1CB6FF12"/>
  </w:style>
  <w:style w:type="paragraph" w:customStyle="1" w:styleId="CC8962C467C44BC7BD5252DBE69DFBD8">
    <w:name w:val="CC8962C467C44BC7BD5252DBE69DFBD8"/>
  </w:style>
  <w:style w:type="paragraph" w:customStyle="1" w:styleId="9505DB32B2C54EBAADC1CA644B0010B8">
    <w:name w:val="9505DB32B2C54EBAADC1CA644B0010B8"/>
  </w:style>
  <w:style w:type="paragraph" w:customStyle="1" w:styleId="313F76172CD34F41833F78E5E2258586">
    <w:name w:val="313F76172CD34F41833F78E5E2258586"/>
  </w:style>
  <w:style w:type="paragraph" w:customStyle="1" w:styleId="F42B214280D34E7CB47FFDBD6F34DA71">
    <w:name w:val="F42B214280D34E7CB47FFDBD6F34DA71"/>
  </w:style>
  <w:style w:type="paragraph" w:customStyle="1" w:styleId="A42E878570874C339B65C9F4A9FD6AA8">
    <w:name w:val="A42E878570874C339B65C9F4A9FD6AA8"/>
  </w:style>
  <w:style w:type="paragraph" w:customStyle="1" w:styleId="ACBAB70E70ED4133A4E4604941452269">
    <w:name w:val="ACBAB70E70ED4133A4E4604941452269"/>
  </w:style>
  <w:style w:type="paragraph" w:customStyle="1" w:styleId="E6BE26E5F84B4944A861425EAAB01AC1">
    <w:name w:val="E6BE26E5F84B4944A861425EAAB01AC1"/>
  </w:style>
  <w:style w:type="paragraph" w:customStyle="1" w:styleId="6704113BD533455EA3B207CDA28E9319">
    <w:name w:val="6704113BD533455EA3B207CDA28E9319"/>
  </w:style>
  <w:style w:type="paragraph" w:customStyle="1" w:styleId="6F85B9AFE88341F7AA61176F1C5F9241">
    <w:name w:val="6F85B9AFE88341F7AA61176F1C5F9241"/>
  </w:style>
  <w:style w:type="paragraph" w:customStyle="1" w:styleId="63BF11021CD746A0B79D10D586A9EAAF">
    <w:name w:val="63BF11021CD746A0B79D10D586A9EAAF"/>
  </w:style>
  <w:style w:type="paragraph" w:customStyle="1" w:styleId="F58187DAAE8F48E998239699BBC6DBCA">
    <w:name w:val="F58187DAAE8F48E998239699BBC6DBCA"/>
  </w:style>
  <w:style w:type="paragraph" w:customStyle="1" w:styleId="AA9902BEAE1E4C7AB818849ADED0B734">
    <w:name w:val="AA9902BEAE1E4C7AB818849ADED0B734"/>
  </w:style>
  <w:style w:type="paragraph" w:customStyle="1" w:styleId="2AB833B631FB4494802F824B13557FA3">
    <w:name w:val="2AB833B631FB4494802F824B13557FA3"/>
  </w:style>
  <w:style w:type="paragraph" w:customStyle="1" w:styleId="4971C17A655B4408BADAC220EB81429B">
    <w:name w:val="4971C17A655B4408BADAC220EB81429B"/>
  </w:style>
  <w:style w:type="paragraph" w:customStyle="1" w:styleId="15591E6E46134912BABE25A49A2AEFE2">
    <w:name w:val="15591E6E46134912BABE25A49A2AEFE2"/>
  </w:style>
  <w:style w:type="paragraph" w:customStyle="1" w:styleId="9FA05CF2BF5D41F099705DCF9CC5BAA8">
    <w:name w:val="9FA05CF2BF5D41F099705DCF9CC5BAA8"/>
  </w:style>
  <w:style w:type="paragraph" w:customStyle="1" w:styleId="724F3AA0A2BC48839466CAB0E1E0F22C">
    <w:name w:val="724F3AA0A2BC48839466CAB0E1E0F22C"/>
  </w:style>
  <w:style w:type="paragraph" w:customStyle="1" w:styleId="34AF858077834F0D9595FB8D18B19052">
    <w:name w:val="34AF858077834F0D9595FB8D18B19052"/>
  </w:style>
  <w:style w:type="paragraph" w:customStyle="1" w:styleId="11187472F6A24520BDFACCF1E349A0CE">
    <w:name w:val="11187472F6A24520BDFACCF1E349A0CE"/>
  </w:style>
  <w:style w:type="paragraph" w:customStyle="1" w:styleId="9F722A13BE704F75A1703DCB567427E3">
    <w:name w:val="9F722A13BE704F75A1703DCB567427E3"/>
  </w:style>
  <w:style w:type="paragraph" w:customStyle="1" w:styleId="DE962CBE670046229555A741696F2502">
    <w:name w:val="DE962CBE670046229555A741696F2502"/>
  </w:style>
  <w:style w:type="paragraph" w:customStyle="1" w:styleId="07D054094A2A45C08C206BBB744365E0">
    <w:name w:val="07D054094A2A45C08C206BBB744365E0"/>
  </w:style>
  <w:style w:type="paragraph" w:customStyle="1" w:styleId="E5D6BB81AAB242D39C1A041ABEB813D1">
    <w:name w:val="E5D6BB81AAB242D39C1A041ABEB813D1"/>
  </w:style>
  <w:style w:type="paragraph" w:customStyle="1" w:styleId="D21CE346D75646BCBD0D0A191F463D3A">
    <w:name w:val="D21CE346D75646BCBD0D0A191F463D3A"/>
  </w:style>
  <w:style w:type="paragraph" w:customStyle="1" w:styleId="CA3D17BB55ED473B98F44C940F65AC17">
    <w:name w:val="CA3D17BB55ED473B98F44C940F65AC17"/>
  </w:style>
  <w:style w:type="paragraph" w:customStyle="1" w:styleId="2E8FC682B39846C6A041D55FA5AB3C99">
    <w:name w:val="2E8FC682B39846C6A041D55FA5AB3C99"/>
    <w:rsid w:val="00D66DC7"/>
  </w:style>
  <w:style w:type="paragraph" w:customStyle="1" w:styleId="AB008AA167404CCFA7F9F2AAAD914A75">
    <w:name w:val="AB008AA167404CCFA7F9F2AAAD914A75"/>
    <w:rsid w:val="00D66DC7"/>
  </w:style>
  <w:style w:type="paragraph" w:customStyle="1" w:styleId="EF7D5E2C10534213A7A93D69AC137D82">
    <w:name w:val="EF7D5E2C10534213A7A93D69AC137D82"/>
    <w:rsid w:val="00D66DC7"/>
  </w:style>
  <w:style w:type="paragraph" w:customStyle="1" w:styleId="AA822928FBB240ACB6E71DC52A248804">
    <w:name w:val="AA822928FBB240ACB6E71DC52A248804"/>
    <w:rsid w:val="00D66DC7"/>
  </w:style>
  <w:style w:type="paragraph" w:customStyle="1" w:styleId="662CC31D46C842589408D539BBBD58E9">
    <w:name w:val="662CC31D46C842589408D539BBBD58E9"/>
    <w:rsid w:val="00D66DC7"/>
  </w:style>
  <w:style w:type="paragraph" w:customStyle="1" w:styleId="BADB7716A3CD492598D50BBAFD4612F8">
    <w:name w:val="BADB7716A3CD492598D50BBAFD4612F8"/>
    <w:rsid w:val="00D66DC7"/>
  </w:style>
  <w:style w:type="paragraph" w:customStyle="1" w:styleId="AF8833B9C0A04D288483B9E6113CE39A">
    <w:name w:val="AF8833B9C0A04D288483B9E6113CE39A"/>
    <w:rsid w:val="00D66DC7"/>
  </w:style>
  <w:style w:type="paragraph" w:customStyle="1" w:styleId="F0BBC6F23281409789754F34BA2ADAF1">
    <w:name w:val="F0BBC6F23281409789754F34BA2ADAF1"/>
    <w:rsid w:val="00D66DC7"/>
  </w:style>
  <w:style w:type="paragraph" w:customStyle="1" w:styleId="5F570AAE9EDB4C1BA877FCA615283C19">
    <w:name w:val="5F570AAE9EDB4C1BA877FCA615283C19"/>
    <w:rsid w:val="00D66DC7"/>
  </w:style>
  <w:style w:type="paragraph" w:customStyle="1" w:styleId="330326E86EB84F80A89B144CA905980E">
    <w:name w:val="330326E86EB84F80A89B144CA905980E"/>
    <w:rsid w:val="00D66DC7"/>
  </w:style>
  <w:style w:type="paragraph" w:customStyle="1" w:styleId="CA5251BF2E19493F9AC4B143DD54693B">
    <w:name w:val="CA5251BF2E19493F9AC4B143DD54693B"/>
    <w:rsid w:val="00D66DC7"/>
  </w:style>
  <w:style w:type="paragraph" w:customStyle="1" w:styleId="C9AE0021783442229851306F5085B53E">
    <w:name w:val="C9AE0021783442229851306F5085B53E"/>
    <w:rsid w:val="00D66DC7"/>
  </w:style>
  <w:style w:type="paragraph" w:customStyle="1" w:styleId="C8978089162048CB9C4883C230E723E0">
    <w:name w:val="C8978089162048CB9C4883C230E723E0"/>
    <w:rsid w:val="00D66DC7"/>
  </w:style>
  <w:style w:type="paragraph" w:customStyle="1" w:styleId="DE245CC218DB47A2BCF04BAAB8DC2B00">
    <w:name w:val="DE245CC218DB47A2BCF04BAAB8DC2B00"/>
    <w:rsid w:val="00D66DC7"/>
  </w:style>
  <w:style w:type="paragraph" w:customStyle="1" w:styleId="B87177A426434F899EF8E3C16A3DC395">
    <w:name w:val="B87177A426434F899EF8E3C16A3DC395"/>
    <w:rsid w:val="00D66DC7"/>
  </w:style>
  <w:style w:type="paragraph" w:customStyle="1" w:styleId="D3B1CFA6F9F240FCA56393258F219E57">
    <w:name w:val="D3B1CFA6F9F240FCA56393258F219E57"/>
    <w:rsid w:val="00D66DC7"/>
  </w:style>
  <w:style w:type="paragraph" w:customStyle="1" w:styleId="803064DD87A34250A982445A161F194C">
    <w:name w:val="803064DD87A34250A982445A161F1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0377-3E4A-4C1C-8AA2-EEF2387E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24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 Hayes</cp:lastModifiedBy>
  <cp:revision>4</cp:revision>
  <dcterms:created xsi:type="dcterms:W3CDTF">2020-01-21T19:05:00Z</dcterms:created>
  <dcterms:modified xsi:type="dcterms:W3CDTF">2020-01-23T21:39:00Z</dcterms:modified>
  <cp:version/>
</cp:coreProperties>
</file>