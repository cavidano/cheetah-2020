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 mc:Ignorable="w14 wp14">
  <w:body>
    <w:sdt>
      <w:sdtPr>
        <w:alias w:val="Your name"/>
        <w:tag w:val="Your name"/>
        <w:id w:val="1760865497"/>
        <w:placeholder>
          <w:docPart w:val="A3DDCB48F3B125488E6D064E40B38234"/>
        </w:placeholder>
        <w:dataBinding w:prefixMappings="xmlns:ns0='http://schemas.openxmlformats.org/officeDocument/2006/extended-properties' " w:xpath="/ns0:Properties[1]/ns0:Company[1]" w:storeItemID="{6668398D-A668-4E3E-A5EB-62B293D839F1}"/>
        <w:text w:multiLine="1"/>
      </w:sdtPr>
      <w:sdtEndPr/>
      <w:sdtContent>
        <w:p>
          <w:pPr>
            <w:pStyle w:val="Name"/>
            <w:rPr>
              <w:rStyle w:val="Normal"/>
              <w:b w:val="1"/>
              <w:caps w:val="1"/>
              <w:color w:val="4B3A2E"/>
              <w:spacing w:val="21"/>
              <w:sz w:val="36"/>
              <w:szCs w:val="22"/>
              <w:lang w:bidi="ar_SA" w:eastAsia="ja_JP" w:val="en_US"/>
            </w:rPr>
          </w:pPr>
          <w:r>
            <w:t>Sofia IN Amakali</w:t>
          </w:r>
        </w:p>
      </w:sdtContent>
    </w:sdt>
    <w:p>
      <w:pPr>
        <w:pStyle w:val="SenderContactInfo"/>
        <w:rPr>
          <w:rStyle w:val="Normal"/>
          <w:color w:val="4B3A2E"/>
          <w:sz w:val="22"/>
          <w:szCs w:val="22"/>
          <w:lang w:bidi="ar_SA" w:eastAsia="ja_JP" w:val="en_US"/>
        </w:rPr>
      </w:pPr>
      <w:r>
        <w:t>P.O. Box 25027, Onandjokwe</w:t>
      </w:r>
      <w:r>
        <w:rPr>
          <w:lang w:bidi="en-GB" w:val="en-GB"/>
        </w:rPr>
        <w:t xml:space="preserve"> | </w:t>
      </w:r>
      <w:r>
        <w:t>0818367516</w:t>
      </w:r>
      <w:r>
        <w:rPr>
          <w:lang w:bidi="en-GB" w:val="en-GB"/>
        </w:rPr>
        <w:t xml:space="preserve"> |</w:t>
      </w:r>
      <w:r>
        <w:rPr>
          <w:lang w:bidi="en-GB" w:val="en-GB"/>
        </w:rPr>
        <w:t>amakalisofia99@gmail.com</w:t>
      </w:r>
    </w:p>
    <w:p>
      <w:pPr>
        <w:pStyle w:val="Date"/>
        <w:rPr>
          <w:rStyle w:val="Normal"/>
          <w:b w:val="1"/>
          <w:color w:val="4B3A2E"/>
          <w:spacing w:val="21"/>
          <w:sz w:val="22"/>
          <w:szCs w:val="22"/>
          <w:lang w:bidi="ar_SA" w:eastAsia="ja_JP" w:val="en_US"/>
        </w:rPr>
      </w:pPr>
      <w:r>
        <w:rPr>
          <w:rStyle w:val="Normal"/>
          <w:rFonts w:ascii="Times New Roman" w:hAnsi="Times New Roman"/>
          <w:b w:val="1"/>
          <w:vanish w:val="0"/>
          <w:color w:val="4B3A2E"/>
          <w:sz w:val="22"/>
          <w:szCs w:val="22"/>
          <w:rtl w:val="0"/>
          <w:lang w:val="en-US"/>
        </w:rPr>
        <w:t>25 February 2020</w:t>
      </w:r>
    </w:p>
    <w:p>
      <w:pPr>
        <w:pStyle w:val="RecipientContactInfo"/>
        <w:rPr>
          <w:rStyle w:val="Normal"/>
          <w:color w:val="4B3A2E"/>
          <w:sz w:val="22"/>
          <w:szCs w:val="22"/>
          <w:lang w:bidi="ar_SA" w:eastAsia="ja_JP" w:val="en_US"/>
        </w:rPr>
      </w:pPr>
      <w:r>
        <w:t>The Hiring Manager</w:t>
      </w:r>
    </w:p>
    <w:p>
      <w:pPr>
        <w:pStyle w:val="RecipientContactInfo"/>
        <w:rPr>
          <w:rStyle w:val="Normal"/>
          <w:color w:val="4B3A2E"/>
          <w:sz w:val="22"/>
          <w:szCs w:val="22"/>
          <w:lang w:bidi="ar_SA" w:eastAsia="ja_JP" w:val="en_US"/>
        </w:rPr>
      </w:pPr>
      <w:r>
        <w:t>The Cheetah Conservation Fund</w:t>
      </w:r>
    </w:p>
    <w:p>
      <w:pPr>
        <w:pStyle w:val="RecipientContactInfo"/>
        <w:rPr>
          <w:rStyle w:val="Normal"/>
          <w:color w:val="4B3A2E"/>
          <w:sz w:val="22"/>
          <w:szCs w:val="22"/>
          <w:lang w:bidi="ar_SA" w:eastAsia="ja_JP" w:val="en_US"/>
        </w:rPr>
      </w:pPr>
      <w:r>
        <w:t>PO Box 1755,</w:t>
      </w:r>
    </w:p>
    <w:p>
      <w:pPr>
        <w:pStyle w:val="RecipientContactInfo"/>
        <w:rPr>
          <w:rStyle w:val="Normal"/>
          <w:color w:val="4B3A2E"/>
          <w:sz w:val="22"/>
          <w:szCs w:val="22"/>
          <w:lang w:bidi="ar_SA" w:eastAsia="ja_JP" w:val="en_US"/>
        </w:rPr>
      </w:pPr>
      <w:r>
        <w:t>Otjiwarongo</w:t>
      </w:r>
    </w:p>
    <w:p>
      <w:pPr>
        <w:pStyle w:val="RecipientContactInfo"/>
        <w:rPr>
          <w:rStyle w:val="Normal"/>
          <w:color w:val="4B3A2E"/>
          <w:sz w:val="22"/>
          <w:szCs w:val="22"/>
          <w:lang w:bidi="ar_SA" w:eastAsia="ja_JP" w:val="en_US"/>
        </w:rPr>
      </w:pPr>
      <w:r>
        <w:t>Namibia</w:t>
      </w:r>
    </w:p>
    <w:p>
      <w:pPr>
        <w:pStyle w:val="Salutation"/>
        <w:rPr>
          <w:rStyle w:val="Normal"/>
          <w:b w:val="1"/>
          <w:color w:val="4B3A2E"/>
          <w:spacing w:val="21"/>
          <w:sz w:val="22"/>
          <w:szCs w:val="22"/>
          <w:lang w:bidi="ar_SA" w:eastAsia="ja_JP" w:val="en_US"/>
        </w:rPr>
      </w:pPr>
      <w:r>
        <w:rPr>
          <w:lang w:bidi="en-GB" w:val="en-GB"/>
        </w:rPr>
        <w:t xml:space="preserve">Dear </w:t>
      </w:r>
      <w:r>
        <w:t>Sir/Madam</w:t>
      </w:r>
      <w:r>
        <w:rPr>
          <w:lang w:bidi="en-GB" w:val="en-GB"/>
        </w:rPr>
        <w:t>,</w:t>
      </w:r>
    </w:p>
    <w:p>
      <w:pPr>
        <w:rPr>
          <w:color w:val="4B3A2E"/>
          <w:sz w:val="22"/>
          <w:szCs w:val="22"/>
          <w:lang w:bidi="ar_SA" w:eastAsia="ja_JP" w:val="en_US"/>
        </w:rPr>
      </w:pPr>
      <w:r>
        <w:t>I</w:t>
      </w:r>
      <w:r>
        <w:rPr>
          <w:rFonts w:ascii="Arial" w:hAnsi="Arial"/>
        </w:rPr>
        <w:t>ʼ</w:t>
      </w:r>
      <w:r>
        <w:t>m writing to you regarding the student internship that I came to hear of from one of my friends who had her internship at The Cheetah Conservation Fund last ye</w:t>
      </w:r>
      <w:r>
        <w:rPr>
          <w:rFonts w:ascii="Times New Roman" w:hAnsi="Times New Roman"/>
          <w:vanish w:val="0"/>
          <w:color w:val="4B3A2E"/>
          <w:sz w:val="22"/>
          <w:szCs w:val="22"/>
          <w:rtl w:val="0"/>
          <w:lang w:val="en-US"/>
        </w:rPr>
        <w:t>ar 2019.</w:t>
      </w:r>
    </w:p>
    <w:p>
      <w:pPr>
        <w:rPr>
          <w:color w:val="4B3A2E"/>
          <w:sz w:val="22"/>
          <w:szCs w:val="22"/>
          <w:lang w:bidi="ar_SA" w:eastAsia="ja_JP" w:val="en_US"/>
        </w:rPr>
      </w:pPr>
      <w:r>
        <w:t>I was delighted to find that my academic accomplishments meet all of the necessary requirements. I am seeking a challenging but rewarding internship, which is why I was drawn to this exciting opportunity. As a second year Environmental Biology student at the University of Namibia, I have acquired skills in field work such as sampling and collection of data.</w:t>
      </w:r>
    </w:p>
    <w:p>
      <w:pPr>
        <w:rPr>
          <w:color w:val="4B3A2E"/>
          <w:sz w:val="22"/>
          <w:szCs w:val="22"/>
          <w:lang w:bidi="ar_SA" w:eastAsia="ja_JP" w:val="en_US"/>
        </w:rPr>
      </w:pPr>
      <w:r>
        <w:t xml:space="preserve">I would be delighted to have an opportunity to </w:t>
      </w:r>
      <w:r>
        <w:t>work with you</w:t>
      </w:r>
      <w:r>
        <w:t>. Please accept the enclosed resume and feel free to contact me at your earliest convenience. I appreciate your time and consideration.</w:t>
      </w:r>
    </w:p>
    <w:p>
      <w:pPr>
        <w:pStyle w:val="Closing"/>
        <w:rPr>
          <w:rStyle w:val="Normal"/>
          <w:color w:val="4B3A2E"/>
          <w:sz w:val="22"/>
          <w:szCs w:val="22"/>
          <w:lang w:bidi="ar_SA" w:eastAsia="ja_JP" w:val="en_US"/>
        </w:rPr>
      </w:pPr>
      <w:sdt>
        <w:sdtPr>
          <w:alias w:val="Enter closing:"/>
          <w:tag w:val="Enter closing:"/>
          <w:id w:val="-278875100"/>
          <w:placeholder>
            <w:docPart w:val="18E97BE87FBCF04284BFEEC69A2263DC"/>
          </w:placeholder>
          <w:temporary/>
          <w:showingPlcHdr/>
        </w:sdtPr>
        <w:sdtEndPr/>
        <w:sdtContent>
          <w:r>
            <w:rPr>
              <w:lang w:bidi="en-GB" w:val="en-GB"/>
            </w:rPr>
            <w:t>Yours sincerely,</w:t>
          </w:r>
        </w:sdtContent>
      </w:sdt>
    </w:p>
    <w:p>
      <w:pPr>
        <w:pStyle w:val="Signature"/>
        <w:rPr>
          <w:rStyle w:val="Normal"/>
          <w:b w:val="1"/>
          <w:color w:val="4B3A2E"/>
          <w:spacing w:val="21"/>
          <w:sz w:val="22"/>
          <w:szCs w:val="22"/>
          <w:lang w:bidi="ar_SA" w:eastAsia="ja_JP" w:val="en_US"/>
        </w:rPr>
      </w:pPr>
      <w:r>
        <w:t>Sofia IN Amakali</w:t>
      </w:r>
      <w:bookmarkStart w:id="0" w:name="_GoBack"/>
      <w:bookmarkEnd w:id="0"/>
    </w:p>
    <w:sectPr>
      <w:headerReference w:type="default" r:id="rId1"/>
      <w:headerReference w:type="first" r:id="rId2"/>
      <w:footerReference w:type="default" r:id="rId3"/>
      <w:pgSz w:h="15840" w:w="12240"/>
      <w:pgMar w:bottom="1195" w:footer="720" w:gutter="0" w:header="432" w:left="1123" w:right="1123" w:top="11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FD2" w:rsidRDefault="00AC1FD2">
      <w:pPr>
        <w:spacing w:after="0" w:line="240" w:lineRule="auto"/>
      </w:pPr>
      <w:r>
        <w:separator/>
      </w:r>
    </w:p>
  </w:endnote>
  <w:endnote w:type="continuationSeparator" w:id="0">
    <w:p w:rsidR="00AC1FD2" w:rsidRDefault="00AC1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2272" w:rsidRDefault="00E5559C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 w:rsidR="00BC467A"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FD2" w:rsidRDefault="00AC1FD2">
      <w:pPr>
        <w:spacing w:after="0" w:line="240" w:lineRule="auto"/>
      </w:pPr>
      <w:r>
        <w:separator/>
      </w:r>
    </w:p>
  </w:footnote>
  <w:footnote w:type="continuationSeparator" w:id="0">
    <w:p w:rsidR="00AC1FD2" w:rsidRDefault="00AC1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FDA3F25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BFD37B3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abstractNum w:abstractNumId="0">
    <w:multiLevelType w:val="singleLevel"/>
    <w:tmpl w:val="217AB274"/>
    <w:numStyleLink w:val=""/>
    <w:lvl w:ilvl="0">
      <w:start w:val="1"/>
      <w:numFmt w:val="decimal"/>
      <w:lvlText w:val="%1."/>
      <w:lvlJc w:val="left"/>
      <w:pPr>
        <w:tabs>
          <w:tab w:leader="none" w:pos="1800" w:val="num"/>
        </w:tabs>
        <w:ind w:hanging="360" w:left="1800"/>
      </w:pPr>
    </w:lvl>
  </w:abstractNum>
  <w:abstractNum w:abstractNumId="1">
    <w:multiLevelType w:val="singleLevel"/>
    <w:tmpl w:val="029C55CE"/>
    <w:numStyleLink w:val=""/>
    <w:lvl w:ilvl="0">
      <w:start w:val="1"/>
      <w:numFmt w:val="decimal"/>
      <w:lvlText w:val="%1."/>
      <w:lvlJc w:val="left"/>
      <w:pPr>
        <w:tabs>
          <w:tab w:leader="none" w:pos="1440" w:val="num"/>
        </w:tabs>
        <w:ind w:hanging="360" w:left="1440"/>
      </w:pPr>
    </w:lvl>
  </w:abstractNum>
  <w:abstractNum w:abstractNumId="2">
    <w:multiLevelType w:val="singleLevel"/>
    <w:tmpl w:val="D9CAA34C"/>
    <w:numStyleLink w:val=""/>
    <w:lvl w:ilvl="0">
      <w:start w:val="1"/>
      <w:numFmt w:val="decimal"/>
      <w:lvlText w:val="%1."/>
      <w:lvlJc w:val="left"/>
      <w:pPr>
        <w:tabs>
          <w:tab w:leader="none" w:pos="1080" w:val="num"/>
        </w:tabs>
        <w:ind w:hanging="360" w:left="1080"/>
      </w:pPr>
    </w:lvl>
  </w:abstractNum>
  <w:abstractNum w:abstractNumId="3">
    <w:multiLevelType w:val="singleLevel"/>
    <w:tmpl w:val="FE34B596"/>
    <w:numStyleLink w:val=""/>
    <w:lvl w:ilvl="0">
      <w:start w:val="1"/>
      <w:numFmt w:val="decimal"/>
      <w:lvlText w:val="%1."/>
      <w:lvlJc w:val="left"/>
      <w:pPr>
        <w:tabs>
          <w:tab w:leader="none" w:pos="720" w:val="num"/>
        </w:tabs>
        <w:ind w:hanging="360" w:left="720"/>
      </w:pPr>
    </w:lvl>
  </w:abstractNum>
  <w:abstractNum w:abstractNumId="4">
    <w:multiLevelType w:val="singleLevel"/>
    <w:tmpl w:val="5BC61C20"/>
    <w:numStyleLink w:val=""/>
    <w:lvl w:ilvl="0">
      <w:start w:val="1"/>
      <w:numFmt w:val="bullet"/>
      <w:lvlText w:val=""/>
      <w:lvlJc w:val="left"/>
      <w:pPr>
        <w:tabs>
          <w:tab w:leader="none" w:pos="1800" w:val="num"/>
        </w:tabs>
        <w:ind w:hanging="360" w:left="1800"/>
      </w:pPr>
      <w:rPr>
        <w:rFonts w:ascii="Symbol" w:hAnsi="Symbol"/>
      </w:rPr>
    </w:lvl>
  </w:abstractNum>
  <w:abstractNum w:abstractNumId="5">
    <w:multiLevelType w:val="singleLevel"/>
    <w:tmpl w:val="602E59D4"/>
    <w:numStyleLink w:val=""/>
    <w:lvl w:ilvl="0">
      <w:start w:val="1"/>
      <w:numFmt w:val="bullet"/>
      <w:lvlText w:val=""/>
      <w:lvlJc w:val="left"/>
      <w:pPr>
        <w:tabs>
          <w:tab w:leader="none" w:pos="1440" w:val="num"/>
        </w:tabs>
        <w:ind w:hanging="360" w:left="1440"/>
      </w:pPr>
      <w:rPr>
        <w:rFonts w:ascii="Symbol" w:hAnsi="Symbol"/>
      </w:rPr>
    </w:lvl>
  </w:abstractNum>
  <w:abstractNum w:abstractNumId="6">
    <w:multiLevelType w:val="singleLevel"/>
    <w:tmpl w:val="E9609484"/>
    <w:numStyleLink w:val=""/>
    <w:lvl w:ilvl="0">
      <w:start w:val="1"/>
      <w:numFmt w:val="bullet"/>
      <w:lvlText w:val=""/>
      <w:lvlJc w:val="left"/>
      <w:pPr>
        <w:tabs>
          <w:tab w:leader="none" w:pos="1080" w:val="num"/>
        </w:tabs>
        <w:ind w:hanging="360" w:left="1080"/>
      </w:pPr>
      <w:rPr>
        <w:rFonts w:ascii="Symbol" w:hAnsi="Symbol"/>
      </w:rPr>
    </w:lvl>
  </w:abstractNum>
  <w:abstractNum w:abstractNumId="7">
    <w:multiLevelType w:val="singleLevel"/>
    <w:tmpl w:val="C930F0F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</w:rPr>
    </w:lvl>
  </w:abstractNum>
  <w:abstractNum w:abstractNumId="8">
    <w:multiLevelType w:val="singleLevel"/>
    <w:tmpl w:val="76C6F126"/>
    <w:numStyleLink w:val=""/>
    <w:lvl w:ilvl="0">
      <w:start w:val="1"/>
      <w:numFmt w:val="decimal"/>
      <w:lvlText w:val="%1."/>
      <w:lvlJc w:val="left"/>
      <w:pPr>
        <w:tabs>
          <w:tab w:leader="none" w:pos="360" w:val="num"/>
        </w:tabs>
        <w:ind w:hanging="360" w:left="360"/>
      </w:pPr>
    </w:lvl>
  </w:abstractNum>
  <w:abstractNum w:abstractNumId="9">
    <w:multiLevelType w:val="singleLevel"/>
    <w:tmpl w:val="8884BD8A"/>
    <w:numStyleLink w:val=""/>
    <w:lvl w:ilvl="0">
      <w:start w:val="1"/>
      <w:numFmt w:val="bullet"/>
      <w:lvlText w:val=""/>
      <w:lvlJc w:val="left"/>
      <w:pPr>
        <w:tabs>
          <w:tab w:leader="none" w:pos="360" w:val="num"/>
        </w:tabs>
        <w:ind w:hanging="360" w:left="360"/>
      </w:pPr>
      <w:rPr>
        <w:rFonts w:ascii="Symbol" w:hAnsi="Symbol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pic="http://schemas.openxmlformats.org/drawingml/2006/picture" xmlns:wp14="http://schemas.microsoft.com/office/word/2010/wordprocessingDrawing" xmlns:wpg="http://schemas.microsoft.com/office/word/2010/wordprocessingGroup" xmlns:w14="http://schemas.microsoft.com/office/word/2010/wordml" xmlns:sl="http://schemas.openxmlformats.org/schemaLibrary/2006/main" xmlns:wps="http://schemas.microsoft.com/office/word/2010/wordprocessingShape" xmlns:wp="http://schemas.openxmlformats.org/drawingml/2006/wordprocessingDrawing" xmlns:dgm="http://schemas.openxmlformats.org/drawingml/2006/diagram" xmlns:wpc="http://schemas.microsoft.com/office/word/2010/wordprocessingCanvas" xmlns:a="http://schemas.openxmlformats.org/drawingml/2006/main" xmlns:c="http://schemas.openxmlformats.org/drawingml/2006/chart" xmlns:mc="http://schemas.openxmlformats.org/markup-compatibility/2006" xmlns:m="http://schemas.openxmlformats.org/officeDocument/2006/math" xmlns:o="urn:schemas-microsoft-com:office:office" xmlns:p="http://schemas.openxmlformats.org/presentationml/2006/main" xmlns:s="http://schemas.openxmlformats.org/officeDocument/2006/sharedTypes" xmlns:r="http://schemas.openxmlformats.org/officeDocument/2006/relationships" xmlns:w="http://schemas.openxmlformats.org/wordprocessingml/2006/main" xmlns:v="urn:schemas-microsoft-com:vml">
  <w:zoom w:percent="167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1FD2"/>
    <w:rsid w:val="001F4046"/>
    <w:rsid w:val="00251664"/>
    <w:rsid w:val="002C7FB5"/>
    <w:rsid w:val="003F5321"/>
    <w:rsid w:val="0048751C"/>
    <w:rsid w:val="004F18A3"/>
    <w:rsid w:val="00501646"/>
    <w:rsid w:val="005931B1"/>
    <w:rsid w:val="00680D6C"/>
    <w:rsid w:val="00775AFB"/>
    <w:rsid w:val="0081385F"/>
    <w:rsid w:val="00AA77E8"/>
    <w:rsid w:val="00AC1FD2"/>
    <w:rsid w:val="00AC6117"/>
    <w:rsid w:val="00B84C6A"/>
    <w:rsid w:val="00BC467A"/>
    <w:rsid w:val="00C70886"/>
    <w:rsid w:val="00E5559C"/>
    <w:rsid w:val="00EF3C97"/>
    <w:rsid w:val="00F72272"/>
    <w:rsid w:val="00F8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paragraph" w:styleId="BalloonText">
    <w:name w:val="Balloon Text"/>
    <w:basedOn w:val="Normal"/>
    <w:link w:val="BalloonTextChar"/>
    <w:uiPriority w:val="99"/>
    <w:semiHidden/>
    <w:unhideWhenUsed/>
    <w:rsid w:val="004F1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8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standalone="yes" ?><Relationships xmlns="http://schemas.openxmlformats.org/package/2006/relationships"><Relationship Id="rId1" Target="header1.xml" Type="http://schemas.openxmlformats.org/officeDocument/2006/relationships/header"></Relationship><Relationship Id="rId2" Target="header2.xml" Type="http://schemas.openxmlformats.org/officeDocument/2006/relationships/header"></Relationship><Relationship Id="rId3" Target="footer1.xml" Type="http://schemas.openxmlformats.org/officeDocument/2006/relationships/footer"></Relationship><Relationship Id="rId4" Target="footnotes.xml" Type="http://schemas.openxmlformats.org/officeDocument/2006/relationships/footnotes"></Relationship><Relationship Id="rId5" Target="endnotes.xml" Type="http://schemas.openxmlformats.org/officeDocument/2006/relationships/endnotes"></Relationship><Relationship Id="rId6" Target="settings.xml" Type="http://schemas.openxmlformats.org/officeDocument/2006/relationships/settings"></Relationship><Relationship Id="rId7" Target="numbering.xml" Type="http://schemas.openxmlformats.org/officeDocument/2006/relationships/numbering"></Relationship><Relationship Id="rId8" Target="fontTable.xml" Type="http://schemas.openxmlformats.org/officeDocument/2006/relationships/fontTable"></Relationship><Relationship Id="rId9" Target="webSettings.xml" Type="http://schemas.openxmlformats.org/officeDocument/2006/relationships/webSettings"></Relationship><Relationship Id="rId10" Target="styles.xml" Type="http://schemas.openxmlformats.org/officeDocument/2006/relationships/styles"></Relationship><Relationship Id="rId11" Target="theme/theme1.xml" Type="http://schemas.openxmlformats.org/officeDocument/2006/relationships/theme"></Relationship></Relationships>
</file>

<file path=word/_rels/settings.xml.rels><?xml version="1.0" standalone="yes" ?><Relationships xmlns="http://schemas.openxmlformats.org/package/2006/relationships"><Relationship Id="rId1" Target="%7bCBF4A5AB-A7EB-4F49-AA51-DCEF0973037A%7dtf16392122.dotx" TargetMode="External" Type="http://schemas.openxmlformats.org/officeDocument/2006/relationships/attachedTemplate"></Relationship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DDCB48F3B125488E6D064E40B38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637E8-EB72-CE4A-9932-84A5DEDDF600}"/>
      </w:docPartPr>
      <w:docPartBody>
        <w:p w:rsidR="00000000" w:rsidRDefault="00E112A1">
          <w:pPr>
            <w:pStyle w:val="A3DDCB48F3B125488E6D064E40B38234"/>
          </w:pPr>
          <w:r>
            <w:rPr>
              <w:lang w:val="en-GB" w:bidi="en-GB"/>
            </w:rPr>
            <w:t>Your name</w:t>
          </w:r>
        </w:p>
      </w:docPartBody>
    </w:docPart>
    <w:docPart>
      <w:docPartPr>
        <w:name w:val="18E97BE87FBCF04284BFEEC69A226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02C8D-1C3E-954D-B597-645DC5350187}"/>
      </w:docPartPr>
      <w:docPartBody>
        <w:p w:rsidR="00000000" w:rsidRDefault="00E112A1">
          <w:pPr>
            <w:pStyle w:val="18E97BE87FBCF04284BFEEC69A2263DC"/>
          </w:pPr>
          <w:r>
            <w:rPr>
              <w:lang w:val="en-GB" w:bidi="en-GB"/>
            </w:rPr>
            <w:t>Yours 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DCB48F3B125488E6D064E40B38234">
    <w:name w:val="A3DDCB48F3B125488E6D064E40B38234"/>
  </w:style>
  <w:style w:type="paragraph" w:customStyle="1" w:styleId="E9888B072EBBF544AD29ACCF79B477DF">
    <w:name w:val="E9888B072EBBF544AD29ACCF79B477DF"/>
  </w:style>
  <w:style w:type="paragraph" w:customStyle="1" w:styleId="E7824AFC23379C42AE18CA64F9DC73FF">
    <w:name w:val="E7824AFC23379C42AE18CA64F9DC73FF"/>
  </w:style>
  <w:style w:type="paragraph" w:customStyle="1" w:styleId="439C87E24D9932498237295B6FCBA720">
    <w:name w:val="439C87E24D9932498237295B6FCBA720"/>
  </w:style>
  <w:style w:type="paragraph" w:customStyle="1" w:styleId="D1FE7EE63FCD814CAC2249273437C1A0">
    <w:name w:val="D1FE7EE63FCD814CAC2249273437C1A0"/>
  </w:style>
  <w:style w:type="paragraph" w:customStyle="1" w:styleId="79DA7271D7635A4F847FEFB94C163A47">
    <w:name w:val="79DA7271D7635A4F847FEFB94C163A47"/>
  </w:style>
  <w:style w:type="paragraph" w:customStyle="1" w:styleId="19687EC388D44C4DBDD5CF6513B08814">
    <w:name w:val="19687EC388D44C4DBDD5CF6513B08814"/>
  </w:style>
  <w:style w:type="paragraph" w:customStyle="1" w:styleId="61E78F78FEB6D64A93FFF704DF5FEF37">
    <w:name w:val="61E78F78FEB6D64A93FFF704DF5FEF37"/>
  </w:style>
  <w:style w:type="paragraph" w:customStyle="1" w:styleId="DC5A18AA838A0546844BA4D916F58A84">
    <w:name w:val="DC5A18AA838A0546844BA4D916F58A84"/>
  </w:style>
  <w:style w:type="paragraph" w:customStyle="1" w:styleId="2B4B8AA495D33D4F854D76979CC97B38">
    <w:name w:val="2B4B8AA495D33D4F854D76979CC97B38"/>
  </w:style>
  <w:style w:type="paragraph" w:customStyle="1" w:styleId="7B24ADCB6824554581D3E00197B1CB6C">
    <w:name w:val="7B24ADCB6824554581D3E00197B1CB6C"/>
  </w:style>
  <w:style w:type="paragraph" w:customStyle="1" w:styleId="18E97BE87FBCF04284BFEEC69A2263DC">
    <w:name w:val="18E97BE87FBCF04284BFEEC69A2263DC"/>
  </w:style>
  <w:style w:type="paragraph" w:customStyle="1" w:styleId="57EAF275A567084796AF992C17488969">
    <w:name w:val="57EAF275A567084796AF992C174889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{CBF4A5AB-A7EB-4F49-AA51-DCEF0973037A}tf16392122.dotx</Template>
  <Company/>
  <Pages>1</Pages>
  <Words>143</Words>
  <Characters>803</Characters>
  <Lines>6</Lines>
  <Paragraphs>1</Paragraphs>
  <TotalTime>0</TotalTime>
  <ScaleCrop>0</ScaleCrop>
  <LinksUpToDate>0</LinksUpToDate>
  <CharactersWithSpaces>944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2019-10-16T23:52:00Z</dcterms:created>
  <dcterms:modified xsi:type="dcterms:W3CDTF">2019-10-16T23:52:00Z</dcterms:modified>
</cp:coreProperties>
</file>