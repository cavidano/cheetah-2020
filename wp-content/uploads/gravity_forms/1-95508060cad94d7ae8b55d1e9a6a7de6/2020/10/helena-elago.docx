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D76DC9" w:rsidP="00913946">
            <w:pPr>
              <w:pStyle w:val="Title"/>
            </w:pPr>
            <w:r>
              <w:t>helena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elago</w:t>
            </w:r>
          </w:p>
          <w:p w:rsidR="00692703" w:rsidRPr="00CF1A49" w:rsidRDefault="00D76DC9" w:rsidP="00913946">
            <w:pPr>
              <w:pStyle w:val="ContactInfo"/>
              <w:contextualSpacing w:val="0"/>
            </w:pPr>
            <w:r>
              <w:t xml:space="preserve">Erf 253, liberty island </w:t>
            </w:r>
            <w:proofErr w:type="spellStart"/>
            <w:r>
              <w:t>rd</w:t>
            </w:r>
            <w:proofErr w:type="spellEnd"/>
            <w:r>
              <w:t>, Rocky crest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81FF3AFEB1045A2803BCBE40DE73C7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+264 81 333 7075</w:t>
            </w:r>
          </w:p>
          <w:p w:rsidR="00692703" w:rsidRPr="00CF1A49" w:rsidRDefault="00D76DC9" w:rsidP="00D76DC9">
            <w:pPr>
              <w:pStyle w:val="ContactInfoEmphasis"/>
              <w:contextualSpacing w:val="0"/>
            </w:pPr>
            <w:r>
              <w:t>Helago18@gmail.com</w:t>
            </w:r>
            <w:r w:rsidR="00692703" w:rsidRPr="00CF1A49">
              <w:t xml:space="preserve"> 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D76DC9" w:rsidP="00D76DC9">
            <w:pPr>
              <w:contextualSpacing w:val="0"/>
            </w:pPr>
            <w:proofErr w:type="spellStart"/>
            <w:r>
              <w:t>Im</w:t>
            </w:r>
            <w:proofErr w:type="spellEnd"/>
            <w:r>
              <w:t xml:space="preserve"> </w:t>
            </w:r>
            <w:r w:rsidR="00C1579F">
              <w:t xml:space="preserve">a motivated and a well-disciplined university of Namibia </w:t>
            </w:r>
            <w:r w:rsidR="00322E20">
              <w:t>student.</w:t>
            </w:r>
            <w:bookmarkStart w:id="0" w:name="_GoBack"/>
            <w:bookmarkEnd w:id="0"/>
          </w:p>
        </w:tc>
      </w:tr>
    </w:tbl>
    <w:p w:rsidR="004E01EB" w:rsidRPr="00CF1A49" w:rsidRDefault="004E01EB" w:rsidP="004E01EB">
      <w:pPr>
        <w:pStyle w:val="Heading1"/>
      </w:pPr>
    </w:p>
    <w:sdt>
      <w:sdtPr>
        <w:alias w:val="Education:"/>
        <w:tag w:val="Education:"/>
        <w:id w:val="-1908763273"/>
        <w:placeholder>
          <w:docPart w:val="A72EF008C519449FB36C3D15EAEC34C5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7538DC" w:rsidRDefault="00C1579F" w:rsidP="007538DC">
            <w:pPr>
              <w:contextualSpacing w:val="0"/>
            </w:pPr>
            <w:r>
              <w:t>2019-2020 BSc Environmental biology (Hons) UNAM</w:t>
            </w:r>
          </w:p>
          <w:p w:rsidR="00C1579F" w:rsidRPr="00CF1A49" w:rsidRDefault="00C1579F" w:rsidP="00C1579F">
            <w:pPr>
              <w:pStyle w:val="ListParagraph"/>
              <w:numPr>
                <w:ilvl w:val="0"/>
                <w:numId w:val="14"/>
              </w:numPr>
            </w:pPr>
            <w:r>
              <w:t>2</w:t>
            </w:r>
            <w:r w:rsidRPr="00C1579F">
              <w:rPr>
                <w:vertAlign w:val="superscript"/>
              </w:rPr>
              <w:t>nd</w:t>
            </w:r>
            <w:r>
              <w:t xml:space="preserve"> year student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Default="00B54C80" w:rsidP="00B54C80">
            <w:pPr>
              <w:pStyle w:val="Heading3"/>
              <w:contextualSpacing w:val="0"/>
              <w:outlineLvl w:val="2"/>
            </w:pPr>
            <w:r>
              <w:t>2014-2018     HoChland high school</w:t>
            </w:r>
          </w:p>
          <w:p w:rsidR="00B54C80" w:rsidRDefault="00B54C80" w:rsidP="00B54C80">
            <w:pPr>
              <w:pStyle w:val="Heading3"/>
              <w:numPr>
                <w:ilvl w:val="0"/>
                <w:numId w:val="14"/>
              </w:numPr>
              <w:contextualSpacing w:val="0"/>
              <w:outlineLvl w:val="2"/>
            </w:pPr>
            <w:r>
              <w:t>grade 8 -12</w:t>
            </w:r>
          </w:p>
          <w:p w:rsidR="00B54C80" w:rsidRDefault="00B54C80" w:rsidP="00B54C80">
            <w:pPr>
              <w:pStyle w:val="Heading3"/>
              <w:ind w:left="720"/>
              <w:contextualSpacing w:val="0"/>
            </w:pPr>
          </w:p>
        </w:tc>
      </w:tr>
    </w:tbl>
    <w:sdt>
      <w:sdtPr>
        <w:alias w:val="Skills:"/>
        <w:tag w:val="Skills:"/>
        <w:id w:val="-1392877668"/>
        <w:placeholder>
          <w:docPart w:val="927CA4E24397457B8F222D6AFCD3FBED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920CFA" w:rsidP="006E1507">
            <w:pPr>
              <w:pStyle w:val="ListBullet"/>
              <w:contextualSpacing w:val="0"/>
            </w:pPr>
            <w:r>
              <w:t>Interpersonal skills</w:t>
            </w:r>
          </w:p>
          <w:p w:rsidR="001F4E6D" w:rsidRPr="006E1507" w:rsidRDefault="00920CFA" w:rsidP="00920CFA">
            <w:pPr>
              <w:pStyle w:val="ListBullet"/>
              <w:contextualSpacing w:val="0"/>
            </w:pPr>
            <w:r>
              <w:t>Communication skills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920CFA" w:rsidP="006E1507">
            <w:pPr>
              <w:pStyle w:val="ListBullet"/>
              <w:contextualSpacing w:val="0"/>
            </w:pPr>
            <w:r>
              <w:t>Critical thinker</w:t>
            </w:r>
          </w:p>
          <w:p w:rsidR="001E3120" w:rsidRPr="006E1507" w:rsidRDefault="00920CFA" w:rsidP="006E1507">
            <w:pPr>
              <w:pStyle w:val="ListBullet"/>
              <w:contextualSpacing w:val="0"/>
            </w:pPr>
            <w:r>
              <w:t>Flexible and adaptable</w:t>
            </w:r>
          </w:p>
          <w:p w:rsidR="001E3120" w:rsidRPr="006E1507" w:rsidRDefault="00920CFA" w:rsidP="00920CFA">
            <w:pPr>
              <w:pStyle w:val="ListBullet"/>
              <w:contextualSpacing w:val="0"/>
            </w:pPr>
            <w:r>
              <w:t>Quick learner</w:t>
            </w:r>
          </w:p>
        </w:tc>
      </w:tr>
    </w:tbl>
    <w:sdt>
      <w:sdtPr>
        <w:alias w:val="Activities:"/>
        <w:tag w:val="Activities:"/>
        <w:id w:val="1223332893"/>
        <w:placeholder>
          <w:docPart w:val="2532C4DBCC0B46F598AEFE817B01690C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B51D1B" w:rsidRPr="006E1507" w:rsidRDefault="00920CFA" w:rsidP="006E1507">
      <w:r>
        <w:t xml:space="preserve">I </w:t>
      </w:r>
      <w:r w:rsidR="00504EB6">
        <w:t xml:space="preserve">part take in </w:t>
      </w:r>
      <w:proofErr w:type="spellStart"/>
      <w:r w:rsidR="00504EB6">
        <w:t>out door</w:t>
      </w:r>
      <w:proofErr w:type="spellEnd"/>
      <w:r w:rsidR="00504EB6">
        <w:t xml:space="preserve"> activities such as hiking and running to stay in shape, and I love to read.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498" w:rsidRDefault="004E4498" w:rsidP="0068194B">
      <w:r>
        <w:separator/>
      </w:r>
    </w:p>
    <w:p w:rsidR="004E4498" w:rsidRDefault="004E4498"/>
    <w:p w:rsidR="004E4498" w:rsidRDefault="004E4498"/>
  </w:endnote>
  <w:endnote w:type="continuationSeparator" w:id="0">
    <w:p w:rsidR="004E4498" w:rsidRDefault="004E4498" w:rsidP="0068194B">
      <w:r>
        <w:continuationSeparator/>
      </w:r>
    </w:p>
    <w:p w:rsidR="004E4498" w:rsidRDefault="004E4498"/>
    <w:p w:rsidR="004E4498" w:rsidRDefault="004E44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498" w:rsidRDefault="004E4498" w:rsidP="0068194B">
      <w:r>
        <w:separator/>
      </w:r>
    </w:p>
    <w:p w:rsidR="004E4498" w:rsidRDefault="004E4498"/>
    <w:p w:rsidR="004E4498" w:rsidRDefault="004E4498"/>
  </w:footnote>
  <w:footnote w:type="continuationSeparator" w:id="0">
    <w:p w:rsidR="004E4498" w:rsidRDefault="004E4498" w:rsidP="0068194B">
      <w:r>
        <w:continuationSeparator/>
      </w:r>
    </w:p>
    <w:p w:rsidR="004E4498" w:rsidRDefault="004E4498"/>
    <w:p w:rsidR="004E4498" w:rsidRDefault="004E449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5A327B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7D320F3"/>
    <w:multiLevelType w:val="hybridMultilevel"/>
    <w:tmpl w:val="85AA646C"/>
    <w:lvl w:ilvl="0" w:tplc="AE602E3E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C9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165C"/>
    <w:rsid w:val="002D23C5"/>
    <w:rsid w:val="002D6137"/>
    <w:rsid w:val="002E7E61"/>
    <w:rsid w:val="002F05E5"/>
    <w:rsid w:val="002F254D"/>
    <w:rsid w:val="002F30E4"/>
    <w:rsid w:val="00307140"/>
    <w:rsid w:val="00316DFF"/>
    <w:rsid w:val="00322E20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4498"/>
    <w:rsid w:val="00504EB6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0CFA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54C80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1579F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76DC9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3060C0-EA9E-4878-9CCB-5D8FF27F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ago%20David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1FF3AFEB1045A2803BCBE40DE73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ED7E8-9A08-477E-B2B2-6BF56C21F8FA}"/>
      </w:docPartPr>
      <w:docPartBody>
        <w:p w:rsidR="00000000" w:rsidRDefault="00FE4BDA">
          <w:pPr>
            <w:pStyle w:val="281FF3AFEB1045A2803BCBE40DE73C7A"/>
          </w:pPr>
          <w:r w:rsidRPr="00CF1A49">
            <w:t>·</w:t>
          </w:r>
        </w:p>
      </w:docPartBody>
    </w:docPart>
    <w:docPart>
      <w:docPartPr>
        <w:name w:val="A72EF008C519449FB36C3D15EAEC3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53A6D-5261-496E-A879-3869CAD73102}"/>
      </w:docPartPr>
      <w:docPartBody>
        <w:p w:rsidR="00000000" w:rsidRDefault="00FE4BDA">
          <w:pPr>
            <w:pStyle w:val="A72EF008C519449FB36C3D15EAEC34C5"/>
          </w:pPr>
          <w:r w:rsidRPr="00CF1A49">
            <w:t>Education</w:t>
          </w:r>
        </w:p>
      </w:docPartBody>
    </w:docPart>
    <w:docPart>
      <w:docPartPr>
        <w:name w:val="927CA4E24397457B8F222D6AFCD3F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C8525-6FD1-44A4-9133-E67693B5A77A}"/>
      </w:docPartPr>
      <w:docPartBody>
        <w:p w:rsidR="00000000" w:rsidRDefault="00FE4BDA">
          <w:pPr>
            <w:pStyle w:val="927CA4E24397457B8F222D6AFCD3FBED"/>
          </w:pPr>
          <w:r w:rsidRPr="00CF1A49">
            <w:t>Skills</w:t>
          </w:r>
        </w:p>
      </w:docPartBody>
    </w:docPart>
    <w:docPart>
      <w:docPartPr>
        <w:name w:val="2532C4DBCC0B46F598AEFE817B016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7EE95-DB33-4B77-9BE6-0A81E07E9996}"/>
      </w:docPartPr>
      <w:docPartBody>
        <w:p w:rsidR="00000000" w:rsidRDefault="00FE4BDA">
          <w:pPr>
            <w:pStyle w:val="2532C4DBCC0B46F598AEFE817B01690C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BDA"/>
    <w:rsid w:val="00FE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3B303405AE49DCA9DE4450AB98B1EA">
    <w:name w:val="1A3B303405AE49DCA9DE4450AB98B1EA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6B8A7EB2D034B8BB5D37B08C8B1213D">
    <w:name w:val="56B8A7EB2D034B8BB5D37B08C8B1213D"/>
  </w:style>
  <w:style w:type="paragraph" w:customStyle="1" w:styleId="5304C5BC5F7C4AEF8A84A6F2BD0F010C">
    <w:name w:val="5304C5BC5F7C4AEF8A84A6F2BD0F010C"/>
  </w:style>
  <w:style w:type="paragraph" w:customStyle="1" w:styleId="281FF3AFEB1045A2803BCBE40DE73C7A">
    <w:name w:val="281FF3AFEB1045A2803BCBE40DE73C7A"/>
  </w:style>
  <w:style w:type="paragraph" w:customStyle="1" w:styleId="2D32B8B7C0BF4E75970833545DEED0B1">
    <w:name w:val="2D32B8B7C0BF4E75970833545DEED0B1"/>
  </w:style>
  <w:style w:type="paragraph" w:customStyle="1" w:styleId="AAB6B40CD9F84F86BB703CEF6ED58780">
    <w:name w:val="AAB6B40CD9F84F86BB703CEF6ED58780"/>
  </w:style>
  <w:style w:type="paragraph" w:customStyle="1" w:styleId="486BF979D1504D4291B187CE7A043AEE">
    <w:name w:val="486BF979D1504D4291B187CE7A043AEE"/>
  </w:style>
  <w:style w:type="paragraph" w:customStyle="1" w:styleId="710615665D2446CD9F26556A66DD83FA">
    <w:name w:val="710615665D2446CD9F26556A66DD83FA"/>
  </w:style>
  <w:style w:type="paragraph" w:customStyle="1" w:styleId="38989DD819A34BF5994685AE423141C6">
    <w:name w:val="38989DD819A34BF5994685AE423141C6"/>
  </w:style>
  <w:style w:type="paragraph" w:customStyle="1" w:styleId="DEDBBFFADB534DE993BA68D66A336999">
    <w:name w:val="DEDBBFFADB534DE993BA68D66A336999"/>
  </w:style>
  <w:style w:type="paragraph" w:customStyle="1" w:styleId="8A033AFAEEF04BD1946E34BEF6FBD2EF">
    <w:name w:val="8A033AFAEEF04BD1946E34BEF6FBD2EF"/>
  </w:style>
  <w:style w:type="paragraph" w:customStyle="1" w:styleId="E430E19B49A14BB3BD1273A35BE10EC9">
    <w:name w:val="E430E19B49A14BB3BD1273A35BE10EC9"/>
  </w:style>
  <w:style w:type="paragraph" w:customStyle="1" w:styleId="7B770D98A55F4E06BE442DA7E11DC715">
    <w:name w:val="7B770D98A55F4E06BE442DA7E11DC715"/>
  </w:style>
  <w:style w:type="paragraph" w:customStyle="1" w:styleId="46D7C1A1F3BD4233931FFE5048B87C7C">
    <w:name w:val="46D7C1A1F3BD4233931FFE5048B87C7C"/>
  </w:style>
  <w:style w:type="paragraph" w:customStyle="1" w:styleId="F649F11F39004CF7ABB96588EFA4ADFB">
    <w:name w:val="F649F11F39004CF7ABB96588EFA4ADFB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0B001C46C614DCDA130C159023DADDC">
    <w:name w:val="90B001C46C614DCDA130C159023DADDC"/>
  </w:style>
  <w:style w:type="paragraph" w:customStyle="1" w:styleId="2FF65B8AFE7943C0BB64D95DD454332E">
    <w:name w:val="2FF65B8AFE7943C0BB64D95DD454332E"/>
  </w:style>
  <w:style w:type="paragraph" w:customStyle="1" w:styleId="358DA80923F54413837FA5CCF628412D">
    <w:name w:val="358DA80923F54413837FA5CCF628412D"/>
  </w:style>
  <w:style w:type="paragraph" w:customStyle="1" w:styleId="B81C5FECB0D64A23B40E83D5349D469A">
    <w:name w:val="B81C5FECB0D64A23B40E83D5349D469A"/>
  </w:style>
  <w:style w:type="paragraph" w:customStyle="1" w:styleId="77EB38F9C8E64200B957A4A4BCEF56D6">
    <w:name w:val="77EB38F9C8E64200B957A4A4BCEF56D6"/>
  </w:style>
  <w:style w:type="paragraph" w:customStyle="1" w:styleId="BAD2F2EFE52F4A44888D7AD5CCF2A7C2">
    <w:name w:val="BAD2F2EFE52F4A44888D7AD5CCF2A7C2"/>
  </w:style>
  <w:style w:type="paragraph" w:customStyle="1" w:styleId="3E728FE75D444C3DA3772B8589816D53">
    <w:name w:val="3E728FE75D444C3DA3772B8589816D53"/>
  </w:style>
  <w:style w:type="paragraph" w:customStyle="1" w:styleId="A72EF008C519449FB36C3D15EAEC34C5">
    <w:name w:val="A72EF008C519449FB36C3D15EAEC34C5"/>
  </w:style>
  <w:style w:type="paragraph" w:customStyle="1" w:styleId="CE4BB04AFCDC4D1AA4290FD557DDEB82">
    <w:name w:val="CE4BB04AFCDC4D1AA4290FD557DDEB82"/>
  </w:style>
  <w:style w:type="paragraph" w:customStyle="1" w:styleId="1892213CC44C4DACBFA8A2C1AE19A024">
    <w:name w:val="1892213CC44C4DACBFA8A2C1AE19A024"/>
  </w:style>
  <w:style w:type="paragraph" w:customStyle="1" w:styleId="0F938BA253CA4693A427D1BD10DCB8F4">
    <w:name w:val="0F938BA253CA4693A427D1BD10DCB8F4"/>
  </w:style>
  <w:style w:type="paragraph" w:customStyle="1" w:styleId="EB38FAD3AF55412F91F141CBD7BC2D0B">
    <w:name w:val="EB38FAD3AF55412F91F141CBD7BC2D0B"/>
  </w:style>
  <w:style w:type="paragraph" w:customStyle="1" w:styleId="DA3285F7BFE148E39FECE63B15DEC39B">
    <w:name w:val="DA3285F7BFE148E39FECE63B15DEC39B"/>
  </w:style>
  <w:style w:type="paragraph" w:customStyle="1" w:styleId="E1D97CCF9C6A44DB9A1F70EA0D941593">
    <w:name w:val="E1D97CCF9C6A44DB9A1F70EA0D941593"/>
  </w:style>
  <w:style w:type="paragraph" w:customStyle="1" w:styleId="8BC24B96AD334696A0BBC947B2E8EDB6">
    <w:name w:val="8BC24B96AD334696A0BBC947B2E8EDB6"/>
  </w:style>
  <w:style w:type="paragraph" w:customStyle="1" w:styleId="41F0801F0C674C129C521F6FC984D8BF">
    <w:name w:val="41F0801F0C674C129C521F6FC984D8BF"/>
  </w:style>
  <w:style w:type="paragraph" w:customStyle="1" w:styleId="975147F97551430191B11E6ECAC1A194">
    <w:name w:val="975147F97551430191B11E6ECAC1A194"/>
  </w:style>
  <w:style w:type="paragraph" w:customStyle="1" w:styleId="1A86FE37C5F5444E824658233A2AC1B5">
    <w:name w:val="1A86FE37C5F5444E824658233A2AC1B5"/>
  </w:style>
  <w:style w:type="paragraph" w:customStyle="1" w:styleId="927CA4E24397457B8F222D6AFCD3FBED">
    <w:name w:val="927CA4E24397457B8F222D6AFCD3FBED"/>
  </w:style>
  <w:style w:type="paragraph" w:customStyle="1" w:styleId="A3447347C87C4D80B3F9097B5EA135CE">
    <w:name w:val="A3447347C87C4D80B3F9097B5EA135CE"/>
  </w:style>
  <w:style w:type="paragraph" w:customStyle="1" w:styleId="F453A90186754F4CB75A6EBB85913F39">
    <w:name w:val="F453A90186754F4CB75A6EBB85913F39"/>
  </w:style>
  <w:style w:type="paragraph" w:customStyle="1" w:styleId="5820959045FD4377A7C2C989FA1DC668">
    <w:name w:val="5820959045FD4377A7C2C989FA1DC668"/>
  </w:style>
  <w:style w:type="paragraph" w:customStyle="1" w:styleId="A41E2B39161E4F2E8EE27EB6A0BFE818">
    <w:name w:val="A41E2B39161E4F2E8EE27EB6A0BFE818"/>
  </w:style>
  <w:style w:type="paragraph" w:customStyle="1" w:styleId="8AA5BD8B59144B65A3834A77DA5DB3EB">
    <w:name w:val="8AA5BD8B59144B65A3834A77DA5DB3EB"/>
  </w:style>
  <w:style w:type="paragraph" w:customStyle="1" w:styleId="2532C4DBCC0B46F598AEFE817B01690C">
    <w:name w:val="2532C4DBCC0B46F598AEFE817B01690C"/>
  </w:style>
  <w:style w:type="paragraph" w:customStyle="1" w:styleId="11AB09B6155F401F9EC0327FB299256C">
    <w:name w:val="11AB09B6155F401F9EC0327FB29925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191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Elago David</dc:creator>
  <cp:keywords/>
  <dc:description/>
  <cp:lastModifiedBy>Elago David</cp:lastModifiedBy>
  <cp:revision>4</cp:revision>
  <dcterms:created xsi:type="dcterms:W3CDTF">2020-07-28T09:35:00Z</dcterms:created>
  <dcterms:modified xsi:type="dcterms:W3CDTF">2020-07-28T12:47:00Z</dcterms:modified>
  <cp:category/>
</cp:coreProperties>
</file>