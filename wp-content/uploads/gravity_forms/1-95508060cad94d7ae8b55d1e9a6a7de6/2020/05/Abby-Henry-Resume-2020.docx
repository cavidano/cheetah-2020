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588D3" w14:textId="3E2C44FC" w:rsidR="00ED0088" w:rsidRPr="008B3C9B" w:rsidRDefault="00652947">
      <w:pPr>
        <w:pStyle w:val="SectionHeading"/>
        <w:rPr>
          <w:sz w:val="18"/>
          <w:szCs w:val="18"/>
        </w:rPr>
      </w:pPr>
      <w:r w:rsidRPr="008B3C9B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01C3C0CD" wp14:editId="422587A8">
                <wp:simplePos x="0" y="0"/>
                <wp:positionH relativeFrom="page">
                  <wp:posOffset>432910</wp:posOffset>
                </wp:positionH>
                <wp:positionV relativeFrom="margin">
                  <wp:posOffset>1321</wp:posOffset>
                </wp:positionV>
                <wp:extent cx="2304852" cy="8866116"/>
                <wp:effectExtent l="0" t="0" r="635" b="1143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852" cy="8866116"/>
                          <a:chOff x="-25662" y="0"/>
                          <a:chExt cx="2196073" cy="8856589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170411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F1118" w14:textId="0F03502B" w:rsidR="000D7319" w:rsidRDefault="00B80337" w:rsidP="000D73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52"/>
                                  <w:szCs w:val="16"/>
                                </w:rPr>
                              </w:pPr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auto"/>
                                    <w:sz w:val="52"/>
                                    <w:szCs w:val="16"/>
                                  </w:rPr>
                                  <w:alias w:val="Your Name"/>
                                  <w:tag w:val=""/>
                                  <w:id w:val="177164487"/>
                                  <w:placeholder>
                                    <w:docPart w:val="9BE7F1571A6540B6967F931FD6B863B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r w:rsidR="009865FB" w:rsidRPr="000D7319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52"/>
                                      <w:szCs w:val="16"/>
                                    </w:rPr>
                                    <w:t>Abby Henry</w:t>
                                  </w:r>
                                </w:sdtContent>
                              </w:sdt>
                            </w:p>
                            <w:p w14:paraId="160FF5E6" w14:textId="0A1218D3" w:rsidR="000D7319" w:rsidRPr="0033283B" w:rsidRDefault="000D7319" w:rsidP="000D73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</w:pPr>
                              <w:r w:rsidRPr="0033283B"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  <w:t>UK Mobile: (+44) 7941093252</w:t>
                              </w:r>
                            </w:p>
                            <w:p w14:paraId="7D592D73" w14:textId="6800719C" w:rsidR="000D7319" w:rsidRPr="0033283B" w:rsidRDefault="000D7319" w:rsidP="000D73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</w:pPr>
                              <w:r w:rsidRPr="0033283B"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  <w:t>US Mobile: (+1) 3524499587</w:t>
                              </w:r>
                            </w:p>
                            <w:p w14:paraId="61319E1F" w14:textId="77777777" w:rsidR="000D7319" w:rsidRPr="0033283B" w:rsidRDefault="000D7319" w:rsidP="000D73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</w:pPr>
                              <w:r w:rsidRPr="0033283B"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  <w:t>WhatsApp: (+44) 7941093252</w:t>
                              </w:r>
                            </w:p>
                            <w:p w14:paraId="478BE327" w14:textId="0C848178" w:rsidR="000D7319" w:rsidRPr="0033283B" w:rsidRDefault="000D7319" w:rsidP="000D73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</w:pPr>
                              <w:r w:rsidRPr="0033283B"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  <w:t xml:space="preserve">Personal Email: </w:t>
                              </w:r>
                              <w:r w:rsidRPr="003B66DD">
                                <w:rPr>
                                  <w:rFonts w:ascii="Arial" w:hAnsi="Arial" w:cs="Arial"/>
                                  <w:sz w:val="22"/>
                                  <w:szCs w:val="16"/>
                                  <w:u w:val="single"/>
                                </w:rPr>
                                <w:t>abbyc11h@gmail.com</w:t>
                              </w:r>
                            </w:p>
                            <w:p w14:paraId="5C962B7A" w14:textId="77777777" w:rsidR="000D7319" w:rsidRPr="0033283B" w:rsidRDefault="000D7319" w:rsidP="000D73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</w:pPr>
                              <w:r w:rsidRPr="0033283B"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  <w:t xml:space="preserve">Student Email: </w:t>
                              </w:r>
                              <w:r w:rsidRPr="003B66DD">
                                <w:rPr>
                                  <w:rFonts w:ascii="Arial" w:hAnsi="Arial" w:cs="Arial"/>
                                  <w:sz w:val="22"/>
                                  <w:szCs w:val="16"/>
                                  <w:u w:val="single"/>
                                </w:rPr>
                                <w:t>2343532H@student.gla.ac.uk</w:t>
                              </w:r>
                            </w:p>
                            <w:p w14:paraId="3AEBD273" w14:textId="6FAB9349" w:rsidR="00ED0088" w:rsidRPr="000D7319" w:rsidRDefault="00ED0088" w:rsidP="000D7319">
                              <w:pPr>
                                <w:pStyle w:val="Name"/>
                                <w:rPr>
                                  <w:rFonts w:ascii="Arial" w:hAnsi="Arial" w:cs="Arial"/>
                                  <w:b/>
                                  <w:bCs/>
                                  <w:sz w:val="52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25662" y="4608439"/>
                            <a:ext cx="2196073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969696" w:themeColor="accent3"/>
                                  <w:sz w:val="18"/>
                                  <w:szCs w:val="18"/>
                                </w:r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78FFEF72" w14:textId="66CD00D7" w:rsidR="00ED0088" w:rsidRDefault="00967FF0" w:rsidP="00967FF0">
                                  <w:r>
                                    <w:rPr>
                                      <w:rFonts w:ascii="Arial" w:hAnsi="Arial" w:cs="Arial"/>
                                      <w:caps/>
                                      <w:color w:val="969696" w:themeColor="accent3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967FF0">
                                    <w:rPr>
                                      <w:rFonts w:ascii="Arial" w:hAnsi="Arial" w:cs="Arial"/>
                                      <w:caps/>
                                      <w:color w:val="969696" w:themeColor="accent3"/>
                                      <w:sz w:val="18"/>
                                      <w:szCs w:val="18"/>
                                    </w:rPr>
                                    <w:t>References are available upon request.</w:t>
                                  </w:r>
                                </w:p>
                              </w:sdtContent>
                            </w:sdt>
                            <w:p w14:paraId="625BF5B2" w14:textId="6B5BC490" w:rsidR="00ED0088" w:rsidRDefault="00ED0088" w:rsidP="000D7319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3C0CD" id="Group 1" o:spid="_x0000_s1026" alt="Contact Info" style="position:absolute;margin-left:34.1pt;margin-top:.1pt;width:181.5pt;height:698.1pt;z-index:251659264;mso-wrap-distance-left:7.2pt;mso-wrap-distance-right:7.2pt;mso-wrap-distance-bottom:3in;mso-position-horizontal-relative:page;mso-position-vertical-relative:margin;mso-width-relative:margin;mso-height-relative:margin" coordorigin="-256" coordsize="21960,88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21704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734F1118" w14:textId="0F03502B" w:rsidR="000D7319" w:rsidRDefault="00B80337" w:rsidP="000D73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52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auto"/>
                              <w:sz w:val="52"/>
                              <w:szCs w:val="16"/>
                            </w:rPr>
                            <w:alias w:val="Your Name"/>
                            <w:tag w:val=""/>
                            <w:id w:val="177164487"/>
                            <w:placeholder>
                              <w:docPart w:val="9BE7F1571A6540B6967F931FD6B863B3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 w:multiLine="1"/>
                          </w:sdtPr>
                          <w:sdtEndPr/>
                          <w:sdtContent>
                            <w:r w:rsidR="009865FB" w:rsidRPr="000D731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2"/>
                                <w:szCs w:val="16"/>
                              </w:rPr>
                              <w:t>Abby Henry</w:t>
                            </w:r>
                          </w:sdtContent>
                        </w:sdt>
                      </w:p>
                      <w:p w14:paraId="160FF5E6" w14:textId="0A1218D3" w:rsidR="000D7319" w:rsidRPr="0033283B" w:rsidRDefault="000D7319" w:rsidP="000D73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rFonts w:ascii="Arial" w:hAnsi="Arial" w:cs="Arial"/>
                            <w:sz w:val="22"/>
                            <w:szCs w:val="16"/>
                          </w:rPr>
                        </w:pPr>
                        <w:r w:rsidRPr="0033283B">
                          <w:rPr>
                            <w:rFonts w:ascii="Arial" w:hAnsi="Arial" w:cs="Arial"/>
                            <w:sz w:val="22"/>
                            <w:szCs w:val="16"/>
                          </w:rPr>
                          <w:t>UK Mobile: (+44) 7941093252</w:t>
                        </w:r>
                      </w:p>
                      <w:p w14:paraId="7D592D73" w14:textId="6800719C" w:rsidR="000D7319" w:rsidRPr="0033283B" w:rsidRDefault="000D7319" w:rsidP="000D73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rFonts w:ascii="Arial" w:hAnsi="Arial" w:cs="Arial"/>
                            <w:sz w:val="22"/>
                            <w:szCs w:val="16"/>
                          </w:rPr>
                        </w:pPr>
                        <w:r w:rsidRPr="0033283B">
                          <w:rPr>
                            <w:rFonts w:ascii="Arial" w:hAnsi="Arial" w:cs="Arial"/>
                            <w:sz w:val="22"/>
                            <w:szCs w:val="16"/>
                          </w:rPr>
                          <w:t>US Mobile: (+1) 3524499587</w:t>
                        </w:r>
                      </w:p>
                      <w:p w14:paraId="61319E1F" w14:textId="77777777" w:rsidR="000D7319" w:rsidRPr="0033283B" w:rsidRDefault="000D7319" w:rsidP="000D73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rFonts w:ascii="Arial" w:hAnsi="Arial" w:cs="Arial"/>
                            <w:sz w:val="22"/>
                            <w:szCs w:val="16"/>
                          </w:rPr>
                        </w:pPr>
                        <w:r w:rsidRPr="0033283B">
                          <w:rPr>
                            <w:rFonts w:ascii="Arial" w:hAnsi="Arial" w:cs="Arial"/>
                            <w:sz w:val="22"/>
                            <w:szCs w:val="16"/>
                          </w:rPr>
                          <w:t>WhatsApp: (+44) 7941093252</w:t>
                        </w:r>
                      </w:p>
                      <w:p w14:paraId="478BE327" w14:textId="0C848178" w:rsidR="000D7319" w:rsidRPr="0033283B" w:rsidRDefault="000D7319" w:rsidP="000D73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rFonts w:ascii="Arial" w:hAnsi="Arial" w:cs="Arial"/>
                            <w:sz w:val="22"/>
                            <w:szCs w:val="16"/>
                          </w:rPr>
                        </w:pPr>
                        <w:r w:rsidRPr="0033283B">
                          <w:rPr>
                            <w:rFonts w:ascii="Arial" w:hAnsi="Arial" w:cs="Arial"/>
                            <w:sz w:val="22"/>
                            <w:szCs w:val="16"/>
                          </w:rPr>
                          <w:t xml:space="preserve">Personal Email: </w:t>
                        </w:r>
                        <w:r w:rsidRPr="003B66DD">
                          <w:rPr>
                            <w:rFonts w:ascii="Arial" w:hAnsi="Arial" w:cs="Arial"/>
                            <w:sz w:val="22"/>
                            <w:szCs w:val="16"/>
                            <w:u w:val="single"/>
                          </w:rPr>
                          <w:t>abbyc11h@gmail.com</w:t>
                        </w:r>
                      </w:p>
                      <w:p w14:paraId="5C962B7A" w14:textId="77777777" w:rsidR="000D7319" w:rsidRPr="0033283B" w:rsidRDefault="000D7319" w:rsidP="000D73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rFonts w:ascii="Arial" w:hAnsi="Arial" w:cs="Arial"/>
                            <w:sz w:val="22"/>
                            <w:szCs w:val="16"/>
                          </w:rPr>
                        </w:pPr>
                        <w:r w:rsidRPr="0033283B">
                          <w:rPr>
                            <w:rFonts w:ascii="Arial" w:hAnsi="Arial" w:cs="Arial"/>
                            <w:sz w:val="22"/>
                            <w:szCs w:val="16"/>
                          </w:rPr>
                          <w:t xml:space="preserve">Student Email: </w:t>
                        </w:r>
                        <w:r w:rsidRPr="003B66DD">
                          <w:rPr>
                            <w:rFonts w:ascii="Arial" w:hAnsi="Arial" w:cs="Arial"/>
                            <w:sz w:val="22"/>
                            <w:szCs w:val="16"/>
                            <w:u w:val="single"/>
                          </w:rPr>
                          <w:t>2343532H@student.gla.ac.uk</w:t>
                        </w:r>
                      </w:p>
                      <w:p w14:paraId="3AEBD273" w14:textId="6FAB9349" w:rsidR="00ED0088" w:rsidRPr="000D7319" w:rsidRDefault="00ED0088" w:rsidP="000D7319">
                        <w:pPr>
                          <w:pStyle w:val="Name"/>
                          <w:rPr>
                            <w:rFonts w:ascii="Arial" w:hAnsi="Arial" w:cs="Arial"/>
                            <w:b/>
                            <w:bCs/>
                            <w:sz w:val="52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2" o:spid="_x0000_s1028" type="#_x0000_t202" style="position:absolute;left:-256;top:46084;width:2196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Arial" w:hAnsi="Arial" w:cs="Arial"/>
                            <w:caps/>
                            <w:color w:val="969696" w:themeColor="accent3"/>
                            <w:sz w:val="18"/>
                            <w:szCs w:val="18"/>
                          </w:r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78FFEF72" w14:textId="66CD00D7" w:rsidR="00ED0088" w:rsidRDefault="00967FF0" w:rsidP="00967FF0">
                            <w:r>
                              <w:rPr>
                                <w:rFonts w:ascii="Arial" w:hAnsi="Arial" w:cs="Arial"/>
                                <w:caps/>
                                <w:color w:val="969696" w:themeColor="accent3"/>
                                <w:sz w:val="18"/>
                                <w:szCs w:val="18"/>
                              </w:rPr>
                              <w:br/>
                            </w:r>
                            <w:r w:rsidRPr="00967FF0">
                              <w:rPr>
                                <w:rFonts w:ascii="Arial" w:hAnsi="Arial" w:cs="Arial"/>
                                <w:caps/>
                                <w:color w:val="969696" w:themeColor="accent3"/>
                                <w:sz w:val="18"/>
                                <w:szCs w:val="18"/>
                              </w:rPr>
                              <w:t>References are available upon request.</w:t>
                            </w:r>
                          </w:p>
                        </w:sdtContent>
                      </w:sdt>
                      <w:p w14:paraId="625BF5B2" w14:textId="6B5BC490" w:rsidR="00ED0088" w:rsidRDefault="00ED0088" w:rsidP="000D7319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B2345A" w:rsidRPr="008B3C9B">
        <w:rPr>
          <w:rFonts w:ascii="Arial" w:hAnsi="Arial" w:cs="Arial"/>
          <w:sz w:val="18"/>
          <w:szCs w:val="18"/>
        </w:rPr>
        <w:t>SUMMARY</w:t>
      </w:r>
    </w:p>
    <w:p w14:paraId="7C9E01DB" w14:textId="1EB487DA" w:rsidR="00ED0088" w:rsidRPr="0033283B" w:rsidRDefault="00B2345A" w:rsidP="00B2345A">
      <w:pPr>
        <w:rPr>
          <w:rFonts w:ascii="Arial" w:hAnsi="Arial" w:cs="Arial"/>
          <w:sz w:val="18"/>
          <w:szCs w:val="18"/>
        </w:rPr>
      </w:pPr>
      <w:r w:rsidRPr="0033283B">
        <w:rPr>
          <w:rFonts w:ascii="Arial" w:hAnsi="Arial" w:cs="Arial"/>
          <w:sz w:val="18"/>
          <w:szCs w:val="18"/>
        </w:rPr>
        <w:t xml:space="preserve">I am a third-year veterinary student at the University of Glasgow School of Veterinary Medicine. I have a zoo and wildlife-based background with experience particularly related to African species. </w:t>
      </w:r>
      <w:r w:rsidR="00F83DC9" w:rsidRPr="0033283B">
        <w:rPr>
          <w:rFonts w:ascii="Arial" w:hAnsi="Arial" w:cs="Arial"/>
          <w:sz w:val="18"/>
          <w:szCs w:val="18"/>
        </w:rPr>
        <w:t>Opportunities to work</w:t>
      </w:r>
      <w:r w:rsidRPr="0033283B">
        <w:rPr>
          <w:rFonts w:ascii="Arial" w:hAnsi="Arial" w:cs="Arial"/>
          <w:sz w:val="18"/>
          <w:szCs w:val="18"/>
        </w:rPr>
        <w:t xml:space="preserve"> with these species has come through past jobs at zoological</w:t>
      </w:r>
      <w:r w:rsidR="00082AC9">
        <w:rPr>
          <w:rFonts w:ascii="Arial" w:hAnsi="Arial" w:cs="Arial"/>
          <w:sz w:val="18"/>
          <w:szCs w:val="18"/>
        </w:rPr>
        <w:t xml:space="preserve"> facilities</w:t>
      </w:r>
      <w:r w:rsidRPr="0033283B">
        <w:rPr>
          <w:rFonts w:ascii="Arial" w:hAnsi="Arial" w:cs="Arial"/>
          <w:sz w:val="18"/>
          <w:szCs w:val="18"/>
        </w:rPr>
        <w:t>, externship</w:t>
      </w:r>
      <w:r w:rsidR="001D5D6B">
        <w:rPr>
          <w:rFonts w:ascii="Arial" w:hAnsi="Arial" w:cs="Arial"/>
          <w:sz w:val="18"/>
          <w:szCs w:val="18"/>
        </w:rPr>
        <w:t xml:space="preserve">s at </w:t>
      </w:r>
      <w:r w:rsidR="00661106">
        <w:rPr>
          <w:rFonts w:ascii="Arial" w:hAnsi="Arial" w:cs="Arial"/>
          <w:sz w:val="18"/>
          <w:szCs w:val="18"/>
        </w:rPr>
        <w:t xml:space="preserve">an </w:t>
      </w:r>
      <w:r w:rsidR="001D5D6B">
        <w:rPr>
          <w:rFonts w:ascii="Arial" w:hAnsi="Arial" w:cs="Arial"/>
          <w:sz w:val="18"/>
          <w:szCs w:val="18"/>
        </w:rPr>
        <w:t>exotic animal clinic and zoo</w:t>
      </w:r>
      <w:r w:rsidR="00661106">
        <w:rPr>
          <w:rFonts w:ascii="Arial" w:hAnsi="Arial" w:cs="Arial"/>
          <w:sz w:val="18"/>
          <w:szCs w:val="18"/>
        </w:rPr>
        <w:t>,</w:t>
      </w:r>
      <w:r w:rsidR="001D5D6B">
        <w:rPr>
          <w:rFonts w:ascii="Arial" w:hAnsi="Arial" w:cs="Arial"/>
          <w:sz w:val="18"/>
          <w:szCs w:val="18"/>
        </w:rPr>
        <w:t xml:space="preserve"> </w:t>
      </w:r>
      <w:r w:rsidRPr="0033283B">
        <w:rPr>
          <w:rFonts w:ascii="Arial" w:hAnsi="Arial" w:cs="Arial"/>
          <w:sz w:val="18"/>
          <w:szCs w:val="18"/>
        </w:rPr>
        <w:t>and internships</w:t>
      </w:r>
      <w:r w:rsidR="001D5D6B">
        <w:rPr>
          <w:rFonts w:ascii="Arial" w:hAnsi="Arial" w:cs="Arial"/>
          <w:sz w:val="18"/>
          <w:szCs w:val="18"/>
        </w:rPr>
        <w:t xml:space="preserve"> in South Africa</w:t>
      </w:r>
      <w:r w:rsidRPr="0033283B">
        <w:rPr>
          <w:rFonts w:ascii="Arial" w:hAnsi="Arial" w:cs="Arial"/>
          <w:sz w:val="18"/>
          <w:szCs w:val="18"/>
        </w:rPr>
        <w:t xml:space="preserve">. I plan to complete my education and become a zoo veterinarian with the </w:t>
      </w:r>
      <w:r w:rsidR="00654775">
        <w:rPr>
          <w:rFonts w:ascii="Arial" w:hAnsi="Arial" w:cs="Arial"/>
          <w:sz w:val="18"/>
          <w:szCs w:val="18"/>
        </w:rPr>
        <w:t xml:space="preserve">aspirations of working </w:t>
      </w:r>
      <w:r w:rsidRPr="0033283B">
        <w:rPr>
          <w:rFonts w:ascii="Arial" w:hAnsi="Arial" w:cs="Arial"/>
          <w:sz w:val="18"/>
          <w:szCs w:val="18"/>
        </w:rPr>
        <w:t xml:space="preserve">on wildlife whenever possible. </w:t>
      </w:r>
    </w:p>
    <w:p w14:paraId="54BA16EF" w14:textId="6991C4F8" w:rsidR="00ED0088" w:rsidRPr="0033283B" w:rsidRDefault="00652947">
      <w:pPr>
        <w:pStyle w:val="SectionHeading"/>
        <w:rPr>
          <w:rFonts w:ascii="Arial" w:hAnsi="Arial" w:cs="Arial"/>
          <w:sz w:val="18"/>
          <w:szCs w:val="18"/>
        </w:rPr>
      </w:pPr>
      <w:r w:rsidRPr="0033283B">
        <w:rPr>
          <w:rFonts w:ascii="Arial" w:hAnsi="Arial" w:cs="Arial"/>
          <w:sz w:val="18"/>
          <w:szCs w:val="18"/>
        </w:rPr>
        <w:t>Experience</w:t>
      </w:r>
    </w:p>
    <w:p w14:paraId="4A5A4FA8" w14:textId="74A51B4F" w:rsidR="000E4161" w:rsidRPr="0033283B" w:rsidRDefault="000E4161">
      <w:pPr>
        <w:pStyle w:val="ResumeDate"/>
        <w:rPr>
          <w:rFonts w:ascii="Arial" w:hAnsi="Arial" w:cs="Arial"/>
          <w:szCs w:val="18"/>
        </w:rPr>
      </w:pPr>
      <w:r w:rsidRPr="0033283B">
        <w:rPr>
          <w:rFonts w:ascii="Arial" w:hAnsi="Arial" w:cs="Arial"/>
          <w:b/>
          <w:bCs/>
          <w:szCs w:val="18"/>
        </w:rPr>
        <w:t xml:space="preserve">Johannesburg Zoo </w:t>
      </w:r>
      <w:r w:rsidRPr="0033283B">
        <w:rPr>
          <w:rFonts w:ascii="Arial" w:hAnsi="Arial" w:cs="Arial"/>
          <w:szCs w:val="18"/>
        </w:rPr>
        <w:t>(</w:t>
      </w:r>
      <w:r w:rsidRPr="0033283B">
        <w:rPr>
          <w:rFonts w:ascii="Arial" w:hAnsi="Arial" w:cs="Arial"/>
          <w:i/>
          <w:iCs/>
          <w:szCs w:val="18"/>
        </w:rPr>
        <w:t>Clinical EMS 08/19 – 09/19</w:t>
      </w:r>
      <w:r w:rsidRPr="0033283B">
        <w:rPr>
          <w:rFonts w:ascii="Arial" w:hAnsi="Arial" w:cs="Arial"/>
          <w:szCs w:val="18"/>
        </w:rPr>
        <w:t>)</w:t>
      </w:r>
    </w:p>
    <w:p w14:paraId="3D71151B" w14:textId="306EA747" w:rsidR="000E4161" w:rsidRPr="0033283B" w:rsidRDefault="000E4161" w:rsidP="00BD0683">
      <w:pPr>
        <w:pStyle w:val="ResumeDate"/>
        <w:numPr>
          <w:ilvl w:val="0"/>
          <w:numId w:val="20"/>
        </w:numPr>
        <w:rPr>
          <w:rFonts w:ascii="Arial" w:hAnsi="Arial" w:cs="Arial"/>
          <w:szCs w:val="18"/>
        </w:rPr>
      </w:pPr>
      <w:r w:rsidRPr="0033283B">
        <w:rPr>
          <w:rFonts w:ascii="Arial" w:hAnsi="Arial" w:cs="Arial"/>
          <w:szCs w:val="18"/>
        </w:rPr>
        <w:t xml:space="preserve">Performed various clinical skills such as blood draws, vaccinations, health checks, dentals, </w:t>
      </w:r>
      <w:r w:rsidR="00F9456B">
        <w:rPr>
          <w:rFonts w:ascii="Arial" w:hAnsi="Arial" w:cs="Arial"/>
          <w:szCs w:val="18"/>
        </w:rPr>
        <w:t xml:space="preserve">amputations, </w:t>
      </w:r>
      <w:bookmarkStart w:id="0" w:name="_GoBack"/>
      <w:bookmarkEnd w:id="0"/>
      <w:r w:rsidR="007B3E00" w:rsidRPr="0033283B">
        <w:rPr>
          <w:rFonts w:ascii="Arial" w:hAnsi="Arial" w:cs="Arial"/>
          <w:szCs w:val="18"/>
        </w:rPr>
        <w:t>anesthesia</w:t>
      </w:r>
      <w:r w:rsidRPr="0033283B">
        <w:rPr>
          <w:rFonts w:ascii="Arial" w:hAnsi="Arial" w:cs="Arial"/>
          <w:szCs w:val="18"/>
        </w:rPr>
        <w:t xml:space="preserve">, and darting. </w:t>
      </w:r>
    </w:p>
    <w:p w14:paraId="72918DF2" w14:textId="5FB4923B" w:rsidR="000E4161" w:rsidRPr="0033283B" w:rsidRDefault="003B66DD" w:rsidP="00BD0683">
      <w:pPr>
        <w:pStyle w:val="ResumeDate"/>
        <w:numPr>
          <w:ilvl w:val="0"/>
          <w:numId w:val="20"/>
        </w:numPr>
        <w:rPr>
          <w:rFonts w:ascii="Arial" w:hAnsi="Arial" w:cs="Arial"/>
          <w:szCs w:val="18"/>
        </w:rPr>
      </w:pPr>
      <w:r w:rsidRPr="0033283B">
        <w:rPr>
          <w:rFonts w:ascii="Arial" w:hAnsi="Arial" w:cs="Arial"/>
          <w:noProof/>
          <w:szCs w:val="18"/>
        </w:rPr>
        <w:drawing>
          <wp:anchor distT="0" distB="0" distL="114300" distR="114300" simplePos="0" relativeHeight="251660288" behindDoc="0" locked="0" layoutInCell="1" allowOverlap="1" wp14:anchorId="5C64E507" wp14:editId="4B5D58E2">
            <wp:simplePos x="0" y="0"/>
            <wp:positionH relativeFrom="column">
              <wp:posOffset>-2633980</wp:posOffset>
            </wp:positionH>
            <wp:positionV relativeFrom="paragraph">
              <wp:posOffset>33973</wp:posOffset>
            </wp:positionV>
            <wp:extent cx="2222259" cy="2778826"/>
            <wp:effectExtent l="0" t="0" r="698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59" cy="27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61" w:rsidRPr="0033283B">
        <w:rPr>
          <w:rFonts w:ascii="Arial" w:hAnsi="Arial" w:cs="Arial"/>
          <w:szCs w:val="18"/>
        </w:rPr>
        <w:t xml:space="preserve">Worked on a variety of species including large carnivores, ungulates, avians, reptiles, and primates. </w:t>
      </w:r>
    </w:p>
    <w:p w14:paraId="37A8FEB1" w14:textId="2559529B" w:rsidR="000E4161" w:rsidRPr="0033283B" w:rsidRDefault="007B3E00" w:rsidP="000E4161">
      <w:pPr>
        <w:pStyle w:val="ResumeDate"/>
        <w:rPr>
          <w:rFonts w:ascii="Arial" w:hAnsi="Arial" w:cs="Arial"/>
          <w:szCs w:val="18"/>
        </w:rPr>
      </w:pPr>
      <w:r w:rsidRPr="0033283B">
        <w:rPr>
          <w:rFonts w:ascii="Arial" w:hAnsi="Arial" w:cs="Arial"/>
          <w:b/>
          <w:bCs/>
          <w:szCs w:val="18"/>
        </w:rPr>
        <w:t>Zanzibar Animals Affection Society</w:t>
      </w:r>
      <w:r w:rsidR="000E4161" w:rsidRPr="0033283B">
        <w:rPr>
          <w:rFonts w:ascii="Arial" w:hAnsi="Arial" w:cs="Arial"/>
          <w:b/>
          <w:bCs/>
          <w:szCs w:val="18"/>
        </w:rPr>
        <w:t xml:space="preserve"> </w:t>
      </w:r>
      <w:r w:rsidR="000E4161" w:rsidRPr="0033283B">
        <w:rPr>
          <w:rFonts w:ascii="Arial" w:hAnsi="Arial" w:cs="Arial"/>
          <w:szCs w:val="18"/>
        </w:rPr>
        <w:t>(</w:t>
      </w:r>
      <w:r w:rsidR="000E4161" w:rsidRPr="0033283B">
        <w:rPr>
          <w:rFonts w:ascii="Arial" w:hAnsi="Arial" w:cs="Arial"/>
          <w:i/>
          <w:iCs/>
          <w:szCs w:val="18"/>
        </w:rPr>
        <w:t>Clinical EMS 0</w:t>
      </w:r>
      <w:r w:rsidRPr="0033283B">
        <w:rPr>
          <w:rFonts w:ascii="Arial" w:hAnsi="Arial" w:cs="Arial"/>
          <w:i/>
          <w:iCs/>
          <w:szCs w:val="18"/>
        </w:rPr>
        <w:t>3</w:t>
      </w:r>
      <w:r w:rsidR="000E4161" w:rsidRPr="0033283B">
        <w:rPr>
          <w:rFonts w:ascii="Arial" w:hAnsi="Arial" w:cs="Arial"/>
          <w:i/>
          <w:iCs/>
          <w:szCs w:val="18"/>
        </w:rPr>
        <w:t>/19</w:t>
      </w:r>
      <w:r w:rsidR="00930DFA">
        <w:rPr>
          <w:rFonts w:ascii="Arial" w:hAnsi="Arial" w:cs="Arial"/>
          <w:i/>
          <w:iCs/>
          <w:szCs w:val="18"/>
        </w:rPr>
        <w:t xml:space="preserve"> – 04/19</w:t>
      </w:r>
      <w:r w:rsidR="000E4161" w:rsidRPr="0033283B">
        <w:rPr>
          <w:rFonts w:ascii="Arial" w:hAnsi="Arial" w:cs="Arial"/>
          <w:szCs w:val="18"/>
        </w:rPr>
        <w:t>)</w:t>
      </w:r>
    </w:p>
    <w:p w14:paraId="4DE07C25" w14:textId="7DD60F97" w:rsidR="000E4161" w:rsidRPr="0033283B" w:rsidRDefault="007B3E00" w:rsidP="007B3E00">
      <w:pPr>
        <w:pStyle w:val="ResumeDate"/>
        <w:numPr>
          <w:ilvl w:val="0"/>
          <w:numId w:val="21"/>
        </w:numPr>
        <w:rPr>
          <w:rFonts w:ascii="Arial" w:hAnsi="Arial" w:cs="Arial"/>
          <w:szCs w:val="18"/>
        </w:rPr>
      </w:pPr>
      <w:r w:rsidRPr="0033283B">
        <w:rPr>
          <w:rFonts w:ascii="Arial" w:hAnsi="Arial" w:cs="Arial"/>
          <w:szCs w:val="18"/>
        </w:rPr>
        <w:t xml:space="preserve">Performed various clinical skills such as IV catheter placement, fluid therapy, wound management, and vaccinations on a variety of domestic species. </w:t>
      </w:r>
    </w:p>
    <w:p w14:paraId="18212153" w14:textId="495F07D1" w:rsidR="007B3E00" w:rsidRPr="0033283B" w:rsidRDefault="007B3E00" w:rsidP="007B3E00">
      <w:pPr>
        <w:pStyle w:val="ResumeDate"/>
        <w:numPr>
          <w:ilvl w:val="0"/>
          <w:numId w:val="21"/>
        </w:numPr>
        <w:rPr>
          <w:rFonts w:ascii="Arial" w:hAnsi="Arial" w:cs="Arial"/>
          <w:szCs w:val="18"/>
        </w:rPr>
      </w:pPr>
      <w:r w:rsidRPr="0033283B">
        <w:rPr>
          <w:rFonts w:ascii="Arial" w:hAnsi="Arial" w:cs="Arial"/>
          <w:szCs w:val="18"/>
        </w:rPr>
        <w:t xml:space="preserve">Performed feline castrations and spays under the direction of the head veterinarian. </w:t>
      </w:r>
    </w:p>
    <w:p w14:paraId="3AE40A35" w14:textId="77777777" w:rsidR="007B3E00" w:rsidRPr="0033283B" w:rsidRDefault="007B3E00">
      <w:pPr>
        <w:pStyle w:val="ResumeDate"/>
        <w:rPr>
          <w:rFonts w:ascii="Arial" w:hAnsi="Arial" w:cs="Arial"/>
          <w:b/>
          <w:bCs/>
          <w:szCs w:val="18"/>
        </w:rPr>
      </w:pPr>
      <w:r w:rsidRPr="0033283B">
        <w:rPr>
          <w:rFonts w:ascii="Arial" w:hAnsi="Arial" w:cs="Arial"/>
          <w:b/>
          <w:bCs/>
          <w:szCs w:val="18"/>
        </w:rPr>
        <w:t xml:space="preserve">Safari4U Veterinary Program </w:t>
      </w:r>
    </w:p>
    <w:p w14:paraId="068FCD2E" w14:textId="640EC296" w:rsidR="000E4161" w:rsidRPr="0033283B" w:rsidRDefault="007B3E00">
      <w:pPr>
        <w:pStyle w:val="ResumeDate"/>
        <w:rPr>
          <w:rFonts w:ascii="Arial" w:hAnsi="Arial" w:cs="Arial"/>
          <w:szCs w:val="18"/>
        </w:rPr>
      </w:pPr>
      <w:r w:rsidRPr="0033283B">
        <w:rPr>
          <w:rFonts w:ascii="Arial" w:hAnsi="Arial" w:cs="Arial"/>
          <w:szCs w:val="18"/>
        </w:rPr>
        <w:t>(</w:t>
      </w:r>
      <w:r w:rsidRPr="0033283B">
        <w:rPr>
          <w:rFonts w:ascii="Arial" w:hAnsi="Arial" w:cs="Arial"/>
          <w:i/>
          <w:iCs/>
          <w:szCs w:val="18"/>
        </w:rPr>
        <w:t>Pre-clinical EMS 06/18 – 07/18 &amp; 08/16 – 11/16</w:t>
      </w:r>
      <w:r w:rsidRPr="0033283B">
        <w:rPr>
          <w:rFonts w:ascii="Arial" w:hAnsi="Arial" w:cs="Arial"/>
          <w:szCs w:val="18"/>
        </w:rPr>
        <w:t>)</w:t>
      </w:r>
    </w:p>
    <w:p w14:paraId="0791919F" w14:textId="1FE00FFF" w:rsidR="00ED0088" w:rsidRPr="0033283B" w:rsidRDefault="0036628C" w:rsidP="0036628C">
      <w:pPr>
        <w:pStyle w:val="Subsection"/>
        <w:numPr>
          <w:ilvl w:val="0"/>
          <w:numId w:val="22"/>
        </w:numPr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b w:val="0"/>
          <w:bCs w:val="0"/>
          <w:szCs w:val="18"/>
        </w:rPr>
        <w:t xml:space="preserve">Performed multiple wild game techniques including net capturing, darting, relocating, and various field medical treatments. </w:t>
      </w:r>
    </w:p>
    <w:p w14:paraId="28C1683B" w14:textId="0C1C86BC" w:rsidR="0036628C" w:rsidRPr="0033283B" w:rsidRDefault="0036628C" w:rsidP="0036628C">
      <w:pPr>
        <w:pStyle w:val="Subsection"/>
        <w:numPr>
          <w:ilvl w:val="0"/>
          <w:numId w:val="22"/>
        </w:numPr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b w:val="0"/>
          <w:bCs w:val="0"/>
          <w:szCs w:val="18"/>
        </w:rPr>
        <w:t xml:space="preserve">Performed artificial insemination on swine, pregnancy tested cattle, and provided wound treatment to various domestic species. </w:t>
      </w:r>
    </w:p>
    <w:p w14:paraId="3D697F29" w14:textId="5AB51692" w:rsidR="000A4C8D" w:rsidRPr="0033283B" w:rsidRDefault="000A4C8D" w:rsidP="000A4C8D">
      <w:pPr>
        <w:pStyle w:val="Subsection"/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szCs w:val="18"/>
        </w:rPr>
        <w:t xml:space="preserve">SeaWorld Orlando </w:t>
      </w:r>
      <w:r w:rsidRPr="0033283B">
        <w:rPr>
          <w:rFonts w:ascii="Arial" w:hAnsi="Arial" w:cs="Arial"/>
          <w:b w:val="0"/>
          <w:bCs w:val="0"/>
          <w:szCs w:val="18"/>
        </w:rPr>
        <w:t>(</w:t>
      </w:r>
      <w:r w:rsidRPr="0033283B">
        <w:rPr>
          <w:rFonts w:ascii="Arial" w:hAnsi="Arial" w:cs="Arial"/>
          <w:b w:val="0"/>
          <w:bCs w:val="0"/>
          <w:i/>
          <w:iCs/>
          <w:szCs w:val="18"/>
        </w:rPr>
        <w:t>Seasonal Educator</w:t>
      </w:r>
      <w:r w:rsidRPr="0033283B">
        <w:rPr>
          <w:rFonts w:ascii="Arial" w:hAnsi="Arial" w:cs="Arial"/>
          <w:b w:val="0"/>
          <w:bCs w:val="0"/>
          <w:szCs w:val="18"/>
        </w:rPr>
        <w:t xml:space="preserve"> </w:t>
      </w:r>
      <w:r w:rsidRPr="0033283B">
        <w:rPr>
          <w:rFonts w:ascii="Arial" w:hAnsi="Arial" w:cs="Arial"/>
          <w:b w:val="0"/>
          <w:bCs w:val="0"/>
          <w:i/>
          <w:iCs/>
          <w:szCs w:val="18"/>
        </w:rPr>
        <w:t>02/16 – 08/16</w:t>
      </w:r>
      <w:r w:rsidR="00B80E5E" w:rsidRPr="0033283B">
        <w:rPr>
          <w:rFonts w:ascii="Arial" w:hAnsi="Arial" w:cs="Arial"/>
          <w:b w:val="0"/>
          <w:bCs w:val="0"/>
          <w:szCs w:val="18"/>
        </w:rPr>
        <w:t xml:space="preserve">) </w:t>
      </w:r>
    </w:p>
    <w:p w14:paraId="702FB3A1" w14:textId="1CDA2478" w:rsidR="00B80E5E" w:rsidRPr="0033283B" w:rsidRDefault="00B80E5E" w:rsidP="00B80E5E">
      <w:pPr>
        <w:pStyle w:val="Subsection"/>
        <w:numPr>
          <w:ilvl w:val="0"/>
          <w:numId w:val="23"/>
        </w:numPr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b w:val="0"/>
          <w:bCs w:val="0"/>
          <w:szCs w:val="18"/>
        </w:rPr>
        <w:t xml:space="preserve">Educated guests about </w:t>
      </w:r>
      <w:r w:rsidR="00544C5E" w:rsidRPr="0033283B">
        <w:rPr>
          <w:rFonts w:ascii="Arial" w:hAnsi="Arial" w:cs="Arial"/>
          <w:b w:val="0"/>
          <w:bCs w:val="0"/>
          <w:szCs w:val="18"/>
        </w:rPr>
        <w:t xml:space="preserve">the various </w:t>
      </w:r>
      <w:r w:rsidRPr="0033283B">
        <w:rPr>
          <w:rFonts w:ascii="Arial" w:hAnsi="Arial" w:cs="Arial"/>
          <w:b w:val="0"/>
          <w:bCs w:val="0"/>
          <w:szCs w:val="18"/>
        </w:rPr>
        <w:t>marine species and conservation practices throughout the park.</w:t>
      </w:r>
    </w:p>
    <w:p w14:paraId="66C1DEE6" w14:textId="6A971D04" w:rsidR="00B80E5E" w:rsidRPr="0033283B" w:rsidRDefault="00B80E5E" w:rsidP="00B80E5E">
      <w:pPr>
        <w:pStyle w:val="Subsection"/>
        <w:numPr>
          <w:ilvl w:val="0"/>
          <w:numId w:val="23"/>
        </w:numPr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b w:val="0"/>
          <w:bCs w:val="0"/>
          <w:szCs w:val="18"/>
        </w:rPr>
        <w:t xml:space="preserve">Conducted self-written narrations about various species while delivering eco-friendly messages at multiple exhibits. </w:t>
      </w:r>
    </w:p>
    <w:p w14:paraId="42410595" w14:textId="1240E714" w:rsidR="00B80E5E" w:rsidRPr="0033283B" w:rsidRDefault="00B80E5E" w:rsidP="00B80E5E">
      <w:pPr>
        <w:pStyle w:val="Subsection"/>
        <w:numPr>
          <w:ilvl w:val="0"/>
          <w:numId w:val="23"/>
        </w:numPr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b w:val="0"/>
          <w:bCs w:val="0"/>
          <w:szCs w:val="18"/>
        </w:rPr>
        <w:t xml:space="preserve">Received additional training to work in the penguin exhibit educating guests about the birds while monitoring animal heal and safety. </w:t>
      </w:r>
    </w:p>
    <w:p w14:paraId="77BB3E88" w14:textId="36AEF512" w:rsidR="00BA0EDF" w:rsidRPr="0033283B" w:rsidRDefault="00BA0EDF" w:rsidP="00BA0EDF">
      <w:pPr>
        <w:pStyle w:val="Subsection"/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szCs w:val="18"/>
        </w:rPr>
        <w:t xml:space="preserve">Disney’s Animal Kingdom </w:t>
      </w:r>
      <w:r w:rsidRPr="0033283B">
        <w:rPr>
          <w:rFonts w:ascii="Arial" w:hAnsi="Arial" w:cs="Arial"/>
          <w:b w:val="0"/>
          <w:bCs w:val="0"/>
          <w:szCs w:val="18"/>
        </w:rPr>
        <w:t>(</w:t>
      </w:r>
      <w:r w:rsidRPr="0033283B">
        <w:rPr>
          <w:rFonts w:ascii="Arial" w:hAnsi="Arial" w:cs="Arial"/>
          <w:b w:val="0"/>
          <w:bCs w:val="0"/>
          <w:i/>
          <w:iCs/>
          <w:szCs w:val="18"/>
        </w:rPr>
        <w:t>Zookeeper 06/15 – 0</w:t>
      </w:r>
      <w:r w:rsidR="00F85C31">
        <w:rPr>
          <w:rFonts w:ascii="Arial" w:hAnsi="Arial" w:cs="Arial"/>
          <w:b w:val="0"/>
          <w:bCs w:val="0"/>
          <w:i/>
          <w:iCs/>
          <w:szCs w:val="18"/>
        </w:rPr>
        <w:t>1</w:t>
      </w:r>
      <w:r w:rsidRPr="0033283B">
        <w:rPr>
          <w:rFonts w:ascii="Arial" w:hAnsi="Arial" w:cs="Arial"/>
          <w:b w:val="0"/>
          <w:bCs w:val="0"/>
          <w:i/>
          <w:iCs/>
          <w:szCs w:val="18"/>
        </w:rPr>
        <w:t>/16</w:t>
      </w:r>
      <w:r w:rsidRPr="0033283B">
        <w:rPr>
          <w:rFonts w:ascii="Arial" w:hAnsi="Arial" w:cs="Arial"/>
          <w:b w:val="0"/>
          <w:bCs w:val="0"/>
          <w:szCs w:val="18"/>
        </w:rPr>
        <w:t>)</w:t>
      </w:r>
    </w:p>
    <w:p w14:paraId="03E4F1A3" w14:textId="6D9EDE91" w:rsidR="00967FF0" w:rsidRPr="0033283B" w:rsidRDefault="00967FF0" w:rsidP="00967FF0">
      <w:pPr>
        <w:pStyle w:val="Subsection"/>
        <w:numPr>
          <w:ilvl w:val="0"/>
          <w:numId w:val="24"/>
        </w:numPr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b w:val="0"/>
          <w:bCs w:val="0"/>
          <w:szCs w:val="18"/>
        </w:rPr>
        <w:t>Was responsible for the overnight care and husbandry of various animal species throughout the park</w:t>
      </w:r>
      <w:r w:rsidR="00544C5E" w:rsidRPr="0033283B">
        <w:rPr>
          <w:rFonts w:ascii="Arial" w:hAnsi="Arial" w:cs="Arial"/>
          <w:b w:val="0"/>
          <w:bCs w:val="0"/>
          <w:szCs w:val="18"/>
        </w:rPr>
        <w:t xml:space="preserve"> with a particular focus on hippo, kudu, bongo, okapi, and saddle-billed stork.</w:t>
      </w:r>
    </w:p>
    <w:p w14:paraId="666D26F4" w14:textId="65498A29" w:rsidR="00967FF0" w:rsidRPr="0033283B" w:rsidRDefault="00967FF0" w:rsidP="00967FF0">
      <w:pPr>
        <w:pStyle w:val="Subsection"/>
        <w:numPr>
          <w:ilvl w:val="0"/>
          <w:numId w:val="24"/>
        </w:numPr>
        <w:rPr>
          <w:rFonts w:ascii="Arial" w:hAnsi="Arial" w:cs="Arial"/>
          <w:b w:val="0"/>
          <w:bCs w:val="0"/>
          <w:szCs w:val="18"/>
        </w:rPr>
      </w:pPr>
      <w:r w:rsidRPr="0033283B">
        <w:rPr>
          <w:rFonts w:ascii="Arial" w:hAnsi="Arial" w:cs="Arial"/>
          <w:b w:val="0"/>
          <w:bCs w:val="0"/>
          <w:szCs w:val="18"/>
        </w:rPr>
        <w:t xml:space="preserve">Conducted guest education programs at Disney’s Animal Kingdom Lodge. </w:t>
      </w:r>
    </w:p>
    <w:p w14:paraId="514620BC" w14:textId="77777777" w:rsidR="00967FF0" w:rsidRPr="0033283B" w:rsidRDefault="00967FF0" w:rsidP="00BA0EDF">
      <w:pPr>
        <w:pStyle w:val="Subsection"/>
        <w:rPr>
          <w:rFonts w:ascii="Arial" w:hAnsi="Arial" w:cs="Arial"/>
          <w:b w:val="0"/>
          <w:bCs w:val="0"/>
          <w:szCs w:val="18"/>
        </w:rPr>
      </w:pPr>
    </w:p>
    <w:p w14:paraId="7C989644" w14:textId="50988E32" w:rsidR="00ED0088" w:rsidRPr="0033283B" w:rsidRDefault="00ED0088" w:rsidP="00967FF0">
      <w:pPr>
        <w:pStyle w:val="Description"/>
        <w:rPr>
          <w:rFonts w:ascii="Arial" w:hAnsi="Arial" w:cs="Arial"/>
          <w:sz w:val="18"/>
          <w:szCs w:val="18"/>
        </w:rPr>
      </w:pPr>
    </w:p>
    <w:p w14:paraId="04C9A95D" w14:textId="1A2EA6D7" w:rsidR="00ED0088" w:rsidRPr="0033283B" w:rsidRDefault="00652947">
      <w:pPr>
        <w:pStyle w:val="SectionHeading"/>
        <w:rPr>
          <w:rFonts w:ascii="Arial" w:hAnsi="Arial" w:cs="Arial"/>
          <w:sz w:val="18"/>
          <w:szCs w:val="18"/>
        </w:rPr>
      </w:pPr>
      <w:r w:rsidRPr="0033283B">
        <w:rPr>
          <w:rFonts w:ascii="Arial" w:hAnsi="Arial" w:cs="Arial"/>
          <w:sz w:val="18"/>
          <w:szCs w:val="18"/>
        </w:rPr>
        <w:t>Education</w:t>
      </w:r>
    </w:p>
    <w:sdt>
      <w:sdtPr>
        <w:rPr>
          <w:rFonts w:ascii="Arial" w:hAnsi="Arial" w:cs="Arial"/>
          <w:sz w:val="20"/>
          <w:szCs w:val="18"/>
        </w:rPr>
        <w:id w:val="-93781616"/>
        <w15:repeatingSection/>
      </w:sdtPr>
      <w:sdtEndPr>
        <w:rPr>
          <w:rFonts w:asciiTheme="minorHAnsi" w:hAnsiTheme="minorHAnsi" w:cstheme="minorBidi"/>
        </w:rPr>
      </w:sdtEndPr>
      <w:sdtContent>
        <w:sdt>
          <w:sdtPr>
            <w:rPr>
              <w:rFonts w:ascii="Arial" w:hAnsi="Arial" w:cs="Arial"/>
              <w:sz w:val="20"/>
              <w:szCs w:val="18"/>
            </w:rPr>
            <w:id w:val="301266699"/>
            <w:placeholder>
              <w:docPart w:val="B74B92743ABE4CEFBD535C4DC741E40C"/>
            </w:placeholder>
            <w15:repeatingSectionItem/>
          </w:sdtPr>
          <w:sdtEndPr/>
          <w:sdtContent>
            <w:p w14:paraId="47731599" w14:textId="0CA5E898" w:rsidR="00ED0088" w:rsidRPr="0033283B" w:rsidRDefault="00D67A47">
              <w:pPr>
                <w:pStyle w:val="ResumeDate"/>
                <w:rPr>
                  <w:rFonts w:ascii="Arial" w:hAnsi="Arial" w:cs="Arial"/>
                  <w:b/>
                  <w:bCs/>
                  <w:szCs w:val="18"/>
                </w:rPr>
              </w:pPr>
              <w:r w:rsidRPr="0033283B">
                <w:rPr>
                  <w:rFonts w:ascii="Arial" w:hAnsi="Arial" w:cs="Arial"/>
                  <w:b/>
                  <w:bCs/>
                  <w:szCs w:val="18"/>
                </w:rPr>
                <w:t>University of Glasgow School of Veterinary Medicine</w:t>
              </w:r>
            </w:p>
            <w:p w14:paraId="25106CFE" w14:textId="565875D8" w:rsidR="00ED0088" w:rsidRPr="0033283B" w:rsidRDefault="00D67A47">
              <w:pPr>
                <w:pStyle w:val="Subsection"/>
                <w:rPr>
                  <w:rFonts w:ascii="Arial" w:hAnsi="Arial" w:cs="Arial"/>
                  <w:b w:val="0"/>
                  <w:bCs w:val="0"/>
                  <w:szCs w:val="18"/>
                </w:rPr>
              </w:pP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>Currently enrolled as a 3</w:t>
              </w:r>
              <w:r w:rsidRPr="0033283B">
                <w:rPr>
                  <w:rFonts w:ascii="Arial" w:hAnsi="Arial" w:cs="Arial"/>
                  <w:b w:val="0"/>
                  <w:bCs w:val="0"/>
                  <w:szCs w:val="18"/>
                  <w:vertAlign w:val="superscript"/>
                </w:rPr>
                <w:t>rd</w:t>
              </w: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 xml:space="preserve"> year </w:t>
              </w:r>
              <w:r w:rsidR="00AF0745">
                <w:rPr>
                  <w:rFonts w:ascii="Arial" w:hAnsi="Arial" w:cs="Arial"/>
                  <w:b w:val="0"/>
                  <w:bCs w:val="0"/>
                  <w:szCs w:val="18"/>
                </w:rPr>
                <w:t xml:space="preserve">BVSc </w:t>
              </w: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 xml:space="preserve">student </w:t>
              </w:r>
            </w:p>
            <w:p w14:paraId="5D905B8C" w14:textId="186BCA1E" w:rsidR="00D65BF7" w:rsidRPr="0033283B" w:rsidRDefault="00D65BF7">
              <w:pPr>
                <w:pStyle w:val="Subsection"/>
                <w:rPr>
                  <w:rFonts w:ascii="Arial" w:hAnsi="Arial" w:cs="Arial"/>
                  <w:b w:val="0"/>
                  <w:bCs w:val="0"/>
                  <w:szCs w:val="18"/>
                </w:rPr>
              </w:pP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 xml:space="preserve">Past exam results: Written Exam – B3 OSCEs – A0 </w:t>
              </w:r>
            </w:p>
            <w:p w14:paraId="099BEDD7" w14:textId="3F0BD5B3" w:rsidR="00D67A47" w:rsidRPr="0033283B" w:rsidRDefault="00D67A47">
              <w:pPr>
                <w:pStyle w:val="Subsection"/>
                <w:rPr>
                  <w:rFonts w:ascii="Arial" w:hAnsi="Arial" w:cs="Arial"/>
                  <w:b w:val="0"/>
                  <w:bCs w:val="0"/>
                  <w:szCs w:val="18"/>
                </w:rPr>
              </w:pPr>
            </w:p>
            <w:p w14:paraId="44120A32" w14:textId="41DCD54B" w:rsidR="00D67A47" w:rsidRPr="000103E4" w:rsidRDefault="00D67A47">
              <w:pPr>
                <w:pStyle w:val="Subsection"/>
                <w:rPr>
                  <w:rFonts w:ascii="Arial" w:hAnsi="Arial" w:cs="Arial"/>
                  <w:b w:val="0"/>
                  <w:bCs w:val="0"/>
                  <w:szCs w:val="18"/>
                </w:rPr>
              </w:pPr>
              <w:r w:rsidRPr="0033283B">
                <w:rPr>
                  <w:rFonts w:ascii="Arial" w:hAnsi="Arial" w:cs="Arial"/>
                  <w:szCs w:val="18"/>
                </w:rPr>
                <w:t>University of Florida</w:t>
              </w:r>
              <w:r w:rsidR="000103E4">
                <w:rPr>
                  <w:rFonts w:ascii="Arial" w:hAnsi="Arial" w:cs="Arial"/>
                  <w:szCs w:val="18"/>
                </w:rPr>
                <w:t xml:space="preserve"> </w:t>
              </w:r>
              <w:r w:rsidR="000103E4">
                <w:rPr>
                  <w:rFonts w:ascii="Arial" w:hAnsi="Arial" w:cs="Arial"/>
                  <w:b w:val="0"/>
                  <w:bCs w:val="0"/>
                  <w:szCs w:val="18"/>
                </w:rPr>
                <w:t>(</w:t>
              </w:r>
              <w:r w:rsidR="000103E4">
                <w:rPr>
                  <w:rFonts w:ascii="Arial" w:hAnsi="Arial" w:cs="Arial"/>
                  <w:b w:val="0"/>
                  <w:bCs w:val="0"/>
                  <w:i/>
                  <w:iCs/>
                  <w:szCs w:val="18"/>
                </w:rPr>
                <w:t>Undergraduate Degree 06/11 – 05/15</w:t>
              </w:r>
              <w:r w:rsidR="000103E4">
                <w:rPr>
                  <w:rFonts w:ascii="Arial" w:hAnsi="Arial" w:cs="Arial"/>
                  <w:b w:val="0"/>
                  <w:bCs w:val="0"/>
                  <w:szCs w:val="18"/>
                </w:rPr>
                <w:t>)</w:t>
              </w:r>
            </w:p>
            <w:p w14:paraId="2A1E106A" w14:textId="774C2EE3" w:rsidR="00D67A47" w:rsidRPr="0033283B" w:rsidRDefault="00D67A47">
              <w:pPr>
                <w:pStyle w:val="Subsection"/>
                <w:rPr>
                  <w:rFonts w:ascii="Arial" w:hAnsi="Arial" w:cs="Arial"/>
                  <w:b w:val="0"/>
                  <w:bCs w:val="0"/>
                  <w:szCs w:val="18"/>
                </w:rPr>
              </w:pP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>BS</w:t>
              </w:r>
              <w:r w:rsidR="00D65BF7" w:rsidRPr="0033283B">
                <w:rPr>
                  <w:rFonts w:ascii="Arial" w:hAnsi="Arial" w:cs="Arial"/>
                  <w:b w:val="0"/>
                  <w:bCs w:val="0"/>
                  <w:szCs w:val="18"/>
                </w:rPr>
                <w:t>c</w:t>
              </w: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 xml:space="preserve"> in Zoology </w:t>
              </w:r>
            </w:p>
            <w:p w14:paraId="04A2B856" w14:textId="19A2CFB2" w:rsidR="00D67A47" w:rsidRPr="0033283B" w:rsidRDefault="00D67A47">
              <w:pPr>
                <w:pStyle w:val="Subsection"/>
                <w:rPr>
                  <w:rFonts w:ascii="Arial" w:hAnsi="Arial" w:cs="Arial"/>
                  <w:b w:val="0"/>
                  <w:bCs w:val="0"/>
                  <w:szCs w:val="18"/>
                </w:rPr>
              </w:pP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>Minor in Wildlife Ecology and Conservation</w:t>
              </w:r>
            </w:p>
            <w:p w14:paraId="1606A473" w14:textId="16F71C42" w:rsidR="00D67A47" w:rsidRPr="0033283B" w:rsidRDefault="00D67A47">
              <w:pPr>
                <w:pStyle w:val="Subsection"/>
                <w:rPr>
                  <w:rFonts w:ascii="Arial" w:hAnsi="Arial" w:cs="Arial"/>
                  <w:b w:val="0"/>
                  <w:bCs w:val="0"/>
                  <w:szCs w:val="18"/>
                </w:rPr>
              </w:pP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 xml:space="preserve">Honors: </w:t>
              </w:r>
              <w:r w:rsidRPr="0033283B">
                <w:rPr>
                  <w:rFonts w:ascii="Arial" w:hAnsi="Arial" w:cs="Arial"/>
                  <w:b w:val="0"/>
                  <w:bCs w:val="0"/>
                  <w:i/>
                  <w:iCs/>
                  <w:szCs w:val="18"/>
                </w:rPr>
                <w:t xml:space="preserve">Cum Laude </w:t>
              </w:r>
              <w:r w:rsidRPr="0033283B">
                <w:rPr>
                  <w:rFonts w:ascii="Arial" w:hAnsi="Arial" w:cs="Arial"/>
                  <w:b w:val="0"/>
                  <w:bCs w:val="0"/>
                  <w:szCs w:val="18"/>
                </w:rPr>
                <w:t>(GPA: 3.55/4.0)</w:t>
              </w:r>
            </w:p>
            <w:p w14:paraId="4B46C215" w14:textId="158CBF5C" w:rsidR="00ED0088" w:rsidRPr="0033283B" w:rsidRDefault="00B80337" w:rsidP="00C43795">
              <w:pPr>
                <w:pStyle w:val="ListBullet"/>
                <w:numPr>
                  <w:ilvl w:val="0"/>
                  <w:numId w:val="0"/>
                </w:numPr>
                <w:ind w:left="216"/>
                <w:rPr>
                  <w:sz w:val="18"/>
                  <w:szCs w:val="18"/>
                </w:rPr>
              </w:pPr>
            </w:p>
          </w:sdtContent>
        </w:sdt>
      </w:sdtContent>
    </w:sdt>
    <w:sectPr w:rsidR="00ED0088" w:rsidRPr="0033283B">
      <w:headerReference w:type="default" r:id="rId11"/>
      <w:footerReference w:type="default" r:id="rId12"/>
      <w:headerReference w:type="first" r:id="rId13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A580E" w14:textId="77777777" w:rsidR="00B80337" w:rsidRDefault="00B80337">
      <w:pPr>
        <w:spacing w:after="0" w:line="240" w:lineRule="auto"/>
      </w:pPr>
      <w:r>
        <w:separator/>
      </w:r>
    </w:p>
  </w:endnote>
  <w:endnote w:type="continuationSeparator" w:id="0">
    <w:p w14:paraId="5CFD08EA" w14:textId="77777777" w:rsidR="00B80337" w:rsidRDefault="00B8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99DA" w14:textId="77777777" w:rsidR="00ED0088" w:rsidRDefault="00652947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522B8B2F" wp14:editId="6B87641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04E3D0" w14:textId="77777777" w:rsidR="00ED0088" w:rsidRDefault="00652947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522B8B2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4204E3D0" w14:textId="77777777" w:rsidR="00ED0088" w:rsidRDefault="00652947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B52A2" w14:textId="77777777" w:rsidR="00B80337" w:rsidRDefault="00B80337">
      <w:pPr>
        <w:spacing w:after="0" w:line="240" w:lineRule="auto"/>
      </w:pPr>
      <w:r>
        <w:separator/>
      </w:r>
    </w:p>
  </w:footnote>
  <w:footnote w:type="continuationSeparator" w:id="0">
    <w:p w14:paraId="13C100E7" w14:textId="77777777" w:rsidR="00B80337" w:rsidRDefault="00B8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79A29" w14:textId="77777777" w:rsidR="00ED0088" w:rsidRDefault="00652947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29A2C8DA" wp14:editId="650028D6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8E2E41A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010FD" w14:textId="77777777" w:rsidR="00ED0088" w:rsidRDefault="00652947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4416996C" wp14:editId="32089562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38A96F9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767CFC"/>
    <w:multiLevelType w:val="hybridMultilevel"/>
    <w:tmpl w:val="3FCABC62"/>
    <w:lvl w:ilvl="0" w:tplc="8CA4D01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C05CE"/>
    <w:multiLevelType w:val="hybridMultilevel"/>
    <w:tmpl w:val="AC689D1C"/>
    <w:lvl w:ilvl="0" w:tplc="8CA4D01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904D0"/>
    <w:multiLevelType w:val="hybridMultilevel"/>
    <w:tmpl w:val="BCBCF4D2"/>
    <w:lvl w:ilvl="0" w:tplc="46F0DB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95263"/>
    <w:multiLevelType w:val="hybridMultilevel"/>
    <w:tmpl w:val="20E8A4F0"/>
    <w:lvl w:ilvl="0" w:tplc="76869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10E88"/>
    <w:multiLevelType w:val="hybridMultilevel"/>
    <w:tmpl w:val="47DC12B2"/>
    <w:lvl w:ilvl="0" w:tplc="8CA4D01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30BE1"/>
    <w:multiLevelType w:val="hybridMultilevel"/>
    <w:tmpl w:val="C9DA6C70"/>
    <w:lvl w:ilvl="0" w:tplc="8CA4D01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52F7D"/>
    <w:multiLevelType w:val="hybridMultilevel"/>
    <w:tmpl w:val="3AFA102E"/>
    <w:lvl w:ilvl="0" w:tplc="8CA4D01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5"/>
  </w:num>
  <w:num w:numId="9">
    <w:abstractNumId w:val="2"/>
    <w:lvlOverride w:ilvl="0">
      <w:startOverride w:val="1"/>
    </w:lvlOverride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11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8"/>
  </w:num>
  <w:num w:numId="19">
    <w:abstractNumId w:val="7"/>
  </w:num>
  <w:num w:numId="20">
    <w:abstractNumId w:val="10"/>
  </w:num>
  <w:num w:numId="21">
    <w:abstractNumId w:val="9"/>
  </w:num>
  <w:num w:numId="22">
    <w:abstractNumId w:val="1"/>
  </w:num>
  <w:num w:numId="23">
    <w:abstractNumId w:val="1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FB"/>
    <w:rsid w:val="000103E4"/>
    <w:rsid w:val="00082AC9"/>
    <w:rsid w:val="000A4C8D"/>
    <w:rsid w:val="000D53D5"/>
    <w:rsid w:val="000D7319"/>
    <w:rsid w:val="000E4161"/>
    <w:rsid w:val="001D5D6B"/>
    <w:rsid w:val="0033283B"/>
    <w:rsid w:val="0036628C"/>
    <w:rsid w:val="003B66DD"/>
    <w:rsid w:val="004F7006"/>
    <w:rsid w:val="005416E8"/>
    <w:rsid w:val="00544C5E"/>
    <w:rsid w:val="00652947"/>
    <w:rsid w:val="00654775"/>
    <w:rsid w:val="00661106"/>
    <w:rsid w:val="007B3E00"/>
    <w:rsid w:val="008B3C9B"/>
    <w:rsid w:val="008B3FA5"/>
    <w:rsid w:val="00930DFA"/>
    <w:rsid w:val="00967FF0"/>
    <w:rsid w:val="009865FB"/>
    <w:rsid w:val="00AF0745"/>
    <w:rsid w:val="00B215E5"/>
    <w:rsid w:val="00B2345A"/>
    <w:rsid w:val="00B80337"/>
    <w:rsid w:val="00B80E5E"/>
    <w:rsid w:val="00BA0EDF"/>
    <w:rsid w:val="00BD0683"/>
    <w:rsid w:val="00C43795"/>
    <w:rsid w:val="00CF2049"/>
    <w:rsid w:val="00D65BF7"/>
    <w:rsid w:val="00D67A47"/>
    <w:rsid w:val="00ED0088"/>
    <w:rsid w:val="00F1620B"/>
    <w:rsid w:val="00F83DC9"/>
    <w:rsid w:val="00F85C31"/>
    <w:rsid w:val="00F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D169"/>
  <w15:chartTrackingRefBased/>
  <w15:docId w15:val="{B84B942F-3C03-4B3A-ACF7-B464A086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986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B92743ABE4CEFBD535C4DC741E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2A62F-7070-4BB5-9B73-0AA2EAEEC77F}"/>
      </w:docPartPr>
      <w:docPartBody>
        <w:p w:rsidR="00D76F60" w:rsidRDefault="00C472BA">
          <w:pPr>
            <w:pStyle w:val="B74B92743ABE4CEFBD535C4DC741E40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E7F1571A6540B6967F931FD6B8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0018-6C1E-4FA8-9A2A-23A80358E9FD}"/>
      </w:docPartPr>
      <w:docPartBody>
        <w:p w:rsidR="00D76F60" w:rsidRDefault="00C472BA">
          <w:pPr>
            <w:pStyle w:val="9BE7F1571A6540B6967F931FD6B863B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80"/>
    <w:rsid w:val="000D3F80"/>
    <w:rsid w:val="00557BF3"/>
    <w:rsid w:val="00C472BA"/>
    <w:rsid w:val="00D7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E6F4E6689B49518A0CEB33A256A934">
    <w:name w:val="14E6F4E6689B49518A0CEB33A256A934"/>
  </w:style>
  <w:style w:type="character" w:styleId="PlaceholderText">
    <w:name w:val="Placeholder Text"/>
    <w:basedOn w:val="DefaultParagraphFont"/>
    <w:uiPriority w:val="99"/>
    <w:semiHidden/>
    <w:rsid w:val="000D3F80"/>
    <w:rPr>
      <w:color w:val="808080"/>
    </w:rPr>
  </w:style>
  <w:style w:type="paragraph" w:customStyle="1" w:styleId="B74B92743ABE4CEFBD535C4DC741E40C">
    <w:name w:val="B74B92743ABE4CEFBD535C4DC741E40C"/>
  </w:style>
  <w:style w:type="paragraph" w:customStyle="1" w:styleId="69A763DB667E4B79BE64006E5D3C25F2">
    <w:name w:val="69A763DB667E4B79BE64006E5D3C25F2"/>
  </w:style>
  <w:style w:type="paragraph" w:customStyle="1" w:styleId="B8B1E211D3984E958F0FC326BF3DB0B3">
    <w:name w:val="B8B1E211D3984E958F0FC326BF3DB0B3"/>
  </w:style>
  <w:style w:type="paragraph" w:customStyle="1" w:styleId="55D2CC6AF40845BFB701434A763FC806">
    <w:name w:val="55D2CC6AF40845BFB701434A763FC806"/>
  </w:style>
  <w:style w:type="paragraph" w:styleId="ListBullet">
    <w:name w:val="List Bullet"/>
    <w:basedOn w:val="Normal"/>
    <w:uiPriority w:val="1"/>
    <w:unhideWhenUsed/>
    <w:qFormat/>
    <w:rsid w:val="000D3F80"/>
    <w:pPr>
      <w:numPr>
        <w:numId w:val="2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8C9B0A97BD13409FA0B80B7A22ED90B7">
    <w:name w:val="8C9B0A97BD13409FA0B80B7A22ED90B7"/>
  </w:style>
  <w:style w:type="paragraph" w:customStyle="1" w:styleId="57E547D8D3354B62A321637F94005CBE">
    <w:name w:val="57E547D8D3354B62A321637F94005CBE"/>
  </w:style>
  <w:style w:type="paragraph" w:customStyle="1" w:styleId="0DC0EC914B9C4DD9AD9BBB8DAC81B82A">
    <w:name w:val="0DC0EC914B9C4DD9AD9BBB8DAC81B82A"/>
  </w:style>
  <w:style w:type="paragraph" w:customStyle="1" w:styleId="D1C8E4B990844169BB9F1AD957C4F768">
    <w:name w:val="D1C8E4B990844169BB9F1AD957C4F768"/>
  </w:style>
  <w:style w:type="paragraph" w:customStyle="1" w:styleId="9BE7F1571A6540B6967F931FD6B863B3">
    <w:name w:val="9BE7F1571A6540B6967F931FD6B863B3"/>
  </w:style>
  <w:style w:type="paragraph" w:customStyle="1" w:styleId="87CF86F7C76B4E93A58A5D0E847E7824">
    <w:name w:val="87CF86F7C76B4E93A58A5D0E847E7824"/>
  </w:style>
  <w:style w:type="paragraph" w:customStyle="1" w:styleId="ACCB82F255BA482FAF7A5BA78542D7AC">
    <w:name w:val="ACCB82F255BA482FAF7A5BA78542D7AC"/>
    <w:rsid w:val="000D3F80"/>
  </w:style>
  <w:style w:type="paragraph" w:customStyle="1" w:styleId="1D02F7FC860F4B2B92C955CA805944D0">
    <w:name w:val="1D02F7FC860F4B2B92C955CA805944D0"/>
    <w:rsid w:val="000D3F80"/>
  </w:style>
  <w:style w:type="paragraph" w:customStyle="1" w:styleId="908ABCA30A19434685F8AFAB2F51ABFA">
    <w:name w:val="908ABCA30A19434685F8AFAB2F51ABFA"/>
    <w:rsid w:val="000D3F80"/>
  </w:style>
  <w:style w:type="paragraph" w:customStyle="1" w:styleId="6D0BC0AFD67B4AAD9ED1390793700743">
    <w:name w:val="6D0BC0AFD67B4AAD9ED1390793700743"/>
    <w:rsid w:val="000D3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References are available upon request.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BD2DB-4F56-4CBC-BE0A-480C1A25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22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/SUMMARY</vt:lpstr>
      <vt:lpstr>Experience</vt:lpstr>
      <vt:lpstr>Education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Abby Henry</dc:creator>
  <cp:keywords/>
  <cp:lastModifiedBy>Abby Henry</cp:lastModifiedBy>
  <cp:revision>20</cp:revision>
  <dcterms:created xsi:type="dcterms:W3CDTF">2019-08-30T06:56:00Z</dcterms:created>
  <dcterms:modified xsi:type="dcterms:W3CDTF">2019-09-05T16:32:00Z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