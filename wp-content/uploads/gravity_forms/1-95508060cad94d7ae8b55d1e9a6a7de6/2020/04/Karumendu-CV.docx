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9" w:type="dxa"/>
        <w:jc w:val="center"/>
        <w:tblLayout w:type="fixed"/>
        <w:tblLook w:val="0000" w:firstRow="0" w:lastRow="0" w:firstColumn="0" w:lastColumn="0" w:noHBand="0" w:noVBand="0"/>
      </w:tblPr>
      <w:tblGrid>
        <w:gridCol w:w="1969"/>
        <w:gridCol w:w="7650"/>
      </w:tblGrid>
      <w:tr w:rsidR="00FA2A27" w:rsidRPr="008B091D" w:rsidTr="00DF75B0">
        <w:trPr>
          <w:jc w:val="center"/>
        </w:trPr>
        <w:tc>
          <w:tcPr>
            <w:tcW w:w="1969" w:type="dxa"/>
            <w:vMerge w:val="restart"/>
            <w:tcBorders>
              <w:right w:val="single" w:sz="4" w:space="0" w:color="auto"/>
            </w:tcBorders>
          </w:tcPr>
          <w:p w:rsidR="00FA2A27" w:rsidRPr="008B091D" w:rsidRDefault="00FA2A27" w:rsidP="001410A8">
            <w:pPr>
              <w:pStyle w:val="ContactInfo"/>
              <w:ind w:left="1812" w:right="-879" w:hanging="1812"/>
              <w:rPr>
                <w:rFonts w:ascii="Arial Narrow" w:hAnsi="Arial Narrow"/>
                <w:sz w:val="22"/>
              </w:rPr>
            </w:pPr>
          </w:p>
          <w:p w:rsidR="00FA2A27" w:rsidRPr="008B091D" w:rsidRDefault="00FA2A27" w:rsidP="001410A8">
            <w:pPr>
              <w:rPr>
                <w:rFonts w:ascii="Arial Narrow" w:hAnsi="Arial Narrow"/>
                <w:sz w:val="22"/>
                <w:szCs w:val="22"/>
              </w:rPr>
            </w:pPr>
          </w:p>
          <w:p w:rsidR="008941E4" w:rsidRPr="008B091D" w:rsidRDefault="008941E4" w:rsidP="001410A8">
            <w:pPr>
              <w:rPr>
                <w:rFonts w:ascii="Arial Narrow" w:hAnsi="Arial Narrow"/>
                <w:sz w:val="22"/>
                <w:szCs w:val="22"/>
              </w:rPr>
            </w:pPr>
          </w:p>
          <w:p w:rsidR="008941E4" w:rsidRPr="008B091D" w:rsidRDefault="008941E4" w:rsidP="001410A8">
            <w:pPr>
              <w:rPr>
                <w:rFonts w:ascii="Arial Narrow" w:hAnsi="Arial Narrow"/>
                <w:sz w:val="22"/>
                <w:szCs w:val="22"/>
              </w:rPr>
            </w:pPr>
          </w:p>
          <w:p w:rsidR="008941E4" w:rsidRPr="008B091D" w:rsidRDefault="008941E4" w:rsidP="001410A8">
            <w:pPr>
              <w:rPr>
                <w:rFonts w:ascii="Arial Narrow" w:hAnsi="Arial Narrow"/>
                <w:sz w:val="22"/>
                <w:szCs w:val="22"/>
              </w:rPr>
            </w:pPr>
          </w:p>
          <w:p w:rsidR="00DF75B0" w:rsidRDefault="00DF75B0" w:rsidP="001410A8">
            <w:pPr>
              <w:rPr>
                <w:rFonts w:ascii="Arial Narrow" w:hAnsi="Arial Narrow"/>
                <w:sz w:val="24"/>
                <w:szCs w:val="24"/>
              </w:rPr>
            </w:pPr>
          </w:p>
          <w:p w:rsidR="001410A8" w:rsidRDefault="001410A8" w:rsidP="001410A8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2367" w:type="dxa"/>
              <w:tblLayout w:type="fixed"/>
              <w:tblLook w:val="04A0" w:firstRow="1" w:lastRow="0" w:firstColumn="1" w:lastColumn="0" w:noHBand="0" w:noVBand="1"/>
            </w:tblPr>
            <w:tblGrid>
              <w:gridCol w:w="2367"/>
            </w:tblGrid>
            <w:tr w:rsidR="00D14543" w:rsidRPr="008B091D" w:rsidTr="00293FE1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56587" w:rsidRDefault="00F56587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293FE1" w:rsidRPr="008B091D" w:rsidRDefault="00293FE1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14543" w:rsidRPr="008B091D" w:rsidTr="001410A8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B091D"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  <w:t>PROFESSIONAL</w:t>
                  </w:r>
                </w:p>
              </w:tc>
            </w:tr>
            <w:tr w:rsidR="00D14543" w:rsidRPr="008B091D" w:rsidTr="001410A8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B091D"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  <w:t>QUALIFICATION</w:t>
                  </w:r>
                </w:p>
              </w:tc>
            </w:tr>
            <w:tr w:rsidR="00D14543" w:rsidRPr="008B091D" w:rsidTr="001410A8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41E4" w:rsidRPr="00F60B24" w:rsidRDefault="008941E4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F60B24" w:rsidRDefault="00F60B24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DA0472" w:rsidRDefault="00DA047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DA0472" w:rsidRDefault="00DA047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DA0472" w:rsidRDefault="00DA047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DA0472" w:rsidRDefault="00DA047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DA0472" w:rsidRDefault="00DA047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DA0472" w:rsidRPr="00F60B24" w:rsidRDefault="00DA047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8B091D" w:rsidRPr="008B091D" w:rsidRDefault="008B091D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14543" w:rsidRPr="008B091D" w:rsidTr="001410A8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B091D"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  <w:t xml:space="preserve">PERSONAL </w:t>
                  </w:r>
                </w:p>
              </w:tc>
            </w:tr>
            <w:tr w:rsidR="00D14543" w:rsidRPr="008B091D" w:rsidTr="001410A8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B091D"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  <w:t>DETAILS</w:t>
                  </w:r>
                </w:p>
              </w:tc>
            </w:tr>
            <w:tr w:rsidR="00DA0472" w:rsidRPr="008B091D" w:rsidTr="00DA0472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A0472" w:rsidRPr="008B091D" w:rsidRDefault="00DA047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14543" w:rsidRPr="008B091D" w:rsidTr="00DA0472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14543" w:rsidRPr="008B091D" w:rsidRDefault="00D14543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14543" w:rsidRPr="008B091D" w:rsidTr="00DA0472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953E5" w:rsidRDefault="000953E5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DA0472" w:rsidRDefault="00DA047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DA0472" w:rsidRDefault="00DA047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DA0472" w:rsidRDefault="00DA047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DA0472" w:rsidRPr="008B091D" w:rsidRDefault="00DA047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14543" w:rsidRPr="008B091D" w:rsidTr="001410A8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B091D"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  <w:t xml:space="preserve">ACADEMIC </w:t>
                  </w:r>
                </w:p>
              </w:tc>
            </w:tr>
            <w:tr w:rsidR="00D14543" w:rsidRPr="008B091D" w:rsidTr="00A3521B">
              <w:trPr>
                <w:trHeight w:val="8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B091D"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  <w:t>EDUCATION</w:t>
                  </w:r>
                </w:p>
              </w:tc>
            </w:tr>
            <w:tr w:rsidR="00D14543" w:rsidRPr="008B091D" w:rsidTr="001410A8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F75B0" w:rsidRPr="008B091D" w:rsidRDefault="00DF75B0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14543" w:rsidRPr="008B091D" w:rsidTr="001410A8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14543" w:rsidRPr="008B091D" w:rsidTr="00A3521B">
              <w:trPr>
                <w:trHeight w:val="8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14543" w:rsidRPr="008B091D" w:rsidTr="001410A8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F75B0" w:rsidRPr="008B091D" w:rsidRDefault="00DF75B0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14543" w:rsidRPr="008B091D" w:rsidTr="001410A8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B091D"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  <w:t>INTEREST</w:t>
                  </w:r>
                </w:p>
              </w:tc>
            </w:tr>
            <w:tr w:rsidR="00D14543" w:rsidRPr="008B091D" w:rsidTr="001410A8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Default="00D14543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9D6F19" w:rsidRPr="0014549A" w:rsidRDefault="009D6F19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A3521B" w:rsidRPr="008B091D" w:rsidRDefault="00A3521B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14543" w:rsidRPr="008B091D" w:rsidTr="001410A8">
              <w:trPr>
                <w:trHeight w:val="300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Default="00D14543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B091D"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  <w:t>REFERENCES</w:t>
                  </w: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322E02" w:rsidRPr="008B091D" w:rsidRDefault="00322E02" w:rsidP="001410A8">
                  <w:pPr>
                    <w:tabs>
                      <w:tab w:val="left" w:pos="2151"/>
                    </w:tabs>
                    <w:rPr>
                      <w:rFonts w:ascii="Arial Narrow" w:hAnsi="Arial Narrow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322E02" w:rsidRPr="008B091D" w:rsidRDefault="00322E02" w:rsidP="001410A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tbl>
            <w:tblPr>
              <w:tblW w:w="17792" w:type="dxa"/>
              <w:tblLayout w:type="fixed"/>
              <w:tblLook w:val="04A0" w:firstRow="1" w:lastRow="0" w:firstColumn="1" w:lastColumn="0" w:noHBand="0" w:noVBand="1"/>
            </w:tblPr>
            <w:tblGrid>
              <w:gridCol w:w="8003"/>
              <w:gridCol w:w="3553"/>
              <w:gridCol w:w="2413"/>
              <w:gridCol w:w="1903"/>
              <w:gridCol w:w="960"/>
              <w:gridCol w:w="960"/>
            </w:tblGrid>
            <w:tr w:rsidR="00D14543" w:rsidRPr="008B091D" w:rsidTr="00881BF9">
              <w:trPr>
                <w:trHeight w:val="300"/>
              </w:trPr>
              <w:tc>
                <w:tcPr>
                  <w:tcW w:w="80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712C80" w:rsidRDefault="00C970B5" w:rsidP="00EA186D">
                  <w:pPr>
                    <w:spacing w:line="360" w:lineRule="auto"/>
                    <w:ind w:left="2232" w:hanging="2527"/>
                    <w:jc w:val="center"/>
                    <w:rPr>
                      <w:rFonts w:ascii="Poor Richard" w:hAnsi="Poor Richard" w:cs="Estrangelo Edessa"/>
                      <w:b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Poor Richard" w:hAnsi="Poor Richard" w:cs="Estrangelo Edessa"/>
                      <w:b/>
                      <w:color w:val="000000"/>
                      <w:sz w:val="44"/>
                      <w:szCs w:val="44"/>
                    </w:rPr>
                    <w:lastRenderedPageBreak/>
                    <w:t>UAHAHA KARUMENDU</w:t>
                  </w:r>
                  <w:r w:rsidR="00D14543" w:rsidRPr="00293FE1">
                    <w:rPr>
                      <w:rFonts w:ascii="Poor Richard" w:hAnsi="Poor Richard" w:cs="Estrangelo Edessa"/>
                      <w:b/>
                      <w:color w:val="000000"/>
                      <w:sz w:val="44"/>
                      <w:szCs w:val="44"/>
                    </w:rPr>
                    <w:t xml:space="preserve"> - CV</w:t>
                  </w:r>
                </w:p>
              </w:tc>
              <w:tc>
                <w:tcPr>
                  <w:tcW w:w="3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712C80">
                  <w:pPr>
                    <w:spacing w:line="360" w:lineRule="auto"/>
                    <w:ind w:left="1725" w:right="-1801"/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712C80">
                  <w:pPr>
                    <w:spacing w:line="360" w:lineRule="auto"/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712C80">
                  <w:pPr>
                    <w:spacing w:line="360" w:lineRule="auto"/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712C80">
                  <w:pPr>
                    <w:spacing w:line="360" w:lineRule="auto"/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8B091D" w:rsidRDefault="00D14543" w:rsidP="00712C80">
                  <w:pPr>
                    <w:spacing w:line="360" w:lineRule="auto"/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14543" w:rsidRPr="008B091D" w:rsidTr="00881BF9">
              <w:trPr>
                <w:trHeight w:val="300"/>
              </w:trPr>
              <w:tc>
                <w:tcPr>
                  <w:tcW w:w="1587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C25AF8" w:rsidRDefault="00D14543" w:rsidP="00293FE1">
                  <w:pPr>
                    <w:spacing w:line="360" w:lineRule="auto"/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</w:pPr>
                  <w:r w:rsidRPr="00C25AF8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 xml:space="preserve">ERF </w:t>
                  </w:r>
                  <w:r w:rsidR="00293FE1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>2083</w:t>
                  </w:r>
                  <w:r w:rsidR="00C25AF8" w:rsidRPr="00C25AF8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 xml:space="preserve">, </w:t>
                  </w:r>
                  <w:r w:rsidR="00293FE1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>DRAMMEN</w:t>
                  </w:r>
                  <w:r w:rsidRPr="00C25AF8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 xml:space="preserve"> STREET, </w:t>
                  </w:r>
                  <w:r w:rsidR="00293FE1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>OTJOMUISE</w:t>
                  </w:r>
                  <w:r w:rsidR="00C25AF8" w:rsidRPr="00C25AF8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>, WINDHOEK</w:t>
                  </w:r>
                  <w:r w:rsidRPr="00C25AF8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>,  P</w:t>
                  </w:r>
                  <w:r w:rsidR="00293FE1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>/BAG 13297</w:t>
                  </w:r>
                  <w:r w:rsidRPr="00C25AF8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>,</w:t>
                  </w:r>
                  <w:r w:rsidR="00293FE1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Pr="00C25AF8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>WINDHOEK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C25AF8" w:rsidRDefault="00D14543" w:rsidP="00712C80">
                  <w:pPr>
                    <w:spacing w:line="360" w:lineRule="auto"/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C25AF8" w:rsidRDefault="00D14543" w:rsidP="00712C80">
                  <w:pPr>
                    <w:spacing w:line="360" w:lineRule="auto"/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14543" w:rsidRPr="008B091D" w:rsidTr="00881BF9">
              <w:trPr>
                <w:trHeight w:val="300"/>
              </w:trPr>
              <w:tc>
                <w:tcPr>
                  <w:tcW w:w="17792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14543" w:rsidRPr="00C25AF8" w:rsidRDefault="00D14543" w:rsidP="007D2B5B">
                  <w:pPr>
                    <w:spacing w:line="360" w:lineRule="auto"/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</w:pPr>
                  <w:r w:rsidRPr="00C25AF8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>MOBILE: +264 81</w:t>
                  </w:r>
                  <w:r w:rsidR="00C25AF8" w:rsidRPr="00C25AF8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> </w:t>
                  </w:r>
                  <w:r w:rsidR="007D2B5B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 xml:space="preserve">5513481/ 081 </w:t>
                  </w:r>
                  <w:r w:rsidR="00293FE1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>451 3330</w:t>
                  </w:r>
                  <w:r w:rsidR="00F60B24" w:rsidRPr="00C25AF8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Pr="00C25AF8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 xml:space="preserve">E:MAIL: </w:t>
                  </w:r>
                  <w:hyperlink r:id="rId7" w:history="1">
                    <w:r w:rsidR="007D2B5B" w:rsidRPr="00CC51E4">
                      <w:rPr>
                        <w:rStyle w:val="Hyperlink"/>
                        <w:rFonts w:ascii="Arial Narrow" w:hAnsi="Arial Narrow"/>
                        <w:b/>
                        <w:sz w:val="22"/>
                        <w:szCs w:val="22"/>
                      </w:rPr>
                      <w:t>uahahakarum@gmail.com/</w:t>
                    </w:r>
                  </w:hyperlink>
                  <w:r w:rsidR="007D2B5B">
                    <w:rPr>
                      <w:rFonts w:ascii="Arial Narrow" w:hAnsi="Arial Narrow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8941E4" w:rsidRPr="008B091D" w:rsidRDefault="008941E4" w:rsidP="001410A8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 w:rsidRPr="008B091D">
              <w:rPr>
                <w:rFonts w:ascii="Arial Narrow" w:hAnsi="Arial Narrow"/>
                <w:sz w:val="22"/>
                <w:szCs w:val="22"/>
              </w:rPr>
              <w:t>____________________________________________________________________</w:t>
            </w:r>
          </w:p>
        </w:tc>
      </w:tr>
      <w:tr w:rsidR="00FA2A27" w:rsidRPr="00B5124C" w:rsidTr="00DF75B0">
        <w:trPr>
          <w:jc w:val="center"/>
        </w:trPr>
        <w:tc>
          <w:tcPr>
            <w:tcW w:w="1969" w:type="dxa"/>
            <w:vMerge/>
            <w:tcBorders>
              <w:right w:val="single" w:sz="4" w:space="0" w:color="auto"/>
            </w:tcBorders>
          </w:tcPr>
          <w:p w:rsidR="00FA2A27" w:rsidRPr="00B5124C" w:rsidRDefault="00FA2A27" w:rsidP="001410A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5C551D" w:rsidRPr="00B5124C" w:rsidRDefault="005C551D" w:rsidP="001410A8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93FE1" w:rsidRPr="00B5124C" w:rsidTr="00DF75B0">
        <w:trPr>
          <w:jc w:val="center"/>
        </w:trPr>
        <w:tc>
          <w:tcPr>
            <w:tcW w:w="1969" w:type="dxa"/>
            <w:vMerge/>
            <w:tcBorders>
              <w:right w:val="single" w:sz="4" w:space="0" w:color="auto"/>
            </w:tcBorders>
          </w:tcPr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293FE1" w:rsidRDefault="00293FE1" w:rsidP="001410A8">
            <w:pPr>
              <w:pStyle w:val="BulletedList"/>
              <w:numPr>
                <w:ilvl w:val="0"/>
                <w:numId w:val="0"/>
              </w:numPr>
              <w:tabs>
                <w:tab w:val="left" w:pos="1563"/>
                <w:tab w:val="left" w:pos="1743"/>
              </w:tabs>
              <w:ind w:left="173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High Diploma in Animal Health                                                                  </w:t>
            </w:r>
            <w:r w:rsidRPr="00B5124C">
              <w:rPr>
                <w:rFonts w:ascii="Arial Narrow" w:hAnsi="Arial Narrow"/>
                <w:sz w:val="22"/>
                <w:szCs w:val="22"/>
              </w:rPr>
              <w:t>20</w:t>
            </w:r>
            <w:r>
              <w:rPr>
                <w:rFonts w:ascii="Arial Narrow" w:hAnsi="Arial Narrow"/>
                <w:sz w:val="22"/>
                <w:szCs w:val="22"/>
              </w:rPr>
              <w:t>17</w:t>
            </w:r>
          </w:p>
          <w:p w:rsidR="00DA0472" w:rsidRDefault="00DA0472" w:rsidP="001410A8">
            <w:pPr>
              <w:pStyle w:val="BulletedList"/>
              <w:numPr>
                <w:ilvl w:val="0"/>
                <w:numId w:val="0"/>
              </w:numPr>
              <w:tabs>
                <w:tab w:val="left" w:pos="1563"/>
                <w:tab w:val="left" w:pos="1743"/>
              </w:tabs>
              <w:ind w:left="173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Obtained</w:t>
            </w:r>
          </w:p>
          <w:p w:rsidR="00DA0472" w:rsidRPr="00B5124C" w:rsidRDefault="00DA0472" w:rsidP="001410A8">
            <w:pPr>
              <w:pStyle w:val="BulletedList"/>
              <w:numPr>
                <w:ilvl w:val="0"/>
                <w:numId w:val="0"/>
              </w:numPr>
              <w:tabs>
                <w:tab w:val="left" w:pos="1563"/>
                <w:tab w:val="left" w:pos="1743"/>
              </w:tabs>
              <w:ind w:left="173"/>
              <w:rPr>
                <w:rFonts w:ascii="Arial Narrow" w:hAnsi="Arial Narrow"/>
                <w:sz w:val="22"/>
                <w:szCs w:val="22"/>
              </w:rPr>
            </w:pPr>
          </w:p>
          <w:p w:rsidR="00293FE1" w:rsidRPr="00B5124C" w:rsidRDefault="00293FE1" w:rsidP="001410A8">
            <w:pPr>
              <w:pStyle w:val="BulletedList"/>
              <w:numPr>
                <w:ilvl w:val="0"/>
                <w:numId w:val="0"/>
              </w:numPr>
              <w:ind w:left="173"/>
              <w:rPr>
                <w:rFonts w:ascii="Arial Narrow" w:hAnsi="Arial Narrow"/>
                <w:sz w:val="22"/>
                <w:szCs w:val="22"/>
              </w:rPr>
            </w:pPr>
            <w:r w:rsidRPr="00B5124C">
              <w:rPr>
                <w:rFonts w:ascii="Arial Narrow" w:hAnsi="Arial Narrow"/>
                <w:b/>
                <w:sz w:val="22"/>
                <w:szCs w:val="22"/>
              </w:rPr>
              <w:t>Institution</w:t>
            </w:r>
            <w:r w:rsidRPr="00B5124C">
              <w:rPr>
                <w:rFonts w:ascii="Arial Narrow" w:hAnsi="Arial Narrow"/>
                <w:sz w:val="22"/>
                <w:szCs w:val="22"/>
              </w:rPr>
              <w:t xml:space="preserve">:                 </w:t>
            </w:r>
            <w:r>
              <w:rPr>
                <w:rFonts w:ascii="Arial Narrow" w:hAnsi="Arial Narrow"/>
                <w:b/>
                <w:sz w:val="22"/>
                <w:szCs w:val="22"/>
              </w:rPr>
              <w:t>University of Namibia</w:t>
            </w:r>
          </w:p>
          <w:p w:rsidR="00293FE1" w:rsidRPr="004F6D57" w:rsidRDefault="00293FE1" w:rsidP="00293FE1">
            <w:pPr>
              <w:spacing w:line="360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293FE1" w:rsidRPr="00B5124C" w:rsidTr="00DF75B0">
        <w:trPr>
          <w:jc w:val="center"/>
        </w:trPr>
        <w:tc>
          <w:tcPr>
            <w:tcW w:w="1969" w:type="dxa"/>
            <w:vMerge/>
            <w:tcBorders>
              <w:right w:val="single" w:sz="4" w:space="0" w:color="auto"/>
            </w:tcBorders>
          </w:tcPr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293FE1" w:rsidRPr="00B5124C" w:rsidRDefault="00293FE1" w:rsidP="001410A8">
            <w:pPr>
              <w:pStyle w:val="BulletedList"/>
              <w:numPr>
                <w:ilvl w:val="0"/>
                <w:numId w:val="0"/>
              </w:numPr>
              <w:ind w:left="2193" w:hanging="1980"/>
              <w:rPr>
                <w:rFonts w:ascii="Arial Narrow" w:hAnsi="Arial Narrow"/>
                <w:sz w:val="22"/>
                <w:szCs w:val="22"/>
              </w:rPr>
            </w:pPr>
            <w:r w:rsidRPr="00B5124C">
              <w:rPr>
                <w:rFonts w:ascii="Arial Narrow" w:hAnsi="Arial Narrow"/>
                <w:b/>
                <w:sz w:val="22"/>
                <w:szCs w:val="22"/>
              </w:rPr>
              <w:t>Gender</w:t>
            </w:r>
            <w:r w:rsidRPr="00B5124C">
              <w:rPr>
                <w:rFonts w:ascii="Arial Narrow" w:hAnsi="Arial Narrow"/>
                <w:sz w:val="22"/>
                <w:szCs w:val="22"/>
              </w:rPr>
              <w:t>:</w:t>
            </w:r>
            <w:r>
              <w:rPr>
                <w:rFonts w:ascii="Arial Narrow" w:hAnsi="Arial Narrow"/>
                <w:sz w:val="22"/>
                <w:szCs w:val="22"/>
              </w:rPr>
              <w:t xml:space="preserve">                      M</w:t>
            </w:r>
            <w:r w:rsidRPr="00B5124C">
              <w:rPr>
                <w:rFonts w:ascii="Arial Narrow" w:hAnsi="Arial Narrow"/>
                <w:sz w:val="22"/>
                <w:szCs w:val="22"/>
              </w:rPr>
              <w:t>ale</w:t>
            </w:r>
          </w:p>
          <w:p w:rsidR="00293FE1" w:rsidRDefault="00293FE1" w:rsidP="001410A8">
            <w:pPr>
              <w:pStyle w:val="BulletedList"/>
              <w:numPr>
                <w:ilvl w:val="0"/>
                <w:numId w:val="0"/>
              </w:numPr>
              <w:ind w:left="173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Date o</w:t>
            </w:r>
            <w:r w:rsidRPr="00B5124C">
              <w:rPr>
                <w:rFonts w:ascii="Arial Narrow" w:hAnsi="Arial Narrow"/>
                <w:b/>
                <w:sz w:val="22"/>
                <w:szCs w:val="22"/>
              </w:rPr>
              <w:t>f Birth</w:t>
            </w:r>
            <w:r w:rsidRPr="00B5124C">
              <w:rPr>
                <w:rFonts w:ascii="Arial Narrow" w:hAnsi="Arial Narrow"/>
                <w:sz w:val="22"/>
                <w:szCs w:val="22"/>
              </w:rPr>
              <w:t xml:space="preserve">:           </w:t>
            </w:r>
            <w:r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="007D2B5B">
              <w:rPr>
                <w:rFonts w:ascii="Arial Narrow" w:hAnsi="Arial Narrow"/>
                <w:sz w:val="22"/>
                <w:szCs w:val="22"/>
              </w:rPr>
              <w:t>22 May 1992</w:t>
            </w:r>
          </w:p>
          <w:p w:rsidR="00293FE1" w:rsidRPr="003E52F8" w:rsidRDefault="00293FE1" w:rsidP="001410A8">
            <w:pPr>
              <w:pStyle w:val="BulletedList"/>
              <w:numPr>
                <w:ilvl w:val="0"/>
                <w:numId w:val="0"/>
              </w:numPr>
              <w:ind w:left="173"/>
              <w:rPr>
                <w:rFonts w:ascii="Arial Narrow" w:hAnsi="Arial Narrow"/>
                <w:sz w:val="22"/>
                <w:szCs w:val="22"/>
              </w:rPr>
            </w:pPr>
            <w:r w:rsidRPr="003E52F8">
              <w:rPr>
                <w:rFonts w:ascii="Arial Narrow" w:hAnsi="Arial Narrow"/>
                <w:b/>
                <w:sz w:val="22"/>
                <w:szCs w:val="22"/>
              </w:rPr>
              <w:t>ID Number</w:t>
            </w:r>
            <w:r w:rsidRPr="003E52F8">
              <w:rPr>
                <w:rFonts w:ascii="Arial Narrow" w:hAnsi="Arial Narrow"/>
                <w:sz w:val="22"/>
                <w:szCs w:val="22"/>
              </w:rPr>
              <w:t>:</w:t>
            </w:r>
            <w:r>
              <w:rPr>
                <w:rFonts w:ascii="Arial Narrow" w:hAnsi="Arial Narrow"/>
                <w:sz w:val="22"/>
                <w:szCs w:val="22"/>
              </w:rPr>
              <w:t xml:space="preserve">                 </w:t>
            </w:r>
            <w:r w:rsidR="007D2B5B">
              <w:rPr>
                <w:rFonts w:ascii="Arial Narrow" w:hAnsi="Arial Narrow"/>
                <w:sz w:val="22"/>
                <w:szCs w:val="22"/>
              </w:rPr>
              <w:t>920522 00223</w:t>
            </w:r>
          </w:p>
          <w:p w:rsidR="00293FE1" w:rsidRPr="00B5124C" w:rsidRDefault="00293FE1" w:rsidP="001410A8">
            <w:pPr>
              <w:pStyle w:val="BulletedList"/>
              <w:numPr>
                <w:ilvl w:val="0"/>
                <w:numId w:val="0"/>
              </w:numPr>
              <w:ind w:left="173"/>
              <w:rPr>
                <w:rFonts w:ascii="Arial Narrow" w:hAnsi="Arial Narrow"/>
                <w:sz w:val="22"/>
                <w:szCs w:val="22"/>
              </w:rPr>
            </w:pPr>
            <w:r w:rsidRPr="00B5124C">
              <w:rPr>
                <w:rFonts w:ascii="Arial Narrow" w:hAnsi="Arial Narrow"/>
                <w:b/>
                <w:sz w:val="22"/>
                <w:szCs w:val="22"/>
              </w:rPr>
              <w:t>Marital Status</w:t>
            </w:r>
            <w:r w:rsidRPr="00B5124C">
              <w:rPr>
                <w:rFonts w:ascii="Arial Narrow" w:hAnsi="Arial Narrow"/>
                <w:sz w:val="22"/>
                <w:szCs w:val="22"/>
              </w:rPr>
              <w:t xml:space="preserve">:        </w:t>
            </w:r>
            <w:r w:rsidR="00EA186D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Pr="00B5124C">
              <w:rPr>
                <w:rFonts w:ascii="Arial Narrow" w:hAnsi="Arial Narrow"/>
                <w:sz w:val="22"/>
                <w:szCs w:val="22"/>
              </w:rPr>
              <w:t xml:space="preserve"> Single</w:t>
            </w:r>
          </w:p>
          <w:p w:rsidR="00293FE1" w:rsidRPr="00B5124C" w:rsidRDefault="00293FE1" w:rsidP="001410A8">
            <w:pPr>
              <w:pStyle w:val="BulletedList"/>
              <w:numPr>
                <w:ilvl w:val="0"/>
                <w:numId w:val="0"/>
              </w:numPr>
              <w:ind w:left="173"/>
              <w:rPr>
                <w:rFonts w:ascii="Arial Narrow" w:hAnsi="Arial Narrow"/>
                <w:sz w:val="22"/>
                <w:szCs w:val="22"/>
              </w:rPr>
            </w:pPr>
            <w:r w:rsidRPr="00B5124C">
              <w:rPr>
                <w:rFonts w:ascii="Arial Narrow" w:hAnsi="Arial Narrow"/>
                <w:b/>
                <w:sz w:val="22"/>
                <w:szCs w:val="22"/>
              </w:rPr>
              <w:t>Nationality</w:t>
            </w:r>
            <w:r w:rsidRPr="00B5124C">
              <w:rPr>
                <w:rFonts w:ascii="Arial Narrow" w:hAnsi="Arial Narrow"/>
                <w:sz w:val="22"/>
                <w:szCs w:val="22"/>
              </w:rPr>
              <w:t xml:space="preserve">:             </w:t>
            </w:r>
            <w:r w:rsidR="00EA186D"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B5124C">
              <w:rPr>
                <w:rFonts w:ascii="Arial Narrow" w:hAnsi="Arial Narrow"/>
                <w:sz w:val="22"/>
                <w:szCs w:val="22"/>
              </w:rPr>
              <w:t xml:space="preserve"> Namibian</w:t>
            </w:r>
          </w:p>
          <w:p w:rsidR="00293FE1" w:rsidRPr="00B5124C" w:rsidRDefault="00293FE1" w:rsidP="001410A8">
            <w:pPr>
              <w:pStyle w:val="BulletedList"/>
              <w:numPr>
                <w:ilvl w:val="0"/>
                <w:numId w:val="0"/>
              </w:numPr>
              <w:ind w:left="173"/>
              <w:rPr>
                <w:rFonts w:ascii="Arial Narrow" w:hAnsi="Arial Narrow"/>
                <w:sz w:val="22"/>
                <w:szCs w:val="22"/>
              </w:rPr>
            </w:pPr>
            <w:r w:rsidRPr="00B5124C">
              <w:rPr>
                <w:rFonts w:ascii="Arial Narrow" w:hAnsi="Arial Narrow"/>
                <w:b/>
                <w:sz w:val="22"/>
                <w:szCs w:val="22"/>
              </w:rPr>
              <w:t>Languages</w:t>
            </w:r>
            <w:r>
              <w:rPr>
                <w:rFonts w:ascii="Arial Narrow" w:hAnsi="Arial Narrow"/>
                <w:sz w:val="22"/>
                <w:szCs w:val="22"/>
              </w:rPr>
              <w:t xml:space="preserve">:                </w:t>
            </w:r>
            <w:r w:rsidRPr="00B5124C">
              <w:rPr>
                <w:rFonts w:ascii="Arial Narrow" w:hAnsi="Arial Narrow"/>
                <w:sz w:val="22"/>
                <w:szCs w:val="22"/>
              </w:rPr>
              <w:t>English</w:t>
            </w:r>
          </w:p>
          <w:p w:rsidR="00293FE1" w:rsidRPr="00F60B24" w:rsidRDefault="00293FE1" w:rsidP="00293FE1">
            <w:pPr>
              <w:pStyle w:val="BulletedList"/>
              <w:numPr>
                <w:ilvl w:val="0"/>
                <w:numId w:val="0"/>
              </w:numPr>
              <w:ind w:left="173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                      </w:t>
            </w:r>
            <w:r w:rsidR="00EA186D">
              <w:rPr>
                <w:rFonts w:ascii="Arial Narrow" w:hAnsi="Arial Narrow"/>
                <w:sz w:val="22"/>
                <w:szCs w:val="22"/>
              </w:rPr>
              <w:t xml:space="preserve">   </w:t>
            </w:r>
            <w:r>
              <w:rPr>
                <w:rFonts w:ascii="Arial Narrow" w:hAnsi="Arial Narrow"/>
                <w:sz w:val="22"/>
                <w:szCs w:val="22"/>
              </w:rPr>
              <w:t>Conversational Afrikaans,</w:t>
            </w:r>
            <w:r w:rsidRPr="00B5124C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B5124C">
              <w:rPr>
                <w:rFonts w:ascii="Arial Narrow" w:hAnsi="Arial Narrow"/>
                <w:sz w:val="22"/>
                <w:szCs w:val="22"/>
              </w:rPr>
              <w:t>Otjiherero</w:t>
            </w:r>
            <w:proofErr w:type="spellEnd"/>
            <w:r w:rsidR="007D2B5B">
              <w:rPr>
                <w:rFonts w:ascii="Arial Narrow" w:hAnsi="Arial Narrow"/>
                <w:sz w:val="22"/>
                <w:szCs w:val="22"/>
              </w:rPr>
              <w:t xml:space="preserve">, </w:t>
            </w:r>
            <w:proofErr w:type="spellStart"/>
            <w:r w:rsidR="007D2B5B">
              <w:rPr>
                <w:rFonts w:ascii="Arial Narrow" w:hAnsi="Arial Narrow"/>
                <w:sz w:val="22"/>
                <w:szCs w:val="22"/>
              </w:rPr>
              <w:t>Khoe-khoe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Subiya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293FE1" w:rsidRPr="00B5124C" w:rsidTr="00DF75B0">
        <w:trPr>
          <w:jc w:val="center"/>
        </w:trPr>
        <w:tc>
          <w:tcPr>
            <w:tcW w:w="1969" w:type="dxa"/>
            <w:vMerge/>
            <w:tcBorders>
              <w:right w:val="single" w:sz="4" w:space="0" w:color="auto"/>
            </w:tcBorders>
          </w:tcPr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293FE1" w:rsidRPr="00B5124C" w:rsidRDefault="00293FE1" w:rsidP="00725212">
            <w:pPr>
              <w:pStyle w:val="BulletedList"/>
              <w:numPr>
                <w:ilvl w:val="0"/>
                <w:numId w:val="0"/>
              </w:numPr>
              <w:ind w:left="533" w:hanging="245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93FE1" w:rsidRPr="00B5124C" w:rsidTr="00DF75B0">
        <w:trPr>
          <w:jc w:val="center"/>
        </w:trPr>
        <w:tc>
          <w:tcPr>
            <w:tcW w:w="1969" w:type="dxa"/>
            <w:vMerge/>
            <w:tcBorders>
              <w:right w:val="single" w:sz="4" w:space="0" w:color="auto"/>
            </w:tcBorders>
          </w:tcPr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293FE1" w:rsidRPr="00303563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  <w:r w:rsidRPr="00E21873">
              <w:rPr>
                <w:rFonts w:ascii="Arial Narrow" w:hAnsi="Arial Narrow"/>
                <w:sz w:val="22"/>
                <w:szCs w:val="22"/>
              </w:rPr>
              <w:t>Grade:12 (IGCSE Certificate)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Pr="00303563">
              <w:rPr>
                <w:rFonts w:ascii="Arial Narrow" w:hAnsi="Arial Narrow"/>
                <w:sz w:val="22"/>
                <w:szCs w:val="22"/>
              </w:rPr>
              <w:t>-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Pr="00303563">
              <w:rPr>
                <w:rFonts w:ascii="Arial Narrow" w:hAnsi="Arial Narrow"/>
                <w:sz w:val="22"/>
                <w:szCs w:val="22"/>
              </w:rPr>
              <w:t>20</w:t>
            </w:r>
            <w:r w:rsidR="007D2B5B">
              <w:rPr>
                <w:rFonts w:ascii="Arial Narrow" w:hAnsi="Arial Narrow"/>
                <w:sz w:val="22"/>
                <w:szCs w:val="22"/>
              </w:rPr>
              <w:t>11</w:t>
            </w:r>
          </w:p>
          <w:p w:rsidR="00293FE1" w:rsidRPr="007D2B5B" w:rsidRDefault="007D2B5B" w:rsidP="007D2B5B">
            <w:pPr>
              <w:pStyle w:val="ListParagrap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A.Shipena</w:t>
            </w:r>
            <w:proofErr w:type="spellEnd"/>
            <w:r w:rsidR="00293FE1" w:rsidRPr="007D2B5B">
              <w:rPr>
                <w:rFonts w:ascii="Arial Narrow" w:hAnsi="Arial Narrow"/>
              </w:rPr>
              <w:t xml:space="preserve"> High School</w:t>
            </w:r>
          </w:p>
          <w:p w:rsidR="00293FE1" w:rsidRDefault="00293FE1" w:rsidP="001410A8">
            <w:pPr>
              <w:tabs>
                <w:tab w:val="left" w:pos="4313"/>
              </w:tabs>
              <w:rPr>
                <w:rFonts w:ascii="Arial Narrow" w:hAnsi="Arial Narrow"/>
                <w:sz w:val="32"/>
                <w:szCs w:val="32"/>
              </w:rPr>
            </w:pPr>
          </w:p>
          <w:p w:rsidR="00293FE1" w:rsidRDefault="00293FE1" w:rsidP="001410A8">
            <w:pPr>
              <w:tabs>
                <w:tab w:val="left" w:pos="4313"/>
              </w:tabs>
              <w:rPr>
                <w:rFonts w:ascii="Arial Narrow" w:hAnsi="Arial Narrow"/>
                <w:sz w:val="28"/>
                <w:szCs w:val="28"/>
              </w:rPr>
            </w:pPr>
          </w:p>
          <w:p w:rsidR="00293FE1" w:rsidRPr="00A06B30" w:rsidRDefault="00293FE1" w:rsidP="001410A8">
            <w:pPr>
              <w:tabs>
                <w:tab w:val="left" w:pos="4313"/>
              </w:tabs>
              <w:rPr>
                <w:rFonts w:ascii="Arial Narrow" w:hAnsi="Arial Narrow"/>
                <w:sz w:val="28"/>
                <w:szCs w:val="28"/>
              </w:rPr>
            </w:pPr>
          </w:p>
          <w:p w:rsidR="00293FE1" w:rsidRDefault="00C970B5" w:rsidP="001410A8">
            <w:pPr>
              <w:pStyle w:val="BulletedList"/>
              <w:numPr>
                <w:ilvl w:val="0"/>
                <w:numId w:val="0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Typing, Research, </w:t>
            </w:r>
            <w:r w:rsidR="00293FE1" w:rsidRPr="00B5124C">
              <w:rPr>
                <w:rFonts w:ascii="Arial Narrow" w:hAnsi="Arial Narrow"/>
                <w:sz w:val="22"/>
                <w:szCs w:val="22"/>
              </w:rPr>
              <w:t>Listening to music, reading, meeting new people</w:t>
            </w:r>
            <w:r>
              <w:rPr>
                <w:rFonts w:ascii="Arial Narrow" w:hAnsi="Arial Narrow"/>
                <w:sz w:val="22"/>
                <w:szCs w:val="22"/>
              </w:rPr>
              <w:t>, teamwork</w:t>
            </w:r>
            <w:bookmarkStart w:id="0" w:name="_GoBack"/>
            <w:bookmarkEnd w:id="0"/>
            <w:r w:rsidR="00293FE1" w:rsidRPr="00B5124C"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293FE1" w:rsidRDefault="00293FE1" w:rsidP="001410A8">
            <w:pPr>
              <w:pStyle w:val="BulletedList"/>
              <w:numPr>
                <w:ilvl w:val="0"/>
                <w:numId w:val="0"/>
              </w:numPr>
              <w:ind w:left="-7" w:firstLine="7"/>
              <w:rPr>
                <w:rFonts w:ascii="Arial Narrow" w:hAnsi="Arial Narrow"/>
                <w:sz w:val="22"/>
                <w:szCs w:val="22"/>
              </w:rPr>
            </w:pPr>
          </w:p>
          <w:p w:rsidR="00293FE1" w:rsidRDefault="00293FE1" w:rsidP="001410A8">
            <w:pPr>
              <w:pStyle w:val="BulletedList"/>
              <w:numPr>
                <w:ilvl w:val="0"/>
                <w:numId w:val="0"/>
              </w:numPr>
              <w:ind w:left="-7" w:firstLine="7"/>
              <w:rPr>
                <w:rFonts w:ascii="Arial Narrow" w:hAnsi="Arial Narrow"/>
                <w:sz w:val="22"/>
                <w:szCs w:val="22"/>
              </w:rPr>
            </w:pPr>
          </w:p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  <w:r w:rsidRPr="00B5124C">
              <w:rPr>
                <w:rFonts w:ascii="Arial Narrow" w:hAnsi="Arial Narrow"/>
                <w:sz w:val="22"/>
                <w:szCs w:val="22"/>
              </w:rPr>
              <w:t>Name</w:t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 w:rsidR="00DA0472">
              <w:rPr>
                <w:rFonts w:ascii="Arial Narrow" w:hAnsi="Arial Narrow"/>
                <w:sz w:val="22"/>
                <w:szCs w:val="22"/>
              </w:rPr>
              <w:t xml:space="preserve">Dr. Oscar </w:t>
            </w:r>
            <w:proofErr w:type="spellStart"/>
            <w:r w:rsidR="00DA0472">
              <w:rPr>
                <w:rFonts w:ascii="Arial Narrow" w:hAnsi="Arial Narrow"/>
                <w:sz w:val="22"/>
                <w:szCs w:val="22"/>
              </w:rPr>
              <w:t>Madzingira</w:t>
            </w:r>
            <w:proofErr w:type="spellEnd"/>
          </w:p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  <w:r w:rsidRPr="00B5124C">
              <w:rPr>
                <w:rFonts w:ascii="Arial Narrow" w:hAnsi="Arial Narrow"/>
                <w:sz w:val="22"/>
                <w:szCs w:val="22"/>
              </w:rPr>
              <w:t>Position</w:t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="00DA0472">
              <w:rPr>
                <w:rFonts w:ascii="Arial Narrow" w:hAnsi="Arial Narrow"/>
                <w:sz w:val="22"/>
                <w:szCs w:val="22"/>
              </w:rPr>
              <w:t xml:space="preserve">Head of Department </w:t>
            </w:r>
          </w:p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 w:rsidR="00DA0472">
              <w:rPr>
                <w:rFonts w:ascii="Arial Narrow" w:hAnsi="Arial Narrow"/>
                <w:sz w:val="22"/>
                <w:szCs w:val="22"/>
              </w:rPr>
              <w:t>Animal Health, University of Namibia</w:t>
            </w:r>
          </w:p>
          <w:p w:rsidR="00293FE1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  <w:r w:rsidRPr="00B5124C">
              <w:rPr>
                <w:rFonts w:ascii="Arial Narrow" w:hAnsi="Arial Narrow"/>
                <w:sz w:val="22"/>
                <w:szCs w:val="22"/>
              </w:rPr>
              <w:t>Contact Number</w:t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="00DA0472">
              <w:rPr>
                <w:rFonts w:ascii="Arial Narrow" w:hAnsi="Arial Narrow"/>
                <w:sz w:val="22"/>
                <w:szCs w:val="22"/>
              </w:rPr>
              <w:t>081 359 3072</w:t>
            </w:r>
            <w:r w:rsidRPr="00B5124C">
              <w:rPr>
                <w:rFonts w:ascii="Arial Narrow" w:hAnsi="Arial Narrow"/>
                <w:sz w:val="22"/>
                <w:szCs w:val="22"/>
              </w:rPr>
              <w:t xml:space="preserve"> [</w:t>
            </w:r>
            <w:r w:rsidR="00DA0472">
              <w:rPr>
                <w:rFonts w:ascii="Arial Narrow" w:hAnsi="Arial Narrow"/>
                <w:sz w:val="22"/>
                <w:szCs w:val="22"/>
              </w:rPr>
              <w:t>c</w:t>
            </w:r>
            <w:r w:rsidRPr="00B5124C">
              <w:rPr>
                <w:rFonts w:ascii="Arial Narrow" w:hAnsi="Arial Narrow"/>
                <w:sz w:val="22"/>
                <w:szCs w:val="22"/>
              </w:rPr>
              <w:t>]</w:t>
            </w:r>
          </w:p>
          <w:p w:rsidR="00293FE1" w:rsidRDefault="00293FE1" w:rsidP="001410A8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  <w:p w:rsidR="00293FE1" w:rsidRPr="00B5124C" w:rsidRDefault="00293FE1" w:rsidP="001410A8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  <w:r w:rsidRPr="00B5124C">
              <w:rPr>
                <w:rFonts w:ascii="Arial Narrow" w:hAnsi="Arial Narrow"/>
                <w:sz w:val="22"/>
                <w:szCs w:val="22"/>
              </w:rPr>
              <w:t>Name</w:t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  <w:t xml:space="preserve">Mr. </w:t>
            </w:r>
            <w:r w:rsidR="00DA0472">
              <w:rPr>
                <w:rFonts w:ascii="Arial Narrow" w:hAnsi="Arial Narrow"/>
                <w:sz w:val="22"/>
                <w:szCs w:val="22"/>
              </w:rPr>
              <w:t xml:space="preserve">Esau </w:t>
            </w:r>
            <w:proofErr w:type="spellStart"/>
            <w:r w:rsidR="00DA0472">
              <w:rPr>
                <w:rFonts w:ascii="Arial Narrow" w:hAnsi="Arial Narrow"/>
                <w:sz w:val="22"/>
                <w:szCs w:val="22"/>
              </w:rPr>
              <w:t>Nowaseb</w:t>
            </w:r>
            <w:proofErr w:type="spellEnd"/>
          </w:p>
          <w:p w:rsidR="00293FE1" w:rsidRPr="00B5124C" w:rsidRDefault="00293FE1" w:rsidP="00A3521B">
            <w:pPr>
              <w:rPr>
                <w:rFonts w:ascii="Arial Narrow" w:hAnsi="Arial Narrow"/>
                <w:sz w:val="22"/>
                <w:szCs w:val="22"/>
              </w:rPr>
            </w:pPr>
            <w:r w:rsidRPr="00B5124C">
              <w:rPr>
                <w:rFonts w:ascii="Arial Narrow" w:hAnsi="Arial Narrow"/>
                <w:sz w:val="22"/>
                <w:szCs w:val="22"/>
              </w:rPr>
              <w:t>Position</w:t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="00DA0472">
              <w:rPr>
                <w:rFonts w:ascii="Arial Narrow" w:hAnsi="Arial Narrow"/>
                <w:sz w:val="22"/>
                <w:szCs w:val="22"/>
              </w:rPr>
              <w:t>Faculty Officer at University of Namibia</w:t>
            </w:r>
          </w:p>
          <w:p w:rsidR="00293FE1" w:rsidRPr="00B5124C" w:rsidRDefault="00293FE1" w:rsidP="00A3521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>
              <w:rPr>
                <w:rFonts w:ascii="Arial Narrow" w:hAnsi="Arial Narrow"/>
                <w:sz w:val="22"/>
                <w:szCs w:val="22"/>
              </w:rPr>
              <w:tab/>
            </w:r>
            <w:r w:rsidR="00DA0472">
              <w:rPr>
                <w:rFonts w:ascii="Arial Narrow" w:hAnsi="Arial Narrow"/>
                <w:sz w:val="22"/>
                <w:szCs w:val="22"/>
              </w:rPr>
              <w:t>Agriculture Natural Resources &amp; Tourism</w:t>
            </w:r>
          </w:p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  <w:r w:rsidRPr="00B5124C">
              <w:rPr>
                <w:rFonts w:ascii="Arial Narrow" w:hAnsi="Arial Narrow"/>
                <w:sz w:val="22"/>
                <w:szCs w:val="22"/>
              </w:rPr>
              <w:t>Contact Number</w:t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Pr="00B5124C">
              <w:rPr>
                <w:rFonts w:ascii="Arial Narrow" w:hAnsi="Arial Narrow"/>
                <w:sz w:val="22"/>
                <w:szCs w:val="22"/>
              </w:rPr>
              <w:tab/>
            </w:r>
            <w:r w:rsidR="00EA186D">
              <w:rPr>
                <w:rFonts w:ascii="Arial Narrow" w:hAnsi="Arial Narrow"/>
                <w:sz w:val="22"/>
                <w:szCs w:val="22"/>
              </w:rPr>
              <w:t>081 454 1129 [c]</w:t>
            </w:r>
          </w:p>
          <w:p w:rsidR="00293FE1" w:rsidRDefault="00293FE1" w:rsidP="001410A8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  <w:p w:rsidR="00293FE1" w:rsidRPr="00B5124C" w:rsidRDefault="00293FE1" w:rsidP="001410A8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  <w:p w:rsidR="00293FE1" w:rsidRDefault="00293FE1" w:rsidP="001410A8">
            <w:pPr>
              <w:pStyle w:val="BulletedList"/>
              <w:numPr>
                <w:ilvl w:val="0"/>
                <w:numId w:val="0"/>
              </w:numPr>
              <w:ind w:left="-7" w:firstLine="7"/>
              <w:rPr>
                <w:rFonts w:ascii="Arial Narrow" w:hAnsi="Arial Narrow"/>
                <w:sz w:val="22"/>
                <w:szCs w:val="22"/>
              </w:rPr>
            </w:pPr>
          </w:p>
          <w:p w:rsidR="00293FE1" w:rsidRDefault="00293FE1" w:rsidP="001410A8">
            <w:pPr>
              <w:pStyle w:val="BulletedList"/>
              <w:numPr>
                <w:ilvl w:val="0"/>
                <w:numId w:val="0"/>
              </w:numPr>
              <w:ind w:left="-7" w:firstLine="7"/>
              <w:rPr>
                <w:rFonts w:ascii="Arial Narrow" w:hAnsi="Arial Narrow"/>
                <w:sz w:val="22"/>
                <w:szCs w:val="22"/>
              </w:rPr>
            </w:pPr>
          </w:p>
          <w:p w:rsidR="00293FE1" w:rsidRPr="00F56587" w:rsidRDefault="00293FE1" w:rsidP="001410A8">
            <w:pPr>
              <w:pStyle w:val="BulletedList"/>
              <w:numPr>
                <w:ilvl w:val="0"/>
                <w:numId w:val="0"/>
              </w:num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93FE1" w:rsidRPr="00B5124C" w:rsidTr="00DF75B0">
        <w:trPr>
          <w:jc w:val="center"/>
        </w:trPr>
        <w:tc>
          <w:tcPr>
            <w:tcW w:w="1969" w:type="dxa"/>
            <w:vMerge/>
            <w:tcBorders>
              <w:right w:val="single" w:sz="4" w:space="0" w:color="auto"/>
            </w:tcBorders>
          </w:tcPr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293FE1" w:rsidRPr="00B5124C" w:rsidRDefault="00293FE1" w:rsidP="001410A8">
            <w:pPr>
              <w:pStyle w:val="BulletedList"/>
              <w:numPr>
                <w:ilvl w:val="0"/>
                <w:numId w:val="0"/>
              </w:numPr>
              <w:ind w:left="-7" w:firstLine="7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93FE1" w:rsidRPr="00B5124C" w:rsidTr="00DF75B0">
        <w:trPr>
          <w:jc w:val="center"/>
        </w:trPr>
        <w:tc>
          <w:tcPr>
            <w:tcW w:w="1969" w:type="dxa"/>
            <w:vMerge/>
            <w:tcBorders>
              <w:right w:val="single" w:sz="4" w:space="0" w:color="auto"/>
            </w:tcBorders>
          </w:tcPr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293FE1" w:rsidRPr="00B5124C" w:rsidRDefault="00293FE1" w:rsidP="001410A8">
            <w:pPr>
              <w:pStyle w:val="Heading1"/>
              <w:ind w:left="0"/>
              <w:rPr>
                <w:rFonts w:ascii="Arial Narrow" w:hAnsi="Arial Narrow"/>
              </w:rPr>
            </w:pPr>
          </w:p>
        </w:tc>
      </w:tr>
      <w:tr w:rsidR="00293FE1" w:rsidRPr="00B5124C" w:rsidTr="00DF75B0">
        <w:trPr>
          <w:jc w:val="center"/>
        </w:trPr>
        <w:tc>
          <w:tcPr>
            <w:tcW w:w="1969" w:type="dxa"/>
            <w:vMerge/>
            <w:tcBorders>
              <w:right w:val="single" w:sz="4" w:space="0" w:color="auto"/>
            </w:tcBorders>
          </w:tcPr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</w:p>
          <w:p w:rsidR="00293FE1" w:rsidRPr="00B5124C" w:rsidRDefault="00293FE1" w:rsidP="001410A8">
            <w:pPr>
              <w:pStyle w:val="BodyText"/>
              <w:ind w:left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93FE1" w:rsidRPr="00B5124C" w:rsidTr="00DF75B0">
        <w:trPr>
          <w:jc w:val="center"/>
        </w:trPr>
        <w:tc>
          <w:tcPr>
            <w:tcW w:w="1969" w:type="dxa"/>
            <w:vMerge/>
            <w:tcBorders>
              <w:right w:val="single" w:sz="4" w:space="0" w:color="auto"/>
            </w:tcBorders>
          </w:tcPr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293FE1" w:rsidRPr="00B5124C" w:rsidRDefault="00293FE1" w:rsidP="001410A8">
            <w:pPr>
              <w:pStyle w:val="Heading1"/>
              <w:rPr>
                <w:rFonts w:ascii="Arial Narrow" w:hAnsi="Arial Narrow"/>
              </w:rPr>
            </w:pPr>
          </w:p>
        </w:tc>
      </w:tr>
      <w:tr w:rsidR="00293FE1" w:rsidRPr="00B5124C" w:rsidTr="00DF75B0">
        <w:trPr>
          <w:jc w:val="center"/>
        </w:trPr>
        <w:tc>
          <w:tcPr>
            <w:tcW w:w="1969" w:type="dxa"/>
            <w:vMerge/>
            <w:tcBorders>
              <w:right w:val="single" w:sz="4" w:space="0" w:color="auto"/>
            </w:tcBorders>
          </w:tcPr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293FE1" w:rsidRPr="00B5124C" w:rsidRDefault="00293FE1" w:rsidP="001410A8">
            <w:pPr>
              <w:pStyle w:val="BulletedList"/>
              <w:numPr>
                <w:ilvl w:val="0"/>
                <w:numId w:val="0"/>
              </w:numPr>
              <w:ind w:left="533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93FE1" w:rsidRPr="00B5124C" w:rsidTr="00DF75B0">
        <w:trPr>
          <w:jc w:val="center"/>
        </w:trPr>
        <w:tc>
          <w:tcPr>
            <w:tcW w:w="1969" w:type="dxa"/>
            <w:vMerge/>
            <w:tcBorders>
              <w:right w:val="single" w:sz="4" w:space="0" w:color="auto"/>
            </w:tcBorders>
          </w:tcPr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293FE1" w:rsidRPr="00B5124C" w:rsidRDefault="00293FE1" w:rsidP="001410A8">
            <w:pPr>
              <w:pStyle w:val="Heading1"/>
              <w:rPr>
                <w:rFonts w:ascii="Arial Narrow" w:hAnsi="Arial Narrow"/>
              </w:rPr>
            </w:pPr>
          </w:p>
        </w:tc>
      </w:tr>
      <w:tr w:rsidR="00293FE1" w:rsidRPr="00B5124C" w:rsidTr="00DF75B0">
        <w:trPr>
          <w:jc w:val="center"/>
        </w:trPr>
        <w:tc>
          <w:tcPr>
            <w:tcW w:w="1969" w:type="dxa"/>
            <w:vMerge/>
            <w:tcBorders>
              <w:right w:val="single" w:sz="4" w:space="0" w:color="auto"/>
            </w:tcBorders>
          </w:tcPr>
          <w:p w:rsidR="00293FE1" w:rsidRPr="00B5124C" w:rsidRDefault="00293FE1" w:rsidP="001410A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:rsidR="00293FE1" w:rsidRPr="00B5124C" w:rsidRDefault="00293FE1" w:rsidP="001410A8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FA2A27" w:rsidRPr="00B5124C" w:rsidRDefault="00FA2A27" w:rsidP="00A3521B">
      <w:pPr>
        <w:rPr>
          <w:rFonts w:ascii="Arial Narrow" w:hAnsi="Arial Narrow"/>
          <w:sz w:val="22"/>
          <w:szCs w:val="22"/>
        </w:rPr>
      </w:pPr>
    </w:p>
    <w:sectPr w:rsidR="00FA2A27" w:rsidRPr="00B5124C" w:rsidSect="003A2BF3">
      <w:headerReference w:type="first" r:id="rId8"/>
      <w:pgSz w:w="12240" w:h="15840"/>
      <w:pgMar w:top="1008" w:right="1800" w:bottom="1008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E15" w:rsidRDefault="00AE6E15">
      <w:r>
        <w:separator/>
      </w:r>
    </w:p>
  </w:endnote>
  <w:endnote w:type="continuationSeparator" w:id="0">
    <w:p w:rsidR="00AE6E15" w:rsidRDefault="00AE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E15" w:rsidRDefault="00AE6E15">
      <w:r>
        <w:separator/>
      </w:r>
    </w:p>
  </w:footnote>
  <w:footnote w:type="continuationSeparator" w:id="0">
    <w:p w:rsidR="00AE6E15" w:rsidRDefault="00AE6E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4C" w:rsidRDefault="008D7D4C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C2795A"/>
    <w:multiLevelType w:val="hybridMultilevel"/>
    <w:tmpl w:val="60DC60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80DA4"/>
    <w:multiLevelType w:val="hybridMultilevel"/>
    <w:tmpl w:val="723C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7C786085"/>
    <w:multiLevelType w:val="hybridMultilevel"/>
    <w:tmpl w:val="7AEC1FE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8E"/>
    <w:rsid w:val="00005008"/>
    <w:rsid w:val="000401D8"/>
    <w:rsid w:val="00040BAD"/>
    <w:rsid w:val="000953E5"/>
    <w:rsid w:val="000F3000"/>
    <w:rsid w:val="000F4FCF"/>
    <w:rsid w:val="00105DD8"/>
    <w:rsid w:val="001272D0"/>
    <w:rsid w:val="001410A8"/>
    <w:rsid w:val="0014549A"/>
    <w:rsid w:val="001728CA"/>
    <w:rsid w:val="001B0140"/>
    <w:rsid w:val="001E4493"/>
    <w:rsid w:val="00226AAF"/>
    <w:rsid w:val="00290A37"/>
    <w:rsid w:val="00293FAF"/>
    <w:rsid w:val="00293FE1"/>
    <w:rsid w:val="002B6F17"/>
    <w:rsid w:val="002E7C0B"/>
    <w:rsid w:val="00303563"/>
    <w:rsid w:val="00322E02"/>
    <w:rsid w:val="00333F52"/>
    <w:rsid w:val="00385417"/>
    <w:rsid w:val="003A2BF3"/>
    <w:rsid w:val="003C700A"/>
    <w:rsid w:val="003E3B9C"/>
    <w:rsid w:val="003E52F8"/>
    <w:rsid w:val="003F7D1E"/>
    <w:rsid w:val="004072B1"/>
    <w:rsid w:val="004E2AA5"/>
    <w:rsid w:val="004F5FBF"/>
    <w:rsid w:val="004F6D57"/>
    <w:rsid w:val="00523648"/>
    <w:rsid w:val="0058554D"/>
    <w:rsid w:val="005918C3"/>
    <w:rsid w:val="005B060D"/>
    <w:rsid w:val="005C2AF3"/>
    <w:rsid w:val="005C551D"/>
    <w:rsid w:val="005F7B25"/>
    <w:rsid w:val="006050A4"/>
    <w:rsid w:val="00646965"/>
    <w:rsid w:val="0067667D"/>
    <w:rsid w:val="006D1746"/>
    <w:rsid w:val="006E437B"/>
    <w:rsid w:val="006E7D85"/>
    <w:rsid w:val="00700692"/>
    <w:rsid w:val="00712C80"/>
    <w:rsid w:val="00725212"/>
    <w:rsid w:val="00761508"/>
    <w:rsid w:val="00774F3C"/>
    <w:rsid w:val="007D2B5B"/>
    <w:rsid w:val="00837F74"/>
    <w:rsid w:val="00881BF9"/>
    <w:rsid w:val="008941E4"/>
    <w:rsid w:val="008B091D"/>
    <w:rsid w:val="008B1272"/>
    <w:rsid w:val="008C75BD"/>
    <w:rsid w:val="008D7D4C"/>
    <w:rsid w:val="008D7DB4"/>
    <w:rsid w:val="0093551F"/>
    <w:rsid w:val="00945479"/>
    <w:rsid w:val="00955479"/>
    <w:rsid w:val="009B45E1"/>
    <w:rsid w:val="009C4504"/>
    <w:rsid w:val="009D6F19"/>
    <w:rsid w:val="009F3226"/>
    <w:rsid w:val="00A06B30"/>
    <w:rsid w:val="00A3521B"/>
    <w:rsid w:val="00A85F1C"/>
    <w:rsid w:val="00A90B63"/>
    <w:rsid w:val="00AB6900"/>
    <w:rsid w:val="00AC673B"/>
    <w:rsid w:val="00AD46A3"/>
    <w:rsid w:val="00AE6E15"/>
    <w:rsid w:val="00AF2104"/>
    <w:rsid w:val="00B5124C"/>
    <w:rsid w:val="00B77328"/>
    <w:rsid w:val="00BB645A"/>
    <w:rsid w:val="00C03867"/>
    <w:rsid w:val="00C04075"/>
    <w:rsid w:val="00C25AF8"/>
    <w:rsid w:val="00C45A69"/>
    <w:rsid w:val="00C55D6A"/>
    <w:rsid w:val="00C970B5"/>
    <w:rsid w:val="00CD362E"/>
    <w:rsid w:val="00CF3ECC"/>
    <w:rsid w:val="00D14543"/>
    <w:rsid w:val="00D15422"/>
    <w:rsid w:val="00D41D08"/>
    <w:rsid w:val="00DA0472"/>
    <w:rsid w:val="00DB6A01"/>
    <w:rsid w:val="00DF75B0"/>
    <w:rsid w:val="00E21873"/>
    <w:rsid w:val="00E45E1A"/>
    <w:rsid w:val="00E47B9B"/>
    <w:rsid w:val="00EA186D"/>
    <w:rsid w:val="00EA2AD8"/>
    <w:rsid w:val="00EA4DEB"/>
    <w:rsid w:val="00EC6494"/>
    <w:rsid w:val="00ED6625"/>
    <w:rsid w:val="00EF2532"/>
    <w:rsid w:val="00F1730E"/>
    <w:rsid w:val="00F2144D"/>
    <w:rsid w:val="00F31C5A"/>
    <w:rsid w:val="00F56587"/>
    <w:rsid w:val="00F60B24"/>
    <w:rsid w:val="00FA001C"/>
    <w:rsid w:val="00FA2463"/>
    <w:rsid w:val="00FA2A27"/>
    <w:rsid w:val="00FB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A20FC0-F756-4214-B4AE-1979A56B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A27"/>
    <w:rPr>
      <w:rFonts w:ascii="Arial" w:hAnsi="Arial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qFormat/>
    <w:rsid w:val="00B7732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B77328"/>
    <w:pPr>
      <w:numPr>
        <w:numId w:val="1"/>
      </w:numPr>
      <w:tabs>
        <w:tab w:val="clear" w:pos="360"/>
      </w:tabs>
      <w:ind w:left="533"/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paragraph" w:customStyle="1" w:styleId="BulletedList1">
    <w:name w:val="Bulleted List 1"/>
    <w:basedOn w:val="BulletedList"/>
    <w:rsid w:val="00B77328"/>
    <w:pPr>
      <w:spacing w:before="240"/>
    </w:pPr>
  </w:style>
  <w:style w:type="paragraph" w:styleId="Header">
    <w:name w:val="header"/>
    <w:basedOn w:val="Normal"/>
    <w:link w:val="HeaderChar"/>
    <w:rsid w:val="00D145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14543"/>
    <w:rPr>
      <w:rFonts w:ascii="Arial" w:hAnsi="Arial"/>
    </w:rPr>
  </w:style>
  <w:style w:type="paragraph" w:styleId="Footer">
    <w:name w:val="footer"/>
    <w:basedOn w:val="Normal"/>
    <w:link w:val="FooterChar"/>
    <w:rsid w:val="00D145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14543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145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EA18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A18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nhideWhenUsed/>
    <w:rsid w:val="007D2B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ahahakarum@gmai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ollo\AppData\Roaming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Solutions Administrator</dc:creator>
  <cp:lastModifiedBy>Maxwell Keja</cp:lastModifiedBy>
  <cp:revision>3</cp:revision>
  <cp:lastPrinted>2018-02-13T12:39:00Z</cp:lastPrinted>
  <dcterms:created xsi:type="dcterms:W3CDTF">2018-02-13T12:48:00Z</dcterms:created>
  <dcterms:modified xsi:type="dcterms:W3CDTF">2019-06-21T22:28:00Z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TC062851841033</vt:lpwstr>
  </property>
</Properties>
</file>