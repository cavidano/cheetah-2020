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2977"/>
        <w:gridCol w:w="7201"/>
      </w:tblGrid>
      <w:tr w:rsidR="002C2CDD" w:rsidRPr="00333CD3" w:rsidTr="00C54F93">
        <w:tc>
          <w:tcPr>
            <w:tcW w:w="2977" w:type="dxa"/>
            <w:tcMar>
              <w:top w:w="504" w:type="dxa"/>
              <w:right w:w="720" w:type="dxa"/>
            </w:tcMar>
          </w:tcPr>
          <w:p w:rsidR="003827D4" w:rsidRPr="00414E4B" w:rsidRDefault="000F1C8B" w:rsidP="00414E4B">
            <w:pPr>
              <w:pStyle w:val="Initiales"/>
              <w:rPr>
                <w:sz w:val="9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-211790</wp:posOffset>
                  </wp:positionH>
                  <wp:positionV relativeFrom="paragraph">
                    <wp:posOffset>-628733</wp:posOffset>
                  </wp:positionV>
                  <wp:extent cx="1899737" cy="2107096"/>
                  <wp:effectExtent l="0" t="0" r="5715" b="762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 CV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737" cy="210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2DCD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posOffset>108585</wp:posOffset>
                      </wp:positionH>
                      <wp:positionV relativeFrom="page">
                        <wp:posOffset>-401320</wp:posOffset>
                      </wp:positionV>
                      <wp:extent cx="5972175" cy="1533525"/>
                      <wp:effectExtent l="0" t="0" r="9525" b="9525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72175" cy="153352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CA190" id="Groupe 1" o:spid="_x0000_s1026" alt="Graphismes d’en-tête" style="position:absolute;margin-left:8.55pt;margin-top:-31.6pt;width:470.25pt;height:120.75pt;z-index:-251657216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">
                      <v:rect id="Rectangle roug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</w:rPr>
                <w:alias w:val="Initiales:"/>
                <w:tag w:val="Initiales:"/>
                <w:id w:val="-606576828"/>
                <w:placeholder>
                  <w:docPart w:val="EBDEDC98351D4FB58B481FF30B2721D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54F93">
                  <w:t>V</w:t>
                </w:r>
                <w:r w:rsidR="00C54F93" w:rsidRPr="00333CD3">
                  <w:t>N</w:t>
                </w:r>
              </w:sdtContent>
            </w:sdt>
          </w:p>
          <w:p w:rsidR="002C2CDD" w:rsidRPr="00333CD3" w:rsidRDefault="00C02740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93534B2A263B4FC0AC0A2D0B8176C210"/>
                </w:placeholder>
                <w:temporary/>
                <w:showingPlcHdr/>
                <w15:appearance w15:val="hidden"/>
              </w:sdtPr>
              <w:sdtEndPr/>
              <w:sdtContent>
                <w:r w:rsidR="00BB1D9E" w:rsidRPr="00BB1D9E">
                  <w:rPr>
                    <w:lang w:bidi="fr-FR"/>
                  </w:rPr>
                  <w:t>COMPÉTENCES</w:t>
                </w:r>
              </w:sdtContent>
            </w:sdt>
          </w:p>
          <w:p w:rsidR="00741125" w:rsidRPr="00D271AD" w:rsidRDefault="00A4567C" w:rsidP="00C31E9A">
            <w:pPr>
              <w:pStyle w:val="Paragraphedeliste"/>
              <w:numPr>
                <w:ilvl w:val="0"/>
                <w:numId w:val="5"/>
              </w:numPr>
            </w:pPr>
            <w:r w:rsidRPr="00D271AD">
              <w:t>Compétences sociales</w:t>
            </w:r>
          </w:p>
          <w:p w:rsidR="00C31E9A" w:rsidRPr="00D271AD" w:rsidRDefault="00A4567C" w:rsidP="00C31E9A">
            <w:pPr>
              <w:pStyle w:val="Paragraphedeliste"/>
              <w:numPr>
                <w:ilvl w:val="0"/>
                <w:numId w:val="5"/>
              </w:numPr>
            </w:pPr>
            <w:r w:rsidRPr="00D271AD">
              <w:t>Efficacité</w:t>
            </w:r>
          </w:p>
          <w:p w:rsidR="00C31E9A" w:rsidRPr="00D271AD" w:rsidRDefault="00A4567C" w:rsidP="00C31E9A">
            <w:pPr>
              <w:pStyle w:val="Paragraphedeliste"/>
              <w:numPr>
                <w:ilvl w:val="0"/>
                <w:numId w:val="5"/>
              </w:numPr>
            </w:pPr>
            <w:r w:rsidRPr="00D271AD">
              <w:t>Flexibilité</w:t>
            </w:r>
          </w:p>
          <w:p w:rsidR="00C31E9A" w:rsidRPr="00D271AD" w:rsidRDefault="00A4567C" w:rsidP="00C31E9A">
            <w:pPr>
              <w:pStyle w:val="Paragraphedeliste"/>
              <w:numPr>
                <w:ilvl w:val="0"/>
                <w:numId w:val="5"/>
              </w:numPr>
            </w:pPr>
            <w:r w:rsidRPr="00D271AD">
              <w:t>Autonomie</w:t>
            </w:r>
          </w:p>
          <w:p w:rsidR="00C31E9A" w:rsidRDefault="00C31E9A" w:rsidP="009D2963"/>
          <w:p w:rsidR="00C31E9A" w:rsidRDefault="00C31E9A" w:rsidP="00C31E9A">
            <w:pPr>
              <w:pStyle w:val="Titre3"/>
            </w:pPr>
            <w:r>
              <w:t xml:space="preserve">qualité  </w:t>
            </w:r>
          </w:p>
          <w:p w:rsidR="00C31E9A" w:rsidRPr="00D271AD" w:rsidRDefault="00C31E9A" w:rsidP="00C31E9A">
            <w:pPr>
              <w:pStyle w:val="Paragraphedeliste"/>
              <w:numPr>
                <w:ilvl w:val="0"/>
                <w:numId w:val="4"/>
              </w:numPr>
            </w:pPr>
            <w:r w:rsidRPr="00D271AD">
              <w:t>Ponctuelle</w:t>
            </w:r>
          </w:p>
          <w:p w:rsidR="00C31E9A" w:rsidRPr="00D271AD" w:rsidRDefault="00C31E9A" w:rsidP="00C31E9A">
            <w:pPr>
              <w:pStyle w:val="Paragraphedeliste"/>
              <w:numPr>
                <w:ilvl w:val="0"/>
                <w:numId w:val="4"/>
              </w:numPr>
            </w:pPr>
            <w:r w:rsidRPr="00D271AD">
              <w:t xml:space="preserve">Sérieuse </w:t>
            </w:r>
          </w:p>
          <w:p w:rsidR="00C31E9A" w:rsidRPr="00D271AD" w:rsidRDefault="00C31E9A" w:rsidP="00C31E9A">
            <w:pPr>
              <w:pStyle w:val="Paragraphedeliste"/>
              <w:numPr>
                <w:ilvl w:val="0"/>
                <w:numId w:val="4"/>
              </w:numPr>
            </w:pPr>
            <w:r w:rsidRPr="00D271AD">
              <w:t>Autonome</w:t>
            </w:r>
          </w:p>
          <w:p w:rsidR="00C31E9A" w:rsidRPr="00D271AD" w:rsidRDefault="00C31E9A" w:rsidP="00C31E9A">
            <w:pPr>
              <w:pStyle w:val="Paragraphedeliste"/>
              <w:numPr>
                <w:ilvl w:val="0"/>
                <w:numId w:val="4"/>
              </w:numPr>
            </w:pPr>
            <w:r w:rsidRPr="00D271AD">
              <w:t>Dynamique</w:t>
            </w:r>
          </w:p>
          <w:p w:rsidR="00C31E9A" w:rsidRPr="00D271AD" w:rsidRDefault="00C31E9A" w:rsidP="00D271AD">
            <w:pPr>
              <w:pStyle w:val="Paragraphedeliste"/>
              <w:numPr>
                <w:ilvl w:val="0"/>
                <w:numId w:val="4"/>
              </w:numPr>
            </w:pPr>
            <w:r w:rsidRPr="00D271AD">
              <w:t>Appliqué</w:t>
            </w:r>
            <w:r w:rsidR="00B31992" w:rsidRPr="00D271AD">
              <w:t>e</w:t>
            </w:r>
            <w:r w:rsidRPr="00D271AD">
              <w:t xml:space="preserve"> </w:t>
            </w:r>
            <w:bookmarkStart w:id="0" w:name="_GoBack"/>
            <w:bookmarkEnd w:id="0"/>
          </w:p>
          <w:p w:rsidR="009D2963" w:rsidRPr="00333CD3" w:rsidRDefault="009D2963" w:rsidP="00C31E9A">
            <w:pPr>
              <w:pStyle w:val="Titre2"/>
              <w:jc w:val="left"/>
            </w:pPr>
          </w:p>
        </w:tc>
        <w:tc>
          <w:tcPr>
            <w:tcW w:w="7201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4097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5900"/>
            </w:tblGrid>
            <w:tr w:rsidR="00C612DA" w:rsidRPr="00333CD3" w:rsidTr="00D271AD">
              <w:trPr>
                <w:trHeight w:hRule="exact" w:val="929"/>
              </w:trPr>
              <w:tc>
                <w:tcPr>
                  <w:tcW w:w="5328" w:type="dxa"/>
                  <w:vAlign w:val="center"/>
                </w:tcPr>
                <w:p w:rsidR="00C612DA" w:rsidRPr="00333CD3" w:rsidRDefault="00C02740" w:rsidP="00D271AD">
                  <w:pPr>
                    <w:pStyle w:val="Titre1"/>
                    <w:jc w:val="center"/>
                    <w:outlineLvl w:val="0"/>
                  </w:pPr>
                  <w:sdt>
                    <w:sdtPr>
                      <w:alias w:val="Votre nom :"/>
                      <w:tag w:val="Votre nom :"/>
                      <w:id w:val="1982421306"/>
                      <w:placeholder>
                        <w:docPart w:val="794DEEB43D604CC3B2702B463B8645E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67CC8">
                        <w:t>LEQUEUCHE julie</w:t>
                      </w:r>
                    </w:sdtContent>
                  </w:sdt>
                </w:p>
                <w:p w:rsidR="00C612DA" w:rsidRPr="00333CD3" w:rsidRDefault="000D1D56" w:rsidP="00D271AD">
                  <w:pPr>
                    <w:pStyle w:val="Titre2"/>
                    <w:jc w:val="center"/>
                    <w:outlineLvl w:val="1"/>
                  </w:pPr>
                  <w:r>
                    <w:t xml:space="preserve">Bachelor expert naturaliste, 18 ANS </w:t>
                  </w:r>
                </w:p>
              </w:tc>
            </w:tr>
          </w:tbl>
          <w:p w:rsidR="0066731C" w:rsidRPr="003827D4" w:rsidRDefault="00C02740" w:rsidP="003827D4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889C426CF7342C8BB2CEB0D2C105AE1"/>
                </w:placeholder>
                <w:temporary/>
                <w:showingPlcHdr/>
                <w15:appearance w15:val="hidden"/>
              </w:sdtPr>
              <w:sdtEndPr/>
              <w:sdtContent>
                <w:r w:rsidR="009947B0" w:rsidRPr="009947B0">
                  <w:rPr>
                    <w:lang w:bidi="fr-FR"/>
                  </w:rPr>
                  <w:t>EXPÉRIENCE</w:t>
                </w:r>
              </w:sdtContent>
            </w:sdt>
          </w:p>
          <w:p w:rsidR="000D1D56" w:rsidRPr="000D1D56" w:rsidRDefault="000D1D56" w:rsidP="000D1D56">
            <w:p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ETUDIANTE</w:t>
            </w:r>
            <w:r w:rsidRPr="00D271AD">
              <w:rPr>
                <w:sz w:val="18"/>
                <w:lang w:bidi="fr-FR"/>
              </w:rPr>
              <w:t>•</w:t>
            </w:r>
            <w:r>
              <w:rPr>
                <w:sz w:val="18"/>
                <w:lang w:bidi="fr-FR"/>
              </w:rPr>
              <w:t xml:space="preserve"> </w:t>
            </w:r>
            <w:r w:rsidRPr="000D1D56">
              <w:rPr>
                <w:rFonts w:asciiTheme="majorHAnsi" w:hAnsiTheme="majorHAnsi"/>
                <w:sz w:val="18"/>
                <w:lang w:bidi="fr-FR"/>
              </w:rPr>
              <w:t>IGPN • EN COURS.</w:t>
            </w:r>
          </w:p>
          <w:p w:rsidR="000D1D56" w:rsidRDefault="000D1D56" w:rsidP="000D1D56">
            <w:pPr>
              <w:rPr>
                <w:sz w:val="18"/>
              </w:rPr>
            </w:pPr>
            <w:r>
              <w:rPr>
                <w:sz w:val="18"/>
              </w:rPr>
              <w:t>Institut pour la gestion et la protection de la nature.</w:t>
            </w:r>
          </w:p>
          <w:p w:rsidR="000D1D56" w:rsidRDefault="000D1D56" w:rsidP="003827D4">
            <w:pPr>
              <w:pStyle w:val="Titre2"/>
              <w:jc w:val="left"/>
              <w:rPr>
                <w:sz w:val="18"/>
                <w:szCs w:val="18"/>
                <w:lang w:bidi="fr-FR"/>
              </w:rPr>
            </w:pPr>
          </w:p>
          <w:p w:rsidR="000D1D56" w:rsidRDefault="000D1D56" w:rsidP="003827D4">
            <w:pPr>
              <w:pStyle w:val="Titre2"/>
              <w:jc w:val="left"/>
              <w:rPr>
                <w:sz w:val="18"/>
                <w:szCs w:val="18"/>
                <w:lang w:bidi="fr-FR"/>
              </w:rPr>
            </w:pPr>
          </w:p>
          <w:p w:rsidR="00C54F93" w:rsidRDefault="00C54F93" w:rsidP="003827D4">
            <w:pPr>
              <w:pStyle w:val="Titre2"/>
              <w:jc w:val="left"/>
              <w:rPr>
                <w:sz w:val="18"/>
                <w:szCs w:val="18"/>
                <w:lang w:bidi="fr-FR"/>
              </w:rPr>
            </w:pPr>
            <w:r>
              <w:rPr>
                <w:sz w:val="18"/>
                <w:szCs w:val="18"/>
                <w:lang w:bidi="fr-FR"/>
              </w:rPr>
              <w:t xml:space="preserve">STAGIAIRE </w:t>
            </w:r>
            <w:r w:rsidRPr="003827D4">
              <w:rPr>
                <w:sz w:val="18"/>
                <w:szCs w:val="18"/>
                <w:lang w:bidi="fr-FR"/>
              </w:rPr>
              <w:t>•</w:t>
            </w:r>
            <w:r>
              <w:rPr>
                <w:sz w:val="18"/>
                <w:szCs w:val="18"/>
                <w:lang w:bidi="fr-FR"/>
              </w:rPr>
              <w:t xml:space="preserve"> ZOO FOTA WILDLIFE PARC </w:t>
            </w:r>
            <w:r w:rsidRPr="003827D4">
              <w:rPr>
                <w:sz w:val="18"/>
                <w:szCs w:val="18"/>
                <w:lang w:bidi="fr-FR"/>
              </w:rPr>
              <w:t>•</w:t>
            </w:r>
            <w:r>
              <w:rPr>
                <w:sz w:val="18"/>
                <w:szCs w:val="18"/>
                <w:lang w:bidi="fr-FR"/>
              </w:rPr>
              <w:t xml:space="preserve"> du 03/07/2018 AU 31/03/2018.</w:t>
            </w:r>
          </w:p>
          <w:p w:rsidR="00C54F93" w:rsidRPr="00C54F93" w:rsidRDefault="00C54F93" w:rsidP="00C54F93">
            <w:pPr>
              <w:rPr>
                <w:sz w:val="18"/>
                <w:lang w:bidi="fr-FR"/>
              </w:rPr>
            </w:pPr>
            <w:r>
              <w:rPr>
                <w:sz w:val="18"/>
                <w:lang w:bidi="fr-FR"/>
              </w:rPr>
              <w:t xml:space="preserve">J’ai effectué le métier de soigneur animalier au sein de ce zoo, j’ai acquis de l’autonomie avec les animaux, de la maturité et j’ai également amélioré mon niveau en anglais. </w:t>
            </w:r>
          </w:p>
          <w:p w:rsidR="00C54F93" w:rsidRDefault="00C54F93" w:rsidP="003827D4">
            <w:pPr>
              <w:pStyle w:val="Titre2"/>
              <w:jc w:val="left"/>
              <w:rPr>
                <w:sz w:val="18"/>
                <w:szCs w:val="18"/>
                <w:lang w:bidi="fr-FR"/>
              </w:rPr>
            </w:pPr>
          </w:p>
          <w:p w:rsidR="003827D4" w:rsidRPr="003827D4" w:rsidRDefault="003827D4" w:rsidP="003827D4">
            <w:pPr>
              <w:pStyle w:val="Titre2"/>
              <w:jc w:val="left"/>
              <w:rPr>
                <w:sz w:val="18"/>
                <w:szCs w:val="18"/>
                <w:lang w:bidi="fr-FR"/>
              </w:rPr>
            </w:pPr>
            <w:r w:rsidRPr="003827D4">
              <w:rPr>
                <w:sz w:val="18"/>
                <w:szCs w:val="18"/>
                <w:lang w:bidi="fr-FR"/>
              </w:rPr>
              <w:t>STAGIAIRE• LE FOURNIL BIO DE SAVEUR ET SAISON• DU 16/04/2018 au 23/09/2018</w:t>
            </w:r>
          </w:p>
          <w:p w:rsidR="003827D4" w:rsidRDefault="003827D4" w:rsidP="003827D4">
            <w:pPr>
              <w:rPr>
                <w:sz w:val="18"/>
                <w:lang w:bidi="fr-FR"/>
              </w:rPr>
            </w:pPr>
            <w:r w:rsidRPr="003827D4">
              <w:rPr>
                <w:sz w:val="18"/>
                <w:lang w:bidi="fr-FR"/>
              </w:rPr>
              <w:t xml:space="preserve">J’ai appris la </w:t>
            </w:r>
            <w:r w:rsidR="00414E4B">
              <w:rPr>
                <w:sz w:val="18"/>
                <w:lang w:bidi="fr-FR"/>
              </w:rPr>
              <w:t>fabrication</w:t>
            </w:r>
            <w:r w:rsidRPr="003827D4">
              <w:rPr>
                <w:sz w:val="18"/>
                <w:lang w:bidi="fr-FR"/>
              </w:rPr>
              <w:t xml:space="preserve"> des pains, j’ai réalisé </w:t>
            </w:r>
            <w:r w:rsidR="00414E4B">
              <w:rPr>
                <w:sz w:val="18"/>
                <w:lang w:bidi="fr-FR"/>
              </w:rPr>
              <w:t>plusieurs tâches importantes</w:t>
            </w:r>
            <w:r w:rsidR="008A6703">
              <w:rPr>
                <w:sz w:val="18"/>
                <w:lang w:bidi="fr-FR"/>
              </w:rPr>
              <w:t>.</w:t>
            </w:r>
          </w:p>
          <w:p w:rsidR="003827D4" w:rsidRPr="00D271AD" w:rsidRDefault="003827D4" w:rsidP="003827D4">
            <w:pPr>
              <w:pStyle w:val="Titre4"/>
              <w:rPr>
                <w:sz w:val="18"/>
                <w:lang w:bidi="fr-FR"/>
              </w:rPr>
            </w:pPr>
            <w:r w:rsidRPr="00D271AD">
              <w:rPr>
                <w:sz w:val="18"/>
                <w:lang w:bidi="fr-FR"/>
              </w:rPr>
              <w:t>s</w:t>
            </w:r>
            <w:r w:rsidR="00C54F93">
              <w:rPr>
                <w:sz w:val="18"/>
                <w:lang w:bidi="fr-FR"/>
              </w:rPr>
              <w:t>t</w:t>
            </w:r>
            <w:r w:rsidRPr="00D271AD">
              <w:rPr>
                <w:sz w:val="18"/>
                <w:lang w:bidi="fr-FR"/>
              </w:rPr>
              <w:t>agiaire• chevrerie de l’ecaillon • du 25/02</w:t>
            </w:r>
            <w:r>
              <w:rPr>
                <w:sz w:val="18"/>
                <w:lang w:bidi="fr-FR"/>
              </w:rPr>
              <w:t> /2018</w:t>
            </w:r>
            <w:r w:rsidRPr="00D271AD">
              <w:rPr>
                <w:sz w:val="18"/>
                <w:lang w:bidi="fr-FR"/>
              </w:rPr>
              <w:t xml:space="preserve"> au 02/03</w:t>
            </w:r>
            <w:r>
              <w:rPr>
                <w:sz w:val="18"/>
                <w:lang w:bidi="fr-FR"/>
              </w:rPr>
              <w:t>/2018</w:t>
            </w:r>
          </w:p>
          <w:p w:rsidR="003827D4" w:rsidRDefault="003827D4" w:rsidP="003827D4">
            <w:pPr>
              <w:rPr>
                <w:lang w:bidi="fr-FR"/>
              </w:rPr>
            </w:pPr>
            <w:r w:rsidRPr="00D271AD">
              <w:rPr>
                <w:sz w:val="18"/>
                <w:lang w:bidi="fr-FR"/>
              </w:rPr>
              <w:t>J’ai effectué les missions quotidiennes com</w:t>
            </w:r>
            <w:r w:rsidR="000F1C8B">
              <w:rPr>
                <w:sz w:val="18"/>
                <w:lang w:bidi="fr-FR"/>
              </w:rPr>
              <w:t>me</w:t>
            </w:r>
            <w:r w:rsidRPr="00D271AD">
              <w:rPr>
                <w:sz w:val="18"/>
                <w:lang w:bidi="fr-FR"/>
              </w:rPr>
              <w:t xml:space="preserve"> la traite ou donner à manger aux chèvres ou aux chevreaux. </w:t>
            </w:r>
          </w:p>
          <w:p w:rsidR="003827D4" w:rsidRDefault="003827D4" w:rsidP="003827D4">
            <w:pPr>
              <w:rPr>
                <w:sz w:val="18"/>
                <w:lang w:bidi="fr-FR"/>
              </w:rPr>
            </w:pPr>
          </w:p>
          <w:p w:rsidR="00C54F93" w:rsidRPr="00D271AD" w:rsidRDefault="00C54F93" w:rsidP="00C54F93">
            <w:pPr>
              <w:pStyle w:val="Titre2"/>
              <w:jc w:val="left"/>
              <w:rPr>
                <w:sz w:val="18"/>
                <w:lang w:bidi="fr-FR"/>
              </w:rPr>
            </w:pPr>
            <w:r w:rsidRPr="00D271AD">
              <w:rPr>
                <w:sz w:val="18"/>
              </w:rPr>
              <w:t xml:space="preserve">etudiante </w:t>
            </w:r>
            <w:r w:rsidRPr="00D271AD">
              <w:rPr>
                <w:sz w:val="18"/>
                <w:lang w:bidi="fr-FR"/>
              </w:rPr>
              <w:t>• insitut de genech • 2016.</w:t>
            </w:r>
          </w:p>
          <w:p w:rsidR="00C54F93" w:rsidRPr="00D271AD" w:rsidRDefault="00C54F93" w:rsidP="00C54F93">
            <w:pPr>
              <w:pStyle w:val="Titre4"/>
              <w:rPr>
                <w:sz w:val="18"/>
              </w:rPr>
            </w:pPr>
            <w:r w:rsidRPr="00D271AD">
              <w:rPr>
                <w:sz w:val="18"/>
              </w:rPr>
              <w:t>s</w:t>
            </w:r>
            <w:r>
              <w:rPr>
                <w:sz w:val="18"/>
              </w:rPr>
              <w:t>t</w:t>
            </w:r>
            <w:r w:rsidRPr="00D271AD">
              <w:rPr>
                <w:sz w:val="18"/>
              </w:rPr>
              <w:t>agiaire</w:t>
            </w:r>
            <w:r w:rsidRPr="00D271AD">
              <w:rPr>
                <w:sz w:val="18"/>
                <w:lang w:bidi="fr-FR"/>
              </w:rPr>
              <w:t xml:space="preserve"> • </w:t>
            </w:r>
            <w:r w:rsidRPr="00D271AD">
              <w:rPr>
                <w:sz w:val="18"/>
              </w:rPr>
              <w:t>entreprise des espaces naturels regionaux du nord pas de calais</w:t>
            </w:r>
            <w:r w:rsidRPr="00D271AD">
              <w:rPr>
                <w:sz w:val="18"/>
                <w:lang w:bidi="fr-FR"/>
              </w:rPr>
              <w:t xml:space="preserve"> • du 20/09 au 25/09 2016. </w:t>
            </w:r>
          </w:p>
          <w:p w:rsidR="00C54F93" w:rsidRDefault="00C54F93" w:rsidP="00C54F93">
            <w:pPr>
              <w:rPr>
                <w:sz w:val="18"/>
              </w:rPr>
            </w:pPr>
            <w:r w:rsidRPr="00D271AD">
              <w:rPr>
                <w:sz w:val="18"/>
              </w:rPr>
              <w:t xml:space="preserve">J’ai découvert le fonctionnement de cette entreprise, participer à des réunions, effectué quelques tâches pour aider mon maître de stage. </w:t>
            </w:r>
          </w:p>
          <w:p w:rsidR="00C54F93" w:rsidRDefault="00C54F93" w:rsidP="0066731C">
            <w:pPr>
              <w:pStyle w:val="Titre2"/>
              <w:jc w:val="left"/>
              <w:rPr>
                <w:sz w:val="18"/>
              </w:rPr>
            </w:pPr>
          </w:p>
          <w:p w:rsidR="0066731C" w:rsidRPr="00D271AD" w:rsidRDefault="0066731C" w:rsidP="0066731C">
            <w:pPr>
              <w:pStyle w:val="Titre2"/>
              <w:jc w:val="left"/>
              <w:rPr>
                <w:sz w:val="18"/>
                <w:lang w:bidi="fr-FR"/>
              </w:rPr>
            </w:pPr>
            <w:r w:rsidRPr="00D271AD">
              <w:rPr>
                <w:sz w:val="18"/>
              </w:rPr>
              <w:t xml:space="preserve">stagiaire </w:t>
            </w:r>
            <w:r w:rsidRPr="00D271AD">
              <w:rPr>
                <w:sz w:val="18"/>
                <w:lang w:bidi="fr-FR"/>
              </w:rPr>
              <w:t>• hopital veterinaire nordvet • du 14/10 au 17/10 2015</w:t>
            </w:r>
          </w:p>
          <w:p w:rsidR="002E4525" w:rsidRDefault="002E4525" w:rsidP="002E4525">
            <w:pPr>
              <w:rPr>
                <w:sz w:val="18"/>
              </w:rPr>
            </w:pPr>
            <w:r w:rsidRPr="00D271AD">
              <w:rPr>
                <w:sz w:val="18"/>
              </w:rPr>
              <w:t xml:space="preserve">J’ai aidé les </w:t>
            </w:r>
            <w:r w:rsidR="00C54F93">
              <w:rPr>
                <w:sz w:val="18"/>
              </w:rPr>
              <w:t xml:space="preserve">assistantes </w:t>
            </w:r>
            <w:r w:rsidRPr="00D271AD">
              <w:rPr>
                <w:sz w:val="18"/>
              </w:rPr>
              <w:t xml:space="preserve">vétérinaires pour les soins, </w:t>
            </w:r>
            <w:r w:rsidR="00A4567C" w:rsidRPr="00D271AD">
              <w:rPr>
                <w:sz w:val="18"/>
              </w:rPr>
              <w:t>j’ai assisté</w:t>
            </w:r>
            <w:r w:rsidRPr="00D271AD">
              <w:rPr>
                <w:sz w:val="18"/>
              </w:rPr>
              <w:t xml:space="preserve"> aux opérations.</w:t>
            </w:r>
          </w:p>
          <w:p w:rsidR="000D1D56" w:rsidRPr="00D271AD" w:rsidRDefault="000D1D56" w:rsidP="002E4525">
            <w:pPr>
              <w:rPr>
                <w:sz w:val="18"/>
              </w:rPr>
            </w:pPr>
          </w:p>
          <w:p w:rsidR="003827D4" w:rsidRPr="003827D4" w:rsidRDefault="003827D4" w:rsidP="000D1D56">
            <w:pPr>
              <w:pStyle w:val="Titre2"/>
              <w:rPr>
                <w:lang w:bidi="fr-FR"/>
              </w:rPr>
            </w:pPr>
          </w:p>
          <w:p w:rsidR="002C2CDD" w:rsidRPr="00333CD3" w:rsidRDefault="00C02740" w:rsidP="007569C1">
            <w:pPr>
              <w:pStyle w:val="Titre3"/>
            </w:pPr>
            <w:sdt>
              <w:sdtPr>
                <w:alias w:val="Formation :"/>
                <w:tag w:val="Formation :"/>
                <w:id w:val="1349516922"/>
                <w:placeholder>
                  <w:docPart w:val="7D8E4A0885E44A30B9E0167C217AA4E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fr-FR"/>
                  </w:rPr>
                  <w:t>Formation</w:t>
                </w:r>
              </w:sdtContent>
            </w:sdt>
          </w:p>
          <w:p w:rsidR="002C2CDD" w:rsidRPr="00D271AD" w:rsidRDefault="00C02740" w:rsidP="007569C1">
            <w:pPr>
              <w:pStyle w:val="Titre4"/>
              <w:rPr>
                <w:sz w:val="18"/>
              </w:rPr>
            </w:pPr>
            <w:sdt>
              <w:sdtPr>
                <w:alias w:val="Diplôme :"/>
                <w:tag w:val="Diplôme :"/>
                <w:id w:val="634905938"/>
                <w:placeholder>
                  <w:docPart w:val="2E92F9FFD7714CA8AEE482AE0DB501D9"/>
                </w:placeholder>
                <w:temporary/>
                <w:showingPlcHdr/>
                <w15:appearance w15:val="hidden"/>
              </w:sdtPr>
              <w:sdtEndPr>
                <w:rPr>
                  <w:sz w:val="18"/>
                </w:rPr>
              </w:sdtEndPr>
              <w:sdtContent>
                <w:r w:rsidR="00BB1D9E" w:rsidRPr="00D271AD">
                  <w:rPr>
                    <w:sz w:val="18"/>
                    <w:lang w:bidi="fr-FR"/>
                  </w:rPr>
                  <w:t>DIPLÔME</w:t>
                </w:r>
              </w:sdtContent>
            </w:sdt>
            <w:r w:rsidR="002C2CDD" w:rsidRPr="00D271AD">
              <w:rPr>
                <w:sz w:val="18"/>
                <w:lang w:bidi="fr-FR"/>
              </w:rPr>
              <w:t xml:space="preserve"> </w:t>
            </w:r>
            <w:r w:rsidR="00041F8F" w:rsidRPr="00D271AD">
              <w:rPr>
                <w:sz w:val="18"/>
                <w:lang w:bidi="fr-FR"/>
              </w:rPr>
              <w:t>NATIONAL DU BREVET</w:t>
            </w:r>
            <w:r w:rsidR="002C2CDD" w:rsidRPr="00D271AD">
              <w:rPr>
                <w:sz w:val="18"/>
                <w:lang w:bidi="fr-FR"/>
              </w:rPr>
              <w:t xml:space="preserve">• </w:t>
            </w:r>
            <w:r w:rsidR="00041F8F" w:rsidRPr="00D271AD">
              <w:rPr>
                <w:sz w:val="18"/>
              </w:rPr>
              <w:t>JUILLET 2016</w:t>
            </w:r>
            <w:r w:rsidR="002C2CDD" w:rsidRPr="00D271AD">
              <w:rPr>
                <w:sz w:val="18"/>
                <w:lang w:bidi="fr-FR"/>
              </w:rPr>
              <w:t xml:space="preserve">• </w:t>
            </w:r>
            <w:r w:rsidR="00041F8F" w:rsidRPr="00D271AD">
              <w:rPr>
                <w:sz w:val="18"/>
              </w:rPr>
              <w:t>SAINT ADRIEN.</w:t>
            </w:r>
          </w:p>
          <w:p w:rsidR="002C2CDD" w:rsidRPr="00D271AD" w:rsidRDefault="00041F8F" w:rsidP="007569C1">
            <w:pPr>
              <w:rPr>
                <w:sz w:val="18"/>
              </w:rPr>
            </w:pPr>
            <w:r w:rsidRPr="00D271AD">
              <w:rPr>
                <w:sz w:val="18"/>
              </w:rPr>
              <w:t xml:space="preserve">Mention assez bien. </w:t>
            </w:r>
          </w:p>
          <w:p w:rsidR="00414E4B" w:rsidRPr="00D271AD" w:rsidRDefault="00041F8F" w:rsidP="007569C1">
            <w:pPr>
              <w:pStyle w:val="Titre4"/>
              <w:rPr>
                <w:sz w:val="18"/>
              </w:rPr>
            </w:pPr>
            <w:r w:rsidRPr="00D271AD">
              <w:rPr>
                <w:sz w:val="18"/>
              </w:rPr>
              <w:t>permis am</w:t>
            </w:r>
            <w:r w:rsidR="002C2CDD" w:rsidRPr="00D271AD">
              <w:rPr>
                <w:sz w:val="18"/>
                <w:lang w:bidi="fr-FR"/>
              </w:rPr>
              <w:t xml:space="preserve"> • </w:t>
            </w:r>
            <w:r w:rsidRPr="00D271AD">
              <w:rPr>
                <w:sz w:val="18"/>
              </w:rPr>
              <w:t>aout 2016</w:t>
            </w:r>
            <w:r w:rsidR="002C2CDD" w:rsidRPr="00D271AD">
              <w:rPr>
                <w:sz w:val="18"/>
                <w:lang w:bidi="fr-FR"/>
              </w:rPr>
              <w:t xml:space="preserve">• </w:t>
            </w:r>
            <w:r w:rsidRPr="00D271AD">
              <w:rPr>
                <w:sz w:val="18"/>
              </w:rPr>
              <w:t>auto-moto-ecole casteleyn.</w:t>
            </w:r>
          </w:p>
          <w:p w:rsidR="002C2CDD" w:rsidRDefault="00041F8F" w:rsidP="007569C1">
            <w:pPr>
              <w:rPr>
                <w:sz w:val="18"/>
              </w:rPr>
            </w:pPr>
            <w:r w:rsidRPr="00D271AD">
              <w:rPr>
                <w:sz w:val="18"/>
              </w:rPr>
              <w:t>Déplacement en scooter.</w:t>
            </w:r>
          </w:p>
          <w:p w:rsidR="000D1D56" w:rsidRDefault="000D1D56" w:rsidP="007569C1">
            <w:pPr>
              <w:rPr>
                <w:sz w:val="18"/>
              </w:rPr>
            </w:pPr>
          </w:p>
          <w:p w:rsidR="000D1D56" w:rsidRPr="000D1D56" w:rsidRDefault="000D1D56" w:rsidP="007569C1">
            <w:pPr>
              <w:rPr>
                <w:rFonts w:asciiTheme="majorHAnsi" w:hAnsiTheme="majorHAnsi"/>
                <w:b/>
                <w:bCs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BACCALAUREAT STAV </w:t>
            </w:r>
            <w:r w:rsidRPr="00D271AD">
              <w:rPr>
                <w:sz w:val="18"/>
                <w:lang w:bidi="fr-FR"/>
              </w:rPr>
              <w:t>•</w:t>
            </w:r>
            <w:r>
              <w:rPr>
                <w:sz w:val="18"/>
                <w:lang w:bidi="fr-FR"/>
              </w:rPr>
              <w:t xml:space="preserve"> </w:t>
            </w:r>
            <w:r w:rsidRPr="000D1D56">
              <w:rPr>
                <w:b/>
                <w:bCs/>
                <w:sz w:val="18"/>
                <w:lang w:bidi="fr-FR"/>
              </w:rPr>
              <w:t xml:space="preserve">JUIN 2019 </w:t>
            </w:r>
            <w:r w:rsidRPr="000D1D56">
              <w:rPr>
                <w:b/>
                <w:bCs/>
                <w:sz w:val="18"/>
                <w:lang w:bidi="fr-FR"/>
              </w:rPr>
              <w:t>•</w:t>
            </w:r>
            <w:r w:rsidRPr="000D1D56">
              <w:rPr>
                <w:b/>
                <w:bCs/>
                <w:sz w:val="18"/>
                <w:lang w:bidi="fr-FR"/>
              </w:rPr>
              <w:t xml:space="preserve">INSTITUT DE GENECH. </w:t>
            </w:r>
          </w:p>
          <w:p w:rsidR="00414E4B" w:rsidRDefault="00414E4B" w:rsidP="007569C1">
            <w:pPr>
              <w:rPr>
                <w:sz w:val="18"/>
              </w:rPr>
            </w:pPr>
          </w:p>
          <w:p w:rsidR="00414E4B" w:rsidRDefault="00414E4B" w:rsidP="007569C1">
            <w:pPr>
              <w:rPr>
                <w:rFonts w:asciiTheme="majorHAnsi" w:hAnsiTheme="majorHAnsi"/>
                <w:sz w:val="18"/>
                <w:lang w:bidi="fr-FR"/>
              </w:rPr>
            </w:pPr>
            <w:r>
              <w:rPr>
                <w:rFonts w:asciiTheme="majorHAnsi" w:hAnsiTheme="majorHAnsi"/>
                <w:sz w:val="18"/>
              </w:rPr>
              <w:t>PERMIS B</w:t>
            </w:r>
            <w:r w:rsidRPr="00D271AD">
              <w:rPr>
                <w:sz w:val="18"/>
                <w:lang w:bidi="fr-FR"/>
              </w:rPr>
              <w:t xml:space="preserve"> •</w:t>
            </w:r>
            <w:r>
              <w:rPr>
                <w:sz w:val="18"/>
                <w:lang w:bidi="fr-FR"/>
              </w:rPr>
              <w:t xml:space="preserve"> </w:t>
            </w:r>
            <w:r>
              <w:rPr>
                <w:rFonts w:asciiTheme="majorHAnsi" w:hAnsiTheme="majorHAnsi"/>
                <w:sz w:val="18"/>
                <w:lang w:bidi="fr-FR"/>
              </w:rPr>
              <w:t>MARS 2019</w:t>
            </w:r>
            <w:r w:rsidRPr="00D271AD">
              <w:rPr>
                <w:sz w:val="18"/>
                <w:lang w:bidi="fr-FR"/>
              </w:rPr>
              <w:t xml:space="preserve"> •</w:t>
            </w:r>
            <w:r>
              <w:rPr>
                <w:sz w:val="18"/>
                <w:lang w:bidi="fr-FR"/>
              </w:rPr>
              <w:t xml:space="preserve"> </w:t>
            </w:r>
            <w:r>
              <w:rPr>
                <w:rFonts w:asciiTheme="majorHAnsi" w:hAnsiTheme="majorHAnsi"/>
                <w:sz w:val="18"/>
                <w:lang w:bidi="fr-FR"/>
              </w:rPr>
              <w:t>AUTO-MOTO-ECOLE CASTELEYN.</w:t>
            </w:r>
          </w:p>
          <w:p w:rsidR="00414E4B" w:rsidRPr="00414E4B" w:rsidRDefault="00414E4B" w:rsidP="007569C1">
            <w:pPr>
              <w:rPr>
                <w:sz w:val="18"/>
              </w:rPr>
            </w:pPr>
            <w:r>
              <w:rPr>
                <w:sz w:val="18"/>
              </w:rPr>
              <w:t xml:space="preserve">Déplacement en voiture. </w:t>
            </w:r>
          </w:p>
          <w:p w:rsidR="00414E4B" w:rsidRPr="00D271AD" w:rsidRDefault="00414E4B" w:rsidP="00414E4B">
            <w:pPr>
              <w:pStyle w:val="Titre2"/>
            </w:pPr>
          </w:p>
          <w:p w:rsidR="00414E4B" w:rsidRDefault="00414E4B" w:rsidP="007569C1">
            <w:pPr>
              <w:pStyle w:val="Titre3"/>
            </w:pPr>
          </w:p>
          <w:p w:rsidR="000F1C8B" w:rsidRDefault="000F1C8B" w:rsidP="007569C1">
            <w:pPr>
              <w:pStyle w:val="Titre3"/>
            </w:pPr>
          </w:p>
          <w:p w:rsidR="009D2963" w:rsidRPr="000D1D56" w:rsidRDefault="009D2963" w:rsidP="000D1D56"/>
          <w:p w:rsidR="009D2963" w:rsidRPr="00333CD3" w:rsidRDefault="009D2963" w:rsidP="00D271AD"/>
        </w:tc>
      </w:tr>
      <w:tr w:rsidR="00A4567C" w:rsidRPr="00333CD3" w:rsidTr="00C54F93">
        <w:tc>
          <w:tcPr>
            <w:tcW w:w="2977" w:type="dxa"/>
            <w:tcMar>
              <w:top w:w="504" w:type="dxa"/>
              <w:right w:w="720" w:type="dxa"/>
            </w:tcMar>
          </w:tcPr>
          <w:p w:rsidR="00A4567C" w:rsidRDefault="00A4567C" w:rsidP="00D271AD">
            <w:pPr>
              <w:pStyle w:val="Initiales"/>
              <w:rPr>
                <w:noProof/>
                <w:lang w:eastAsia="fr-FR"/>
              </w:rPr>
            </w:pPr>
          </w:p>
        </w:tc>
        <w:tc>
          <w:tcPr>
            <w:tcW w:w="7201" w:type="dxa"/>
            <w:tcMar>
              <w:top w:w="504" w:type="dxa"/>
              <w:left w:w="0" w:type="dxa"/>
            </w:tcMar>
          </w:tcPr>
          <w:p w:rsidR="00A4567C" w:rsidRDefault="00A4567C" w:rsidP="00D271AD">
            <w:pPr>
              <w:pStyle w:val="Titre1"/>
              <w:jc w:val="center"/>
            </w:pPr>
          </w:p>
        </w:tc>
      </w:tr>
    </w:tbl>
    <w:p w:rsidR="00EF7CC9" w:rsidRPr="00333CD3" w:rsidRDefault="00EF7CC9" w:rsidP="00E22E87">
      <w:pPr>
        <w:pStyle w:val="Sansinterligne"/>
      </w:pPr>
    </w:p>
    <w:sectPr w:rsidR="00EF7CC9" w:rsidRPr="00333CD3" w:rsidSect="00D271AD">
      <w:footerReference w:type="first" r:id="rId10"/>
      <w:pgSz w:w="11906" w:h="16838" w:code="9"/>
      <w:pgMar w:top="864" w:right="864" w:bottom="2304" w:left="864" w:header="57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740" w:rsidRDefault="00C02740" w:rsidP="00713050">
      <w:pPr>
        <w:spacing w:line="240" w:lineRule="auto"/>
      </w:pPr>
      <w:r>
        <w:separator/>
      </w:r>
    </w:p>
  </w:endnote>
  <w:endnote w:type="continuationSeparator" w:id="0">
    <w:p w:rsidR="00C02740" w:rsidRDefault="00C027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412" w:type="pct"/>
      <w:tblInd w:w="567" w:type="dxa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1978"/>
      <w:gridCol w:w="4967"/>
    </w:tblGrid>
    <w:tr w:rsidR="00981707" w:rsidTr="00205570">
      <w:trPr>
        <w:trHeight w:val="17"/>
      </w:trPr>
      <w:tc>
        <w:tcPr>
          <w:tcW w:w="197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81707" w:rsidRDefault="00981707" w:rsidP="00981707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1F43BD6" wp14:editId="41A86512">
                    <wp:extent cx="329184" cy="329184"/>
                    <wp:effectExtent l="0" t="0" r="0" b="0"/>
                    <wp:docPr id="27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6596E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M5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+sYM5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e libre 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496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81707" w:rsidRDefault="00981707" w:rsidP="00205570">
          <w:pPr>
            <w:pStyle w:val="Pieddepage"/>
            <w:jc w:val="left"/>
          </w:pPr>
          <w:r>
            <w:t xml:space="preserve">             </w:t>
          </w:r>
          <w:r w:rsidR="00205570">
            <w:t xml:space="preserve">               </w:t>
          </w:r>
          <w:r>
            <w:t xml:space="preserve">   </w:t>
          </w: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43A45C4" wp14:editId="7A93756C">
                    <wp:extent cx="329184" cy="329184"/>
                    <wp:effectExtent l="0" t="0" r="13970" b="13970"/>
                    <wp:docPr id="37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AAFC73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h2QREAAMp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jfcIdkERAADKXQAADgAAAAAAAAAAAAAAAAAuAgAAZHJzL2Uyb0RvYy54bWxQSwECLQAUAAYA&#10;CAAAACEAaEcb0NgAAAADAQAADwAAAAAAAAAAAAAAAACbEwAAZHJzL2Rvd25yZXYueG1sUEsFBgAA&#10;AAAEAAQA8wAAAKA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  <w:r w:rsidR="00205570">
            <w:t xml:space="preserve">                                               </w:t>
          </w:r>
        </w:p>
      </w:tc>
    </w:tr>
    <w:tr w:rsidR="00981707" w:rsidTr="00205570">
      <w:tc>
        <w:tcPr>
          <w:tcW w:w="1978" w:type="dxa"/>
          <w:tcMar>
            <w:top w:w="144" w:type="dxa"/>
            <w:left w:w="115" w:type="dxa"/>
            <w:right w:w="115" w:type="dxa"/>
          </w:tcMar>
        </w:tcPr>
        <w:p w:rsidR="00981707" w:rsidRPr="00CA3DF1" w:rsidRDefault="00C02740" w:rsidP="00981707">
          <w:pPr>
            <w:pStyle w:val="Pieddepage"/>
          </w:pPr>
          <w:sdt>
            <w:sdtPr>
              <w:alias w:val="E-mail :"/>
              <w:tag w:val="E-mail :"/>
              <w:id w:val="1386295183"/>
              <w:placeholder>
                <w:docPart w:val="3C6503028EC747D2A03258D4376B2EB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81707">
                <w:t>julie.lequeuche@gmail.com</w:t>
              </w:r>
            </w:sdtContent>
          </w:sdt>
        </w:p>
      </w:tc>
      <w:tc>
        <w:tcPr>
          <w:tcW w:w="4967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122353149"/>
            <w:placeholder>
              <w:docPart w:val="08D88A32F902411A91986867CB2164F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981707" w:rsidRPr="00C2098A" w:rsidRDefault="00205570" w:rsidP="00205570">
              <w:pPr>
                <w:pStyle w:val="Pieddepage"/>
                <w:jc w:val="left"/>
              </w:pPr>
              <w:r>
                <w:t xml:space="preserve">                       </w:t>
              </w:r>
              <w:r w:rsidR="00B31992">
                <w:t>06</w:t>
              </w:r>
              <w:r w:rsidR="00981707">
                <w:t>.32.94.13.47</w:t>
              </w:r>
            </w:p>
          </w:sdtContent>
        </w:sdt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740" w:rsidRDefault="00C02740" w:rsidP="00713050">
      <w:pPr>
        <w:spacing w:line="240" w:lineRule="auto"/>
      </w:pPr>
      <w:r>
        <w:separator/>
      </w:r>
    </w:p>
  </w:footnote>
  <w:footnote w:type="continuationSeparator" w:id="0">
    <w:p w:rsidR="00C02740" w:rsidRDefault="00C0274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33D"/>
    <w:multiLevelType w:val="hybridMultilevel"/>
    <w:tmpl w:val="85E2A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56B8"/>
    <w:multiLevelType w:val="hybridMultilevel"/>
    <w:tmpl w:val="74928A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277"/>
    <w:multiLevelType w:val="hybridMultilevel"/>
    <w:tmpl w:val="1E2026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66029"/>
    <w:multiLevelType w:val="hybridMultilevel"/>
    <w:tmpl w:val="98C42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D1A74"/>
    <w:multiLevelType w:val="hybridMultilevel"/>
    <w:tmpl w:val="F552EE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1055"/>
    <w:multiLevelType w:val="hybridMultilevel"/>
    <w:tmpl w:val="7F926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1C"/>
    <w:rsid w:val="00041F8F"/>
    <w:rsid w:val="00046EC5"/>
    <w:rsid w:val="00050243"/>
    <w:rsid w:val="00053087"/>
    <w:rsid w:val="00091382"/>
    <w:rsid w:val="000B0619"/>
    <w:rsid w:val="000B61CA"/>
    <w:rsid w:val="000D18B5"/>
    <w:rsid w:val="000D1D56"/>
    <w:rsid w:val="000F1C8B"/>
    <w:rsid w:val="000F7610"/>
    <w:rsid w:val="00114ED7"/>
    <w:rsid w:val="00140B0E"/>
    <w:rsid w:val="001A5CA9"/>
    <w:rsid w:val="001B2AC1"/>
    <w:rsid w:val="001B403A"/>
    <w:rsid w:val="001D2CE4"/>
    <w:rsid w:val="00205570"/>
    <w:rsid w:val="00217980"/>
    <w:rsid w:val="00271662"/>
    <w:rsid w:val="0027404F"/>
    <w:rsid w:val="00293B83"/>
    <w:rsid w:val="002973DC"/>
    <w:rsid w:val="002B091C"/>
    <w:rsid w:val="002C2CDD"/>
    <w:rsid w:val="002D45C6"/>
    <w:rsid w:val="002E4525"/>
    <w:rsid w:val="002F03FA"/>
    <w:rsid w:val="002F43DB"/>
    <w:rsid w:val="00313E86"/>
    <w:rsid w:val="00333CD3"/>
    <w:rsid w:val="00340365"/>
    <w:rsid w:val="00342B64"/>
    <w:rsid w:val="00364079"/>
    <w:rsid w:val="003827D4"/>
    <w:rsid w:val="00397810"/>
    <w:rsid w:val="003C5528"/>
    <w:rsid w:val="004077FB"/>
    <w:rsid w:val="00414E4B"/>
    <w:rsid w:val="00424DD9"/>
    <w:rsid w:val="0046104A"/>
    <w:rsid w:val="004717C5"/>
    <w:rsid w:val="00523479"/>
    <w:rsid w:val="00543DB7"/>
    <w:rsid w:val="005628D4"/>
    <w:rsid w:val="00570374"/>
    <w:rsid w:val="005729B0"/>
    <w:rsid w:val="0059687F"/>
    <w:rsid w:val="005A1F28"/>
    <w:rsid w:val="00641630"/>
    <w:rsid w:val="0066731C"/>
    <w:rsid w:val="00684488"/>
    <w:rsid w:val="006A3CE7"/>
    <w:rsid w:val="006A6F51"/>
    <w:rsid w:val="006C4C50"/>
    <w:rsid w:val="006D76B1"/>
    <w:rsid w:val="00713050"/>
    <w:rsid w:val="00741125"/>
    <w:rsid w:val="00746F7F"/>
    <w:rsid w:val="007569C1"/>
    <w:rsid w:val="00762437"/>
    <w:rsid w:val="00763832"/>
    <w:rsid w:val="00767CC8"/>
    <w:rsid w:val="007D2696"/>
    <w:rsid w:val="00811117"/>
    <w:rsid w:val="00821EFE"/>
    <w:rsid w:val="0083482F"/>
    <w:rsid w:val="00841146"/>
    <w:rsid w:val="00850ABA"/>
    <w:rsid w:val="00872034"/>
    <w:rsid w:val="0088504C"/>
    <w:rsid w:val="0089382B"/>
    <w:rsid w:val="008A1907"/>
    <w:rsid w:val="008A6703"/>
    <w:rsid w:val="008C6BCA"/>
    <w:rsid w:val="008C7B50"/>
    <w:rsid w:val="008E16EA"/>
    <w:rsid w:val="0091633A"/>
    <w:rsid w:val="0093407B"/>
    <w:rsid w:val="00937311"/>
    <w:rsid w:val="009505FF"/>
    <w:rsid w:val="0095657C"/>
    <w:rsid w:val="00960D01"/>
    <w:rsid w:val="00981707"/>
    <w:rsid w:val="009947B0"/>
    <w:rsid w:val="009B3C40"/>
    <w:rsid w:val="009D2963"/>
    <w:rsid w:val="00A42540"/>
    <w:rsid w:val="00A4567C"/>
    <w:rsid w:val="00A50939"/>
    <w:rsid w:val="00AA6A40"/>
    <w:rsid w:val="00AD46A6"/>
    <w:rsid w:val="00B31992"/>
    <w:rsid w:val="00B5664D"/>
    <w:rsid w:val="00B61C2A"/>
    <w:rsid w:val="00BA5B40"/>
    <w:rsid w:val="00BB1D9E"/>
    <w:rsid w:val="00BD0206"/>
    <w:rsid w:val="00BE73D7"/>
    <w:rsid w:val="00C02740"/>
    <w:rsid w:val="00C03B8C"/>
    <w:rsid w:val="00C2098A"/>
    <w:rsid w:val="00C31E9A"/>
    <w:rsid w:val="00C37E3F"/>
    <w:rsid w:val="00C5444A"/>
    <w:rsid w:val="00C54F93"/>
    <w:rsid w:val="00C612DA"/>
    <w:rsid w:val="00C7741E"/>
    <w:rsid w:val="00C875AB"/>
    <w:rsid w:val="00CA3DF1"/>
    <w:rsid w:val="00CA4581"/>
    <w:rsid w:val="00CE18D5"/>
    <w:rsid w:val="00CF05CC"/>
    <w:rsid w:val="00CF5F90"/>
    <w:rsid w:val="00D04109"/>
    <w:rsid w:val="00D271AD"/>
    <w:rsid w:val="00D76EC8"/>
    <w:rsid w:val="00DB7105"/>
    <w:rsid w:val="00DD6416"/>
    <w:rsid w:val="00DF4E0A"/>
    <w:rsid w:val="00E02DCD"/>
    <w:rsid w:val="00E12C60"/>
    <w:rsid w:val="00E14D14"/>
    <w:rsid w:val="00E22E87"/>
    <w:rsid w:val="00E57630"/>
    <w:rsid w:val="00E67E36"/>
    <w:rsid w:val="00E86C2B"/>
    <w:rsid w:val="00EF7CC9"/>
    <w:rsid w:val="00F024A5"/>
    <w:rsid w:val="00F207C0"/>
    <w:rsid w:val="00F20AE5"/>
    <w:rsid w:val="00F645C7"/>
    <w:rsid w:val="00F669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9F2D9"/>
  <w15:chartTrackingRefBased/>
  <w15:docId w15:val="{046852B8-2AFC-41CB-9EE3-D61AB37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04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lequeuche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DEDC98351D4FB58B481FF30B272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64C2D-4B6A-4038-9A6D-AF739D139A9C}"/>
      </w:docPartPr>
      <w:docPartBody>
        <w:p w:rsidR="00ED2A59" w:rsidRDefault="000E2AA7">
          <w:pPr>
            <w:pStyle w:val="EBDEDC98351D4FB58B481FF30B2721D4"/>
          </w:pPr>
          <w:r>
            <w:t>V</w:t>
          </w:r>
          <w:r w:rsidRPr="00333CD3">
            <w:t>N</w:t>
          </w:r>
        </w:p>
      </w:docPartBody>
    </w:docPart>
    <w:docPart>
      <w:docPartPr>
        <w:name w:val="93534B2A263B4FC0AC0A2D0B8176C2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9A8F0-E4A7-48AC-809C-D92FE5AF7809}"/>
      </w:docPartPr>
      <w:docPartBody>
        <w:p w:rsidR="00ED2A59" w:rsidRDefault="000E2AA7">
          <w:pPr>
            <w:pStyle w:val="93534B2A263B4FC0AC0A2D0B8176C210"/>
          </w:pPr>
          <w:r w:rsidRPr="00BB1D9E">
            <w:rPr>
              <w:lang w:bidi="fr-FR"/>
            </w:rPr>
            <w:t>COMPÉTENCES</w:t>
          </w:r>
        </w:p>
      </w:docPartBody>
    </w:docPart>
    <w:docPart>
      <w:docPartPr>
        <w:name w:val="794DEEB43D604CC3B2702B463B8645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E9F83-2DE1-4EC3-8B40-5CE3BF2377C3}"/>
      </w:docPartPr>
      <w:docPartBody>
        <w:p w:rsidR="00ED2A59" w:rsidRDefault="000E2AA7">
          <w:pPr>
            <w:pStyle w:val="794DEEB43D604CC3B2702B463B8645EE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C889C426CF7342C8BB2CEB0D2C105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09898-0825-4168-AD23-A03066D3C816}"/>
      </w:docPartPr>
      <w:docPartBody>
        <w:p w:rsidR="00ED2A59" w:rsidRDefault="000E2AA7">
          <w:pPr>
            <w:pStyle w:val="C889C426CF7342C8BB2CEB0D2C105AE1"/>
          </w:pPr>
          <w:r w:rsidRPr="009947B0">
            <w:rPr>
              <w:lang w:bidi="fr-FR"/>
            </w:rPr>
            <w:t>EXPÉRIENCE</w:t>
          </w:r>
        </w:p>
      </w:docPartBody>
    </w:docPart>
    <w:docPart>
      <w:docPartPr>
        <w:name w:val="7D8E4A0885E44A30B9E0167C217AA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13D803-289D-4459-A5DE-6CE2403183EB}"/>
      </w:docPartPr>
      <w:docPartBody>
        <w:p w:rsidR="00ED2A59" w:rsidRDefault="000E2AA7">
          <w:pPr>
            <w:pStyle w:val="7D8E4A0885E44A30B9E0167C217AA4E3"/>
          </w:pPr>
          <w:r w:rsidRPr="00333CD3">
            <w:rPr>
              <w:lang w:bidi="fr-FR"/>
            </w:rPr>
            <w:t>Formation</w:t>
          </w:r>
        </w:p>
      </w:docPartBody>
    </w:docPart>
    <w:docPart>
      <w:docPartPr>
        <w:name w:val="2E92F9FFD7714CA8AEE482AE0DB501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174774-97B5-4B38-B364-947C7449D0C3}"/>
      </w:docPartPr>
      <w:docPartBody>
        <w:p w:rsidR="00ED2A59" w:rsidRDefault="000E2AA7">
          <w:pPr>
            <w:pStyle w:val="2E92F9FFD7714CA8AEE482AE0DB501D9"/>
          </w:pPr>
          <w:r w:rsidRPr="00BB1D9E">
            <w:rPr>
              <w:lang w:bidi="fr-FR"/>
            </w:rPr>
            <w:t>DIPLÔME</w:t>
          </w:r>
        </w:p>
      </w:docPartBody>
    </w:docPart>
    <w:docPart>
      <w:docPartPr>
        <w:name w:val="3C6503028EC747D2A03258D4376B2E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3E644B-ED54-4BB5-B76F-EDC4F970C318}"/>
      </w:docPartPr>
      <w:docPartBody>
        <w:p w:rsidR="00ED2A59" w:rsidRDefault="00B117F2" w:rsidP="00B117F2">
          <w:pPr>
            <w:pStyle w:val="3C6503028EC747D2A03258D4376B2EBA"/>
          </w:pPr>
          <w:r w:rsidRPr="00333CD3">
            <w:rPr>
              <w:lang w:bidi="fr-FR"/>
            </w:rPr>
            <w:t>Date d’obtention</w:t>
          </w:r>
        </w:p>
      </w:docPartBody>
    </w:docPart>
    <w:docPart>
      <w:docPartPr>
        <w:name w:val="08D88A32F902411A91986867CB2164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917B3-6E60-4FAC-B3EC-1A0CC900880A}"/>
      </w:docPartPr>
      <w:docPartBody>
        <w:p w:rsidR="00ED2A59" w:rsidRDefault="00B117F2" w:rsidP="00B117F2">
          <w:pPr>
            <w:pStyle w:val="08D88A32F902411A91986867CB2164F1"/>
          </w:pPr>
          <w:r w:rsidRPr="00333CD3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dirigeant.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F2"/>
    <w:rsid w:val="000B7F81"/>
    <w:rsid w:val="000E2AA7"/>
    <w:rsid w:val="00176785"/>
    <w:rsid w:val="004373B2"/>
    <w:rsid w:val="00A2112E"/>
    <w:rsid w:val="00B117F2"/>
    <w:rsid w:val="00C500D8"/>
    <w:rsid w:val="00ED2A59"/>
    <w:rsid w:val="00F56B60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DEDC98351D4FB58B481FF30B2721D4">
    <w:name w:val="EBDEDC98351D4FB58B481FF30B2721D4"/>
  </w:style>
  <w:style w:type="paragraph" w:customStyle="1" w:styleId="827D6FCB0D9641318AA59B90B2279365">
    <w:name w:val="827D6FCB0D9641318AA59B90B2279365"/>
  </w:style>
  <w:style w:type="paragraph" w:customStyle="1" w:styleId="CE17F67C3FBD4279B07268EA668D6F93">
    <w:name w:val="CE17F67C3FBD4279B07268EA668D6F93"/>
  </w:style>
  <w:style w:type="paragraph" w:customStyle="1" w:styleId="93534B2A263B4FC0AC0A2D0B8176C210">
    <w:name w:val="93534B2A263B4FC0AC0A2D0B8176C210"/>
  </w:style>
  <w:style w:type="paragraph" w:customStyle="1" w:styleId="0101BDED967B4A1CB01F8708B3E0BA56">
    <w:name w:val="0101BDED967B4A1CB01F8708B3E0BA56"/>
  </w:style>
  <w:style w:type="paragraph" w:customStyle="1" w:styleId="794DEEB43D604CC3B2702B463B8645EE">
    <w:name w:val="794DEEB43D604CC3B2702B463B8645EE"/>
  </w:style>
  <w:style w:type="paragraph" w:customStyle="1" w:styleId="31A2C6FB1B5049E78470CE4670DD2934">
    <w:name w:val="31A2C6FB1B5049E78470CE4670DD2934"/>
  </w:style>
  <w:style w:type="paragraph" w:customStyle="1" w:styleId="879D6CC4438548CFBBC57A41500724C4">
    <w:name w:val="879D6CC4438548CFBBC57A41500724C4"/>
  </w:style>
  <w:style w:type="paragraph" w:customStyle="1" w:styleId="C889C426CF7342C8BB2CEB0D2C105AE1">
    <w:name w:val="C889C426CF7342C8BB2CEB0D2C105AE1"/>
  </w:style>
  <w:style w:type="paragraph" w:customStyle="1" w:styleId="1EFE9C1C018E49CF8A20CEB08EA9CBDD">
    <w:name w:val="1EFE9C1C018E49CF8A20CEB08EA9CBDD"/>
  </w:style>
  <w:style w:type="paragraph" w:customStyle="1" w:styleId="9FF891805BA34895871A1EEB41AB1C72">
    <w:name w:val="9FF891805BA34895871A1EEB41AB1C72"/>
  </w:style>
  <w:style w:type="paragraph" w:customStyle="1" w:styleId="E0E8520A3A744A929AC9068969F15DCB">
    <w:name w:val="E0E8520A3A744A929AC9068969F15DCB"/>
  </w:style>
  <w:style w:type="paragraph" w:customStyle="1" w:styleId="73D9B03A5A0848D8A46B597989CBC151">
    <w:name w:val="73D9B03A5A0848D8A46B597989CBC151"/>
  </w:style>
  <w:style w:type="paragraph" w:customStyle="1" w:styleId="C86EA90A735B4FF7BE5094B71D3265CA">
    <w:name w:val="C86EA90A735B4FF7BE5094B71D3265CA"/>
  </w:style>
  <w:style w:type="paragraph" w:customStyle="1" w:styleId="4055031C6C97411E88D672A21749590D">
    <w:name w:val="4055031C6C97411E88D672A21749590D"/>
  </w:style>
  <w:style w:type="paragraph" w:customStyle="1" w:styleId="E7A9B352095942999E83A7A88744E8CF">
    <w:name w:val="E7A9B352095942999E83A7A88744E8CF"/>
  </w:style>
  <w:style w:type="paragraph" w:customStyle="1" w:styleId="4E75AD978FD643A3ACF21A06B84BA0AF">
    <w:name w:val="4E75AD978FD643A3ACF21A06B84BA0AF"/>
  </w:style>
  <w:style w:type="paragraph" w:customStyle="1" w:styleId="7D8E4A0885E44A30B9E0167C217AA4E3">
    <w:name w:val="7D8E4A0885E44A30B9E0167C217AA4E3"/>
  </w:style>
  <w:style w:type="paragraph" w:customStyle="1" w:styleId="2E92F9FFD7714CA8AEE482AE0DB501D9">
    <w:name w:val="2E92F9FFD7714CA8AEE482AE0DB501D9"/>
  </w:style>
  <w:style w:type="paragraph" w:customStyle="1" w:styleId="69E0DDEC16774F569FF4302205680D62">
    <w:name w:val="69E0DDEC16774F569FF4302205680D62"/>
  </w:style>
  <w:style w:type="paragraph" w:customStyle="1" w:styleId="DF996B4E735D44A99AFC149D3499DF56">
    <w:name w:val="DF996B4E735D44A99AFC149D3499DF56"/>
  </w:style>
  <w:style w:type="paragraph" w:customStyle="1" w:styleId="B79D454CD2894E268A977BC438D7AABA">
    <w:name w:val="B79D454CD2894E268A977BC438D7AABA"/>
  </w:style>
  <w:style w:type="paragraph" w:customStyle="1" w:styleId="A6C29CDE5B0745008D64680EC04A4C7E">
    <w:name w:val="A6C29CDE5B0745008D64680EC04A4C7E"/>
  </w:style>
  <w:style w:type="paragraph" w:customStyle="1" w:styleId="3C6F52931481433EA363E774CCCA9A75">
    <w:name w:val="3C6F52931481433EA363E774CCCA9A75"/>
  </w:style>
  <w:style w:type="paragraph" w:customStyle="1" w:styleId="DAC3A019C356418B81650A009AC2CDC5">
    <w:name w:val="DAC3A019C356418B81650A009AC2CDC5"/>
  </w:style>
  <w:style w:type="paragraph" w:customStyle="1" w:styleId="F98CF3D265A94593892F361789D7E2D3">
    <w:name w:val="F98CF3D265A94593892F361789D7E2D3"/>
  </w:style>
  <w:style w:type="paragraph" w:customStyle="1" w:styleId="9D877CA66D50489FA1631F0A85054D7E">
    <w:name w:val="9D877CA66D50489FA1631F0A85054D7E"/>
  </w:style>
  <w:style w:type="paragraph" w:customStyle="1" w:styleId="1369DCD022AC4BB1BC8A266ACCDEEFF6">
    <w:name w:val="1369DCD022AC4BB1BC8A266ACCDEEFF6"/>
  </w:style>
  <w:style w:type="paragraph" w:customStyle="1" w:styleId="C9AA05EB30E94E1A8E8278935DA6264A">
    <w:name w:val="C9AA05EB30E94E1A8E8278935DA6264A"/>
    <w:rsid w:val="00B117F2"/>
  </w:style>
  <w:style w:type="paragraph" w:customStyle="1" w:styleId="66255B8F262F42ECBD3DF1C47C970F0F">
    <w:name w:val="66255B8F262F42ECBD3DF1C47C970F0F"/>
    <w:rsid w:val="00B117F2"/>
  </w:style>
  <w:style w:type="paragraph" w:customStyle="1" w:styleId="8B02F7EACF3843D38503862A485F9F5E">
    <w:name w:val="8B02F7EACF3843D38503862A485F9F5E"/>
    <w:rsid w:val="00B117F2"/>
  </w:style>
  <w:style w:type="paragraph" w:customStyle="1" w:styleId="1E8D262AF4794F13B6D66FE3068F1800">
    <w:name w:val="1E8D262AF4794F13B6D66FE3068F1800"/>
    <w:rsid w:val="00B117F2"/>
  </w:style>
  <w:style w:type="paragraph" w:customStyle="1" w:styleId="A214C25085AD4FAF954081A1943BA2E6">
    <w:name w:val="A214C25085AD4FAF954081A1943BA2E6"/>
    <w:rsid w:val="00B117F2"/>
  </w:style>
  <w:style w:type="paragraph" w:customStyle="1" w:styleId="5ECBB93A507A4502870EED844F1EF703">
    <w:name w:val="5ECBB93A507A4502870EED844F1EF703"/>
    <w:rsid w:val="00B117F2"/>
  </w:style>
  <w:style w:type="paragraph" w:customStyle="1" w:styleId="344C4721DA2C4EA283AF3A22E9C36517">
    <w:name w:val="344C4721DA2C4EA283AF3A22E9C36517"/>
    <w:rsid w:val="00B117F2"/>
  </w:style>
  <w:style w:type="paragraph" w:customStyle="1" w:styleId="72095264C53E4CB2A7D9C303C276EB38">
    <w:name w:val="72095264C53E4CB2A7D9C303C276EB38"/>
    <w:rsid w:val="00B117F2"/>
  </w:style>
  <w:style w:type="paragraph" w:customStyle="1" w:styleId="B55F7F05C13C41369DA46B8AEF4F90C0">
    <w:name w:val="B55F7F05C13C41369DA46B8AEF4F90C0"/>
    <w:rsid w:val="00B117F2"/>
  </w:style>
  <w:style w:type="paragraph" w:customStyle="1" w:styleId="3501869984CA416BB783881979C79A5C">
    <w:name w:val="3501869984CA416BB783881979C79A5C"/>
    <w:rsid w:val="00B117F2"/>
  </w:style>
  <w:style w:type="paragraph" w:customStyle="1" w:styleId="2032AF7E57D04336A1FDCFAC54A63BE2">
    <w:name w:val="2032AF7E57D04336A1FDCFAC54A63BE2"/>
    <w:rsid w:val="00B117F2"/>
  </w:style>
  <w:style w:type="paragraph" w:customStyle="1" w:styleId="A81CEBEB448344B58324078CD3D35477">
    <w:name w:val="A81CEBEB448344B58324078CD3D35477"/>
    <w:rsid w:val="00B117F2"/>
  </w:style>
  <w:style w:type="paragraph" w:customStyle="1" w:styleId="665266E75C954244B0A9E661DC320442">
    <w:name w:val="665266E75C954244B0A9E661DC320442"/>
    <w:rsid w:val="00B117F2"/>
  </w:style>
  <w:style w:type="paragraph" w:customStyle="1" w:styleId="3C6503028EC747D2A03258D4376B2EBA">
    <w:name w:val="3C6503028EC747D2A03258D4376B2EBA"/>
    <w:rsid w:val="00B117F2"/>
  </w:style>
  <w:style w:type="paragraph" w:customStyle="1" w:styleId="08D88A32F902411A91986867CB2164F1">
    <w:name w:val="08D88A32F902411A91986867CB2164F1"/>
    <w:rsid w:val="00B117F2"/>
  </w:style>
  <w:style w:type="paragraph" w:customStyle="1" w:styleId="AAE56C6F78C14BF6A712AA60C43AF373">
    <w:name w:val="AAE56C6F78C14BF6A712AA60C43AF373"/>
    <w:rsid w:val="000B7F81"/>
  </w:style>
  <w:style w:type="paragraph" w:customStyle="1" w:styleId="8A59F3C65DF54863BB5D129404E12495">
    <w:name w:val="8A59F3C65DF54863BB5D129404E12495"/>
    <w:rsid w:val="000B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                     06.32.94.13.47</CompanyPhone>
  <CompanyFax/>
  <CompanyEmail>julie.lequeuche@gmail.com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AFA0A-01FE-4D6B-BAF0-EC14B953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</Template>
  <TotalTime>9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LEQUEUCHE julie</dc:creator>
  <cp:keywords/>
  <dc:description/>
  <cp:lastModifiedBy>julie lequeuche</cp:lastModifiedBy>
  <cp:revision>4</cp:revision>
  <dcterms:created xsi:type="dcterms:W3CDTF">2019-05-25T12:21:00Z</dcterms:created>
  <dcterms:modified xsi:type="dcterms:W3CDTF">2019-10-02T12:45:00Z</dcterms:modified>
</cp:coreProperties>
</file>