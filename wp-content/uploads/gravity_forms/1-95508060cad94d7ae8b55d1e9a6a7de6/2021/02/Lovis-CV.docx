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7E5744" w:rsidP="00913946">
            <w:pPr>
              <w:pStyle w:val="Title"/>
            </w:pPr>
            <w:r>
              <w:t>lovis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paulus</w:t>
            </w:r>
          </w:p>
          <w:p w:rsidR="00692703" w:rsidRPr="00CF1A49" w:rsidRDefault="007E5744" w:rsidP="00913946">
            <w:pPr>
              <w:pStyle w:val="ContactInfo"/>
              <w:contextualSpacing w:val="0"/>
            </w:pPr>
            <w:r>
              <w:rPr>
                <w:sz w:val="24"/>
                <w:szCs w:val="24"/>
              </w:rPr>
              <w:t>PO Box 41265, Windhoek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E373307E7C648A7B8AE62C05011F59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0818789406</w:t>
            </w:r>
          </w:p>
          <w:p w:rsidR="00692703" w:rsidRPr="007E5744" w:rsidRDefault="007E5744" w:rsidP="007E5744">
            <w:pPr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>
              <w:t xml:space="preserve">                                                                        lovisbrown00@gmail.com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DB3385" w:rsidRPr="00DB3385" w:rsidRDefault="00DB3385" w:rsidP="00DB3385">
            <w:pPr>
              <w:contextualSpacing w:val="0"/>
              <w:rPr>
                <w:rFonts w:asciiTheme="majorHAnsi" w:hAnsiTheme="majorHAnsi"/>
                <w:b/>
                <w:color w:val="auto"/>
              </w:rPr>
            </w:pPr>
            <w:r w:rsidRPr="00DB3385">
              <w:rPr>
                <w:rFonts w:asciiTheme="majorHAnsi" w:hAnsiTheme="majorHAnsi"/>
                <w:b/>
                <w:color w:val="auto"/>
              </w:rPr>
              <w:t>PROFILE</w:t>
            </w:r>
          </w:p>
          <w:p w:rsidR="00DB3385" w:rsidRDefault="00DB3385" w:rsidP="00DB3385">
            <w:pPr>
              <w:contextualSpacing w:val="0"/>
              <w:rPr>
                <w:rFonts w:asciiTheme="majorHAnsi" w:hAnsiTheme="majorHAnsi"/>
                <w:b/>
                <w:color w:val="auto"/>
              </w:rPr>
            </w:pPr>
            <w:r w:rsidRPr="00DB3385">
              <w:rPr>
                <w:color w:val="auto"/>
              </w:rPr>
              <w:t>I am a hardworking, intelligent, friendly and self-motivated person that is willing to learn</w:t>
            </w:r>
            <w:r w:rsidR="00B52C39">
              <w:rPr>
                <w:color w:val="auto"/>
              </w:rPr>
              <w:t>. I am a vibrant and positive</w:t>
            </w:r>
            <w:bookmarkStart w:id="0" w:name="_GoBack"/>
            <w:bookmarkEnd w:id="0"/>
            <w:r w:rsidRPr="00DB3385">
              <w:rPr>
                <w:color w:val="auto"/>
              </w:rPr>
              <w:t xml:space="preserve"> minded individual that strongly believes in teamwork.</w:t>
            </w:r>
          </w:p>
          <w:p w:rsidR="00DB3385" w:rsidRDefault="00DB3385" w:rsidP="003A3A8D">
            <w:pPr>
              <w:contextualSpacing w:val="0"/>
              <w:rPr>
                <w:rFonts w:asciiTheme="majorHAnsi" w:hAnsiTheme="majorHAnsi"/>
                <w:b/>
                <w:color w:val="auto"/>
              </w:rPr>
            </w:pPr>
          </w:p>
          <w:p w:rsidR="001755A8" w:rsidRPr="00DB3385" w:rsidRDefault="003A3A8D" w:rsidP="003A3A8D">
            <w:pPr>
              <w:contextualSpacing w:val="0"/>
              <w:rPr>
                <w:rFonts w:asciiTheme="majorHAnsi" w:hAnsiTheme="majorHAnsi"/>
                <w:b/>
                <w:color w:val="auto"/>
              </w:rPr>
            </w:pPr>
            <w:r w:rsidRPr="00DB3385">
              <w:rPr>
                <w:rFonts w:asciiTheme="majorHAnsi" w:hAnsiTheme="majorHAnsi"/>
                <w:b/>
                <w:color w:val="auto"/>
              </w:rPr>
              <w:t>OBJECTIVE</w:t>
            </w:r>
          </w:p>
          <w:p w:rsidR="00DB3385" w:rsidRPr="00DB3385" w:rsidRDefault="003A3A8D" w:rsidP="00DB338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auto"/>
                <w:lang w:val="en-GB" w:eastAsia="en-GB"/>
              </w:rPr>
            </w:pPr>
            <w:r w:rsidRPr="003A3A8D">
              <w:rPr>
                <w:rFonts w:eastAsia="Times New Roman" w:cstheme="minorHAnsi"/>
                <w:color w:val="auto"/>
                <w:lang w:val="en-GB" w:eastAsia="en-GB"/>
              </w:rPr>
              <w:t>I am seeking a competitive and challenging environment where I can serve your organization and establish a career for myself.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18C879C30A4C4C4CBD468713BBE77ED7"/>
        </w:placeholder>
        <w:temporary/>
        <w:showingPlcHdr/>
        <w15:appearance w15:val="hidden"/>
      </w:sdtPr>
      <w:sdtEndPr/>
      <w:sdtContent>
        <w:p w:rsidR="00DA59AA" w:rsidRPr="00DB3385" w:rsidRDefault="00DA59AA" w:rsidP="0097790C">
          <w:pPr>
            <w:pStyle w:val="Heading1"/>
            <w:rPr>
              <w:sz w:val="24"/>
              <w:szCs w:val="24"/>
            </w:rPr>
          </w:pPr>
          <w:r w:rsidRPr="00DB3385">
            <w:rPr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3A3A8D" w:rsidP="001D0BF1">
            <w:pPr>
              <w:pStyle w:val="Heading3"/>
              <w:contextualSpacing w:val="0"/>
              <w:outlineLvl w:val="2"/>
            </w:pPr>
            <w:r>
              <w:t>2017 - 2018</w:t>
            </w:r>
          </w:p>
          <w:p w:rsidR="001D0BF1" w:rsidRPr="00DB3385" w:rsidRDefault="003A3A8D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DB3385">
              <w:rPr>
                <w:sz w:val="22"/>
                <w:szCs w:val="22"/>
              </w:rPr>
              <w:t>NSSC</w:t>
            </w:r>
            <w:r w:rsidR="001D0BF1" w:rsidRPr="00DB3385">
              <w:rPr>
                <w:sz w:val="22"/>
                <w:szCs w:val="22"/>
              </w:rPr>
              <w:t xml:space="preserve">, </w:t>
            </w:r>
            <w:r w:rsidRPr="00DB3385">
              <w:rPr>
                <w:rStyle w:val="SubtleReference"/>
                <w:sz w:val="22"/>
                <w:szCs w:val="22"/>
              </w:rPr>
              <w:t>ROCKY CREST HIGH SCHOOL</w:t>
            </w:r>
          </w:p>
          <w:p w:rsidR="007538DC" w:rsidRPr="00CF1A49" w:rsidRDefault="007538DC" w:rsidP="003A3A8D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3A3A8D" w:rsidP="00F61DF9">
            <w:pPr>
              <w:pStyle w:val="Heading3"/>
              <w:contextualSpacing w:val="0"/>
              <w:outlineLvl w:val="2"/>
            </w:pPr>
            <w:r>
              <w:t>2019 - 2021</w:t>
            </w:r>
          </w:p>
          <w:p w:rsidR="00F61DF9" w:rsidRPr="00DB3385" w:rsidRDefault="003A3A8D" w:rsidP="003A3A8D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DB3385">
              <w:rPr>
                <w:sz w:val="22"/>
                <w:szCs w:val="22"/>
              </w:rPr>
              <w:t>BACHELOR OF SCIENCE IN AGRICULTURE</w:t>
            </w:r>
            <w:r w:rsidR="00F61DF9" w:rsidRPr="00DB3385">
              <w:rPr>
                <w:sz w:val="22"/>
                <w:szCs w:val="22"/>
              </w:rPr>
              <w:t xml:space="preserve">, </w:t>
            </w:r>
            <w:r w:rsidRPr="00DB3385">
              <w:rPr>
                <w:rStyle w:val="SubtleReference"/>
                <w:sz w:val="22"/>
                <w:szCs w:val="22"/>
              </w:rPr>
              <w:t>NAMIBIA UNIVERSITY OF SCIENCE AND TECHNOLOGY</w:t>
            </w:r>
          </w:p>
        </w:tc>
      </w:tr>
    </w:tbl>
    <w:sdt>
      <w:sdtPr>
        <w:alias w:val="Skills:"/>
        <w:tag w:val="Skills:"/>
        <w:id w:val="-1392877668"/>
        <w:placeholder>
          <w:docPart w:val="477B8305030749FF82205A4346F2755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DB3385">
            <w:rPr>
              <w:sz w:val="22"/>
              <w:szCs w:val="2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DB3385" w:rsidRDefault="003A3A8D" w:rsidP="006E1507">
            <w:pPr>
              <w:pStyle w:val="ListBullet"/>
              <w:contextualSpacing w:val="0"/>
              <w:rPr>
                <w:color w:val="auto"/>
              </w:rPr>
            </w:pPr>
            <w:r w:rsidRPr="00DB3385">
              <w:rPr>
                <w:color w:val="auto"/>
              </w:rPr>
              <w:t>Teamwork</w:t>
            </w:r>
          </w:p>
          <w:p w:rsidR="001F4E6D" w:rsidRPr="006E1507" w:rsidRDefault="003A3A8D" w:rsidP="003A3A8D">
            <w:pPr>
              <w:pStyle w:val="ListBullet"/>
              <w:contextualSpacing w:val="0"/>
            </w:pPr>
            <w:r w:rsidRPr="00DB3385">
              <w:rPr>
                <w:color w:val="auto"/>
              </w:rPr>
              <w:t xml:space="preserve">Flexibility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DB3385" w:rsidRDefault="003A3A8D" w:rsidP="006E1507">
            <w:pPr>
              <w:pStyle w:val="ListBullet"/>
              <w:contextualSpacing w:val="0"/>
              <w:rPr>
                <w:color w:val="auto"/>
              </w:rPr>
            </w:pPr>
            <w:r w:rsidRPr="00DB3385">
              <w:rPr>
                <w:color w:val="auto"/>
              </w:rPr>
              <w:t>communication</w:t>
            </w:r>
          </w:p>
          <w:p w:rsidR="001E3120" w:rsidRPr="00DB3385" w:rsidRDefault="003A3A8D" w:rsidP="006E1507">
            <w:pPr>
              <w:pStyle w:val="ListBullet"/>
              <w:contextualSpacing w:val="0"/>
              <w:rPr>
                <w:color w:val="auto"/>
              </w:rPr>
            </w:pPr>
            <w:r w:rsidRPr="00DB3385">
              <w:rPr>
                <w:color w:val="auto"/>
              </w:rPr>
              <w:t>Time management</w:t>
            </w:r>
          </w:p>
          <w:p w:rsidR="001E3120" w:rsidRPr="006E1507" w:rsidRDefault="001E3120" w:rsidP="00DB338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B52C39" w:rsidRDefault="00B52C39" w:rsidP="0062312F">
      <w:pPr>
        <w:pStyle w:val="Heading1"/>
        <w:rPr>
          <w:sz w:val="24"/>
          <w:szCs w:val="24"/>
        </w:rPr>
      </w:pPr>
      <w:r w:rsidRPr="00B52C39">
        <w:rPr>
          <w:sz w:val="24"/>
          <w:szCs w:val="24"/>
        </w:rPr>
        <w:t>RELEVANT MODULES</w:t>
      </w:r>
    </w:p>
    <w:p w:rsidR="00B51D1B" w:rsidRPr="00DB3385" w:rsidRDefault="00B52C39" w:rsidP="00BB725A">
      <w:pPr>
        <w:pStyle w:val="ListParagraph"/>
        <w:numPr>
          <w:ilvl w:val="0"/>
          <w:numId w:val="18"/>
        </w:numPr>
        <w:rPr>
          <w:color w:val="auto"/>
        </w:rPr>
      </w:pPr>
      <w:r>
        <w:rPr>
          <w:color w:val="auto"/>
        </w:rPr>
        <w:t>Animal health</w:t>
      </w:r>
    </w:p>
    <w:p w:rsidR="00BB725A" w:rsidRPr="00DB3385" w:rsidRDefault="00B52C39" w:rsidP="00BB725A">
      <w:pPr>
        <w:pStyle w:val="ListParagraph"/>
        <w:numPr>
          <w:ilvl w:val="0"/>
          <w:numId w:val="18"/>
        </w:numPr>
        <w:rPr>
          <w:color w:val="auto"/>
        </w:rPr>
      </w:pPr>
      <w:r>
        <w:rPr>
          <w:color w:val="auto"/>
        </w:rPr>
        <w:t>Crop production</w:t>
      </w:r>
    </w:p>
    <w:p w:rsidR="00BB725A" w:rsidRPr="00DB3385" w:rsidRDefault="00B52C39" w:rsidP="00BB725A">
      <w:pPr>
        <w:pStyle w:val="ListParagraph"/>
        <w:numPr>
          <w:ilvl w:val="0"/>
          <w:numId w:val="18"/>
        </w:numPr>
        <w:rPr>
          <w:color w:val="auto"/>
        </w:rPr>
      </w:pPr>
      <w:r>
        <w:rPr>
          <w:color w:val="auto"/>
        </w:rPr>
        <w:t>Sustainable small ruminant husbandry</w:t>
      </w:r>
    </w:p>
    <w:p w:rsidR="00BB725A" w:rsidRDefault="00B52C39" w:rsidP="00BB725A">
      <w:pPr>
        <w:pStyle w:val="ListParagraph"/>
        <w:numPr>
          <w:ilvl w:val="0"/>
          <w:numId w:val="18"/>
        </w:numPr>
        <w:rPr>
          <w:color w:val="auto"/>
        </w:rPr>
      </w:pPr>
      <w:r>
        <w:rPr>
          <w:color w:val="auto"/>
        </w:rPr>
        <w:t>Sustainable large ruminant husbandry</w:t>
      </w:r>
    </w:p>
    <w:p w:rsidR="00B52C39" w:rsidRPr="00DB3385" w:rsidRDefault="00B52C39" w:rsidP="00BB725A">
      <w:pPr>
        <w:pStyle w:val="ListParagraph"/>
        <w:numPr>
          <w:ilvl w:val="0"/>
          <w:numId w:val="18"/>
        </w:numPr>
        <w:rPr>
          <w:color w:val="auto"/>
        </w:rPr>
      </w:pPr>
      <w:r>
        <w:rPr>
          <w:color w:val="auto"/>
        </w:rPr>
        <w:t>Biology</w:t>
      </w:r>
    </w:p>
    <w:p w:rsidR="00BB725A" w:rsidRDefault="00BB725A" w:rsidP="00BB725A">
      <w:pPr>
        <w:rPr>
          <w:rFonts w:asciiTheme="majorHAnsi" w:hAnsiTheme="majorHAnsi"/>
          <w:sz w:val="28"/>
          <w:szCs w:val="28"/>
        </w:rPr>
      </w:pPr>
    </w:p>
    <w:p w:rsidR="00BB725A" w:rsidRPr="00DB3385" w:rsidRDefault="00BB725A" w:rsidP="00BB725A">
      <w:pPr>
        <w:rPr>
          <w:rFonts w:asciiTheme="majorHAnsi" w:hAnsiTheme="majorHAnsi"/>
          <w:b/>
          <w:color w:val="auto"/>
          <w:sz w:val="24"/>
          <w:szCs w:val="24"/>
        </w:rPr>
      </w:pPr>
      <w:r w:rsidRPr="00DB3385">
        <w:rPr>
          <w:rFonts w:asciiTheme="majorHAnsi" w:hAnsiTheme="majorHAnsi"/>
          <w:b/>
          <w:color w:val="auto"/>
          <w:sz w:val="24"/>
          <w:szCs w:val="24"/>
        </w:rPr>
        <w:t>REFERENCES</w:t>
      </w:r>
    </w:p>
    <w:p w:rsidR="00BB725A" w:rsidRDefault="00BB725A" w:rsidP="00BB725A">
      <w:pPr>
        <w:rPr>
          <w:rFonts w:asciiTheme="majorHAnsi" w:hAnsiTheme="majorHAnsi"/>
          <w:b/>
          <w:color w:val="auto"/>
          <w:sz w:val="28"/>
          <w:szCs w:val="28"/>
        </w:rPr>
      </w:pPr>
    </w:p>
    <w:p w:rsidR="00B52C39" w:rsidRPr="00B52C39" w:rsidRDefault="00B52C39" w:rsidP="00B52C39">
      <w:pPr>
        <w:pStyle w:val="NoSpacing"/>
        <w:rPr>
          <w:color w:val="auto"/>
        </w:rPr>
      </w:pPr>
      <w:r w:rsidRPr="00B52C39">
        <w:rPr>
          <w:color w:val="auto"/>
        </w:rPr>
        <w:t>Mrs.</w:t>
      </w:r>
      <w:r w:rsidRPr="00B52C39">
        <w:rPr>
          <w:color w:val="auto"/>
        </w:rPr>
        <w:t xml:space="preserve"> Lucia Kafidi                             </w:t>
      </w:r>
      <w:r>
        <w:rPr>
          <w:color w:val="auto"/>
        </w:rPr>
        <w:t xml:space="preserve">             </w:t>
      </w:r>
      <w:r w:rsidRPr="00B52C39">
        <w:rPr>
          <w:color w:val="auto"/>
        </w:rPr>
        <w:t>Mr.</w:t>
      </w:r>
      <w:r w:rsidRPr="00B52C39">
        <w:rPr>
          <w:color w:val="auto"/>
        </w:rPr>
        <w:t xml:space="preserve"> Theo Wassenaar</w:t>
      </w:r>
    </w:p>
    <w:p w:rsidR="00B52C39" w:rsidRPr="00B52C39" w:rsidRDefault="00B52C39" w:rsidP="00B52C39">
      <w:pPr>
        <w:pStyle w:val="NoSpacing"/>
        <w:rPr>
          <w:color w:val="auto"/>
        </w:rPr>
      </w:pPr>
      <w:r w:rsidRPr="00B52C39">
        <w:rPr>
          <w:color w:val="auto"/>
        </w:rPr>
        <w:t>Lecturer- NUST                                            Professor: NUST</w:t>
      </w:r>
    </w:p>
    <w:p w:rsidR="00B52C39" w:rsidRPr="00B52C39" w:rsidRDefault="00B52C39" w:rsidP="00B52C39">
      <w:pPr>
        <w:pStyle w:val="NoSpacing"/>
        <w:rPr>
          <w:color w:val="auto"/>
        </w:rPr>
      </w:pPr>
      <w:r w:rsidRPr="00B52C39">
        <w:rPr>
          <w:color w:val="auto"/>
        </w:rPr>
        <w:t xml:space="preserve">Cell: 0812459984                                        Cell: 0811246033 </w:t>
      </w:r>
    </w:p>
    <w:p w:rsidR="00B52C39" w:rsidRDefault="00B52C39" w:rsidP="00B52C39">
      <w:pPr>
        <w:pStyle w:val="NoSpacing"/>
      </w:pPr>
      <w:r>
        <w:t xml:space="preserve">Email: </w:t>
      </w:r>
      <w:hyperlink r:id="rId7" w:history="1">
        <w:r w:rsidRPr="00BE4A05">
          <w:rPr>
            <w:rStyle w:val="Hyperlink"/>
          </w:rPr>
          <w:t>lkafidi@nust.na</w:t>
        </w:r>
      </w:hyperlink>
      <w:r>
        <w:t xml:space="preserve">                               </w:t>
      </w:r>
      <w:r>
        <w:t xml:space="preserve">Email: </w:t>
      </w:r>
      <w:hyperlink r:id="rId8" w:history="1">
        <w:r w:rsidRPr="00BE4A05">
          <w:rPr>
            <w:rStyle w:val="Hyperlink"/>
          </w:rPr>
          <w:t>twassenaar@nust.na</w:t>
        </w:r>
      </w:hyperlink>
      <w:r>
        <w:t xml:space="preserve"> </w:t>
      </w:r>
    </w:p>
    <w:p w:rsidR="00BB725A" w:rsidRPr="00BB725A" w:rsidRDefault="00BB725A" w:rsidP="00BB725A">
      <w:pPr>
        <w:rPr>
          <w:rFonts w:cstheme="minorHAnsi"/>
          <w:sz w:val="24"/>
          <w:szCs w:val="24"/>
        </w:rPr>
      </w:pPr>
    </w:p>
    <w:p w:rsidR="00BB725A" w:rsidRPr="00BB725A" w:rsidRDefault="00BB725A" w:rsidP="00BB725A">
      <w:pPr>
        <w:rPr>
          <w:rFonts w:cstheme="minorHAnsi"/>
          <w:b/>
          <w:color w:val="auto"/>
        </w:rPr>
      </w:pPr>
    </w:p>
    <w:sectPr w:rsidR="00BB725A" w:rsidRPr="00BB725A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EF4" w:rsidRDefault="007B3EF4" w:rsidP="0068194B">
      <w:r>
        <w:separator/>
      </w:r>
    </w:p>
    <w:p w:rsidR="007B3EF4" w:rsidRDefault="007B3EF4"/>
    <w:p w:rsidR="007B3EF4" w:rsidRDefault="007B3EF4"/>
  </w:endnote>
  <w:endnote w:type="continuationSeparator" w:id="0">
    <w:p w:rsidR="007B3EF4" w:rsidRDefault="007B3EF4" w:rsidP="0068194B">
      <w:r>
        <w:continuationSeparator/>
      </w:r>
    </w:p>
    <w:p w:rsidR="007B3EF4" w:rsidRDefault="007B3EF4"/>
    <w:p w:rsidR="007B3EF4" w:rsidRDefault="007B3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D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EF4" w:rsidRDefault="007B3EF4" w:rsidP="0068194B">
      <w:r>
        <w:separator/>
      </w:r>
    </w:p>
    <w:p w:rsidR="007B3EF4" w:rsidRDefault="007B3EF4"/>
    <w:p w:rsidR="007B3EF4" w:rsidRDefault="007B3EF4"/>
  </w:footnote>
  <w:footnote w:type="continuationSeparator" w:id="0">
    <w:p w:rsidR="007B3EF4" w:rsidRDefault="007B3EF4" w:rsidP="0068194B">
      <w:r>
        <w:continuationSeparator/>
      </w:r>
    </w:p>
    <w:p w:rsidR="007B3EF4" w:rsidRDefault="007B3EF4"/>
    <w:p w:rsidR="007B3EF4" w:rsidRDefault="007B3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65288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0129D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DE42CE"/>
    <w:multiLevelType w:val="hybridMultilevel"/>
    <w:tmpl w:val="185CEEE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FF5359C"/>
    <w:multiLevelType w:val="hybridMultilevel"/>
    <w:tmpl w:val="D67CD7A0"/>
    <w:lvl w:ilvl="0" w:tplc="2B385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D824C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6B2781"/>
    <w:multiLevelType w:val="hybridMultilevel"/>
    <w:tmpl w:val="FDF65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34EAC"/>
    <w:multiLevelType w:val="hybridMultilevel"/>
    <w:tmpl w:val="AF60807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57C7D"/>
    <w:multiLevelType w:val="multilevel"/>
    <w:tmpl w:val="19D8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33A75"/>
    <w:multiLevelType w:val="hybridMultilevel"/>
    <w:tmpl w:val="95D21F9E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4"/>
  </w:num>
  <w:num w:numId="17">
    <w:abstractNumId w:val="18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4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A8D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3EF4"/>
    <w:rsid w:val="007C0566"/>
    <w:rsid w:val="007C606B"/>
    <w:rsid w:val="007E5744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2FD"/>
    <w:rsid w:val="00B10EBE"/>
    <w:rsid w:val="00B236F1"/>
    <w:rsid w:val="00B50F99"/>
    <w:rsid w:val="00B51D1B"/>
    <w:rsid w:val="00B52C39"/>
    <w:rsid w:val="00B540F4"/>
    <w:rsid w:val="00B60FD0"/>
    <w:rsid w:val="00B622DF"/>
    <w:rsid w:val="00B6332A"/>
    <w:rsid w:val="00B81760"/>
    <w:rsid w:val="00B8494C"/>
    <w:rsid w:val="00BA1546"/>
    <w:rsid w:val="00BB4E51"/>
    <w:rsid w:val="00BB725A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2DEB"/>
    <w:rsid w:val="00D9521A"/>
    <w:rsid w:val="00DA3914"/>
    <w:rsid w:val="00DA59AA"/>
    <w:rsid w:val="00DB3385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8F658"/>
  <w15:chartTrackingRefBased/>
  <w15:docId w15:val="{14F064CA-446B-417E-847F-E8E0618C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8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617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wassenaar@nust.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kafidi@nust.na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isImagin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373307E7C648A7B8AE62C05011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3DEF2-1629-45D1-817D-0C03C5FC593C}"/>
      </w:docPartPr>
      <w:docPartBody>
        <w:p w:rsidR="00DE749A" w:rsidRDefault="009C61A1">
          <w:pPr>
            <w:pStyle w:val="BE373307E7C648A7B8AE62C05011F59A"/>
          </w:pPr>
          <w:r w:rsidRPr="00CF1A49">
            <w:t>·</w:t>
          </w:r>
        </w:p>
      </w:docPartBody>
    </w:docPart>
    <w:docPart>
      <w:docPartPr>
        <w:name w:val="18C879C30A4C4C4CBD468713BBE7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78F7-EC70-45F7-8BE7-C246CD969D55}"/>
      </w:docPartPr>
      <w:docPartBody>
        <w:p w:rsidR="00DE749A" w:rsidRDefault="009C61A1">
          <w:pPr>
            <w:pStyle w:val="18C879C30A4C4C4CBD468713BBE77ED7"/>
          </w:pPr>
          <w:r w:rsidRPr="00CF1A49">
            <w:t>Education</w:t>
          </w:r>
        </w:p>
      </w:docPartBody>
    </w:docPart>
    <w:docPart>
      <w:docPartPr>
        <w:name w:val="477B8305030749FF82205A4346F27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E218-1A9F-4E53-9A59-A5262AB0D89F}"/>
      </w:docPartPr>
      <w:docPartBody>
        <w:p w:rsidR="00DE749A" w:rsidRDefault="009C61A1">
          <w:pPr>
            <w:pStyle w:val="477B8305030749FF82205A4346F2755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A1"/>
    <w:rsid w:val="002A5724"/>
    <w:rsid w:val="009C61A1"/>
    <w:rsid w:val="00D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6CAD22DF73490FB187FB012F643422">
    <w:name w:val="8F6CAD22DF73490FB187FB012F64342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D2BB197DF66419183FA0DCA4CDA4CB5">
    <w:name w:val="2D2BB197DF66419183FA0DCA4CDA4CB5"/>
  </w:style>
  <w:style w:type="paragraph" w:customStyle="1" w:styleId="12249F731D484BC6A294FB51C7638316">
    <w:name w:val="12249F731D484BC6A294FB51C7638316"/>
  </w:style>
  <w:style w:type="paragraph" w:customStyle="1" w:styleId="BE373307E7C648A7B8AE62C05011F59A">
    <w:name w:val="BE373307E7C648A7B8AE62C05011F59A"/>
  </w:style>
  <w:style w:type="paragraph" w:customStyle="1" w:styleId="2908AC1EFDEB4D6E8A2CA849104BF154">
    <w:name w:val="2908AC1EFDEB4D6E8A2CA849104BF154"/>
  </w:style>
  <w:style w:type="paragraph" w:customStyle="1" w:styleId="E952F436253B499F868B7828A6664DBE">
    <w:name w:val="E952F436253B499F868B7828A6664DBE"/>
  </w:style>
  <w:style w:type="paragraph" w:customStyle="1" w:styleId="BAD6137DF1764BD2B912A2DDE3743EF5">
    <w:name w:val="BAD6137DF1764BD2B912A2DDE3743EF5"/>
  </w:style>
  <w:style w:type="paragraph" w:customStyle="1" w:styleId="FE8274214B134F99A9BF3C048A2FDA2D">
    <w:name w:val="FE8274214B134F99A9BF3C048A2FDA2D"/>
  </w:style>
  <w:style w:type="paragraph" w:customStyle="1" w:styleId="4BCA21D33A864931AEFD8FE87D8987D3">
    <w:name w:val="4BCA21D33A864931AEFD8FE87D8987D3"/>
  </w:style>
  <w:style w:type="paragraph" w:customStyle="1" w:styleId="1B7FB58E835B452D91F2BDDB480E9D1B">
    <w:name w:val="1B7FB58E835B452D91F2BDDB480E9D1B"/>
  </w:style>
  <w:style w:type="paragraph" w:customStyle="1" w:styleId="A8B22574E1C84D94B6DC4D48E2FFBB1C">
    <w:name w:val="A8B22574E1C84D94B6DC4D48E2FFBB1C"/>
  </w:style>
  <w:style w:type="paragraph" w:customStyle="1" w:styleId="59A4437420A242D085A1BFA3C215DBC2">
    <w:name w:val="59A4437420A242D085A1BFA3C215DBC2"/>
  </w:style>
  <w:style w:type="paragraph" w:customStyle="1" w:styleId="E4F65D54CDFA4A5D8C971D9C528664DA">
    <w:name w:val="E4F65D54CDFA4A5D8C971D9C528664DA"/>
  </w:style>
  <w:style w:type="paragraph" w:customStyle="1" w:styleId="0443D5A58BAA46CBB77C3B43F1B48192">
    <w:name w:val="0443D5A58BAA46CBB77C3B43F1B48192"/>
  </w:style>
  <w:style w:type="paragraph" w:customStyle="1" w:styleId="FA0B36D3348C4399AE188C8D5C3DC911">
    <w:name w:val="FA0B36D3348C4399AE188C8D5C3DC9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9964ED4163F4814A28958AD7781540C">
    <w:name w:val="B9964ED4163F4814A28958AD7781540C"/>
  </w:style>
  <w:style w:type="paragraph" w:customStyle="1" w:styleId="4778290BC7C6442FA627B9F9E1810BF8">
    <w:name w:val="4778290BC7C6442FA627B9F9E1810BF8"/>
  </w:style>
  <w:style w:type="paragraph" w:customStyle="1" w:styleId="7A8591F72C7840679826C057D50F3F0A">
    <w:name w:val="7A8591F72C7840679826C057D50F3F0A"/>
  </w:style>
  <w:style w:type="paragraph" w:customStyle="1" w:styleId="2569CA723B6C4CA191B8789DB52B547F">
    <w:name w:val="2569CA723B6C4CA191B8789DB52B547F"/>
  </w:style>
  <w:style w:type="paragraph" w:customStyle="1" w:styleId="2DB0202682DF48D898A03D194FFB1F7E">
    <w:name w:val="2DB0202682DF48D898A03D194FFB1F7E"/>
  </w:style>
  <w:style w:type="paragraph" w:customStyle="1" w:styleId="0AFC0B8456BC44A49FC90DF6F14D13F7">
    <w:name w:val="0AFC0B8456BC44A49FC90DF6F14D13F7"/>
  </w:style>
  <w:style w:type="paragraph" w:customStyle="1" w:styleId="E835CB7BFFC745B981D9273A8F3A80E9">
    <w:name w:val="E835CB7BFFC745B981D9273A8F3A80E9"/>
  </w:style>
  <w:style w:type="paragraph" w:customStyle="1" w:styleId="18C879C30A4C4C4CBD468713BBE77ED7">
    <w:name w:val="18C879C30A4C4C4CBD468713BBE77ED7"/>
  </w:style>
  <w:style w:type="paragraph" w:customStyle="1" w:styleId="0638C792A1554240BF6D215DF46D5522">
    <w:name w:val="0638C792A1554240BF6D215DF46D5522"/>
  </w:style>
  <w:style w:type="paragraph" w:customStyle="1" w:styleId="F5D4F6F514CB48799BBE349BBE76F82C">
    <w:name w:val="F5D4F6F514CB48799BBE349BBE76F82C"/>
  </w:style>
  <w:style w:type="paragraph" w:customStyle="1" w:styleId="7130D53A4B1B4427978B82794049E97B">
    <w:name w:val="7130D53A4B1B4427978B82794049E97B"/>
  </w:style>
  <w:style w:type="paragraph" w:customStyle="1" w:styleId="2A6BFDEC810742139A850B568B976CC4">
    <w:name w:val="2A6BFDEC810742139A850B568B976CC4"/>
  </w:style>
  <w:style w:type="paragraph" w:customStyle="1" w:styleId="70BC6A4B03F247EEAFABD5E41494A32F">
    <w:name w:val="70BC6A4B03F247EEAFABD5E41494A32F"/>
  </w:style>
  <w:style w:type="paragraph" w:customStyle="1" w:styleId="06D8F5F0111D471596988BFCE2C27137">
    <w:name w:val="06D8F5F0111D471596988BFCE2C27137"/>
  </w:style>
  <w:style w:type="paragraph" w:customStyle="1" w:styleId="F645605D80334412876E5EFB3EC92FCD">
    <w:name w:val="F645605D80334412876E5EFB3EC92FCD"/>
  </w:style>
  <w:style w:type="paragraph" w:customStyle="1" w:styleId="208CDFE4426A42CD87FAE5FC5B6BAF8F">
    <w:name w:val="208CDFE4426A42CD87FAE5FC5B6BAF8F"/>
  </w:style>
  <w:style w:type="paragraph" w:customStyle="1" w:styleId="D44B9A01D0FD4613B0C39860D63B1E03">
    <w:name w:val="D44B9A01D0FD4613B0C39860D63B1E03"/>
  </w:style>
  <w:style w:type="paragraph" w:customStyle="1" w:styleId="580AAAE5F0464A2AAAB4D24AD97D8A65">
    <w:name w:val="580AAAE5F0464A2AAAB4D24AD97D8A65"/>
  </w:style>
  <w:style w:type="paragraph" w:customStyle="1" w:styleId="477B8305030749FF82205A4346F27557">
    <w:name w:val="477B8305030749FF82205A4346F27557"/>
  </w:style>
  <w:style w:type="paragraph" w:customStyle="1" w:styleId="A7F18BCC65B7421E841C1E8EFD19154F">
    <w:name w:val="A7F18BCC65B7421E841C1E8EFD19154F"/>
  </w:style>
  <w:style w:type="paragraph" w:customStyle="1" w:styleId="9526144396CE413E8850B80F5132CB9F">
    <w:name w:val="9526144396CE413E8850B80F5132CB9F"/>
  </w:style>
  <w:style w:type="paragraph" w:customStyle="1" w:styleId="368C4B06C5654E3787C5921B7E0D4E4F">
    <w:name w:val="368C4B06C5654E3787C5921B7E0D4E4F"/>
  </w:style>
  <w:style w:type="paragraph" w:customStyle="1" w:styleId="5315284FB0504CDC8837228C98580AB1">
    <w:name w:val="5315284FB0504CDC8837228C98580AB1"/>
  </w:style>
  <w:style w:type="paragraph" w:customStyle="1" w:styleId="AD6E8D66DDD24BA9A307232E9D886FF5">
    <w:name w:val="AD6E8D66DDD24BA9A307232E9D886FF5"/>
  </w:style>
  <w:style w:type="paragraph" w:customStyle="1" w:styleId="81F6B4F209EF4F84B10C3576926BC0B2">
    <w:name w:val="81F6B4F209EF4F84B10C3576926BC0B2"/>
  </w:style>
  <w:style w:type="paragraph" w:customStyle="1" w:styleId="3EDD461D2DBD4EFF9279D0C1646F28C3">
    <w:name w:val="3EDD461D2DBD4EFF9279D0C1646F2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LovisImagine</dc:creator>
  <cp:keywords/>
  <dc:description/>
  <cp:lastModifiedBy>mewawa shaanika</cp:lastModifiedBy>
  <cp:revision>2</cp:revision>
  <dcterms:created xsi:type="dcterms:W3CDTF">2021-02-22T10:21:00Z</dcterms:created>
  <dcterms:modified xsi:type="dcterms:W3CDTF">2021-02-22T10:21:00Z</dcterms:modified>
  <cp:category/>
</cp:coreProperties>
</file>