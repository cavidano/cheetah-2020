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4BF24" w14:textId="77777777" w:rsidR="00816216" w:rsidRDefault="00897340" w:rsidP="00141A4C">
      <w:pPr>
        <w:pStyle w:val="Title"/>
      </w:pPr>
      <w:r>
        <w:t>Rhiannon Patrick</w:t>
      </w:r>
    </w:p>
    <w:p w14:paraId="2C4C620A" w14:textId="2CEA618E" w:rsidR="006270A9" w:rsidRDefault="00897340" w:rsidP="00646C6E">
      <w:r>
        <w:t>1400 Statesboro Place Cir, Statesboro GA 30458</w:t>
      </w:r>
      <w:r w:rsidR="00141A4C">
        <w:t> </w:t>
      </w:r>
      <w:r w:rsidR="00723400">
        <w:t>Unit 343O</w:t>
      </w:r>
      <w:r w:rsidR="00141A4C">
        <w:t>| </w:t>
      </w:r>
      <w:r>
        <w:t>7708232762</w:t>
      </w:r>
      <w:r w:rsidR="00141A4C">
        <w:t> | </w:t>
      </w:r>
      <w:r>
        <w:t>rhinicolepatrick@gmail.com</w:t>
      </w:r>
    </w:p>
    <w:sdt>
      <w:sdtPr>
        <w:alias w:val="Education:"/>
        <w:tag w:val="Education:"/>
        <w:id w:val="807127995"/>
        <w:placeholder>
          <w:docPart w:val="9F1CCBFA5B0F46E0905824615CAEBE8D"/>
        </w:placeholder>
        <w:temporary/>
        <w:showingPlcHdr/>
        <w15:appearance w15:val="hidden"/>
      </w:sdtPr>
      <w:sdtEndPr/>
      <w:sdtContent>
        <w:p w14:paraId="1A9542A5" w14:textId="2D619B09" w:rsidR="00A00D2C" w:rsidRDefault="009D5933">
          <w:pPr>
            <w:pStyle w:val="Heading1"/>
          </w:pPr>
          <w:r>
            <w:t>Education</w:t>
          </w:r>
        </w:p>
      </w:sdtContent>
    </w:sdt>
    <w:p w14:paraId="190B9364" w14:textId="62CDEC65" w:rsidR="00646C6E" w:rsidRPr="00AB67C2" w:rsidRDefault="00646C6E" w:rsidP="00646C6E">
      <w:pPr>
        <w:pStyle w:val="Heading2"/>
      </w:pPr>
      <w:r>
        <w:t>BACHELOR’S IN ARTS DEGREE | 2017- | GEORGIA SOUTHERN UNIVERSITY</w:t>
      </w:r>
    </w:p>
    <w:p w14:paraId="4DD27E7D" w14:textId="52FC6830" w:rsidR="00646C6E" w:rsidRDefault="00646C6E" w:rsidP="00646C6E">
      <w:pPr>
        <w:pStyle w:val="ListParagraph"/>
        <w:numPr>
          <w:ilvl w:val="0"/>
          <w:numId w:val="33"/>
        </w:numPr>
      </w:pPr>
      <w:r>
        <w:t>Major: Biology</w:t>
      </w:r>
    </w:p>
    <w:p w14:paraId="3835EBDB" w14:textId="3F1C40FF" w:rsidR="00646C6E" w:rsidRDefault="00646C6E" w:rsidP="00646C6E">
      <w:pPr>
        <w:pStyle w:val="ListParagraph"/>
        <w:numPr>
          <w:ilvl w:val="0"/>
          <w:numId w:val="33"/>
        </w:numPr>
      </w:pPr>
      <w:r>
        <w:t>Minor: Environmental Studies</w:t>
      </w:r>
    </w:p>
    <w:p w14:paraId="39F64BFB" w14:textId="6923D471" w:rsidR="00646C6E" w:rsidRDefault="00646C6E" w:rsidP="00646C6E">
      <w:pPr>
        <w:pStyle w:val="ListParagraph"/>
        <w:numPr>
          <w:ilvl w:val="0"/>
          <w:numId w:val="33"/>
        </w:numPr>
      </w:pPr>
      <w:r>
        <w:t>Focus on environmental and zoologic courses</w:t>
      </w:r>
    </w:p>
    <w:p w14:paraId="6D0E641A" w14:textId="2C80E1C3" w:rsidR="00237959" w:rsidRPr="00136FCD" w:rsidRDefault="00646C6E" w:rsidP="00136FCD">
      <w:pPr>
        <w:pStyle w:val="ListParagraph"/>
        <w:numPr>
          <w:ilvl w:val="0"/>
          <w:numId w:val="33"/>
        </w:numPr>
      </w:pPr>
      <w:r>
        <w:t>Graduate December 2021</w:t>
      </w:r>
    </w:p>
    <w:p w14:paraId="4155726D" w14:textId="13F40923" w:rsidR="00237959" w:rsidRPr="00136FCD" w:rsidRDefault="00136FCD" w:rsidP="00136FCD">
      <w:pPr>
        <w:pStyle w:val="ListParagraph"/>
        <w:numPr>
          <w:ilvl w:val="0"/>
          <w:numId w:val="35"/>
        </w:numPr>
        <w:rPr>
          <w:rFonts w:asciiTheme="majorHAnsi" w:hAnsiTheme="majorHAnsi"/>
          <w:b/>
          <w:bCs/>
          <w:sz w:val="24"/>
          <w:szCs w:val="24"/>
        </w:rPr>
      </w:pPr>
      <w:r>
        <w:t xml:space="preserve">Key coursework includes </w:t>
      </w:r>
      <w:r w:rsidR="00237959">
        <w:t>Zoology</w:t>
      </w:r>
      <w:r>
        <w:t xml:space="preserve">, </w:t>
      </w:r>
      <w:r w:rsidR="00237959">
        <w:t>Herpetology</w:t>
      </w:r>
      <w:r>
        <w:t xml:space="preserve">, </w:t>
      </w:r>
      <w:r w:rsidR="00237959">
        <w:t>Forensic Biology</w:t>
      </w:r>
      <w:r>
        <w:t xml:space="preserve">, Microbiology, </w:t>
      </w:r>
      <w:r w:rsidR="00237959">
        <w:t>Genetics</w:t>
      </w:r>
    </w:p>
    <w:p w14:paraId="4FE7086B" w14:textId="4311D6DE" w:rsidR="006270A9" w:rsidRDefault="00156F88">
      <w:pPr>
        <w:pStyle w:val="Heading2"/>
      </w:pPr>
      <w:sdt>
        <w:sdtPr>
          <w:alias w:val="Degree:"/>
          <w:tag w:val="Degree:"/>
          <w:id w:val="-1403435167"/>
          <w:placeholder>
            <w:docPart w:val="737E23B18A1B4CD3B61A4AB07BEF8D8E"/>
          </w:placeholder>
          <w:temporary/>
          <w:showingPlcHdr/>
          <w15:appearance w15:val="hidden"/>
          <w:text/>
        </w:sdtPr>
        <w:sdtEndPr/>
        <w:sdtContent>
          <w:r w:rsidR="009D5933">
            <w:t>Degree</w:t>
          </w:r>
        </w:sdtContent>
      </w:sdt>
      <w:r w:rsidR="009D5933">
        <w:t> | </w:t>
      </w:r>
      <w:r w:rsidR="00897340">
        <w:t>may 2017</w:t>
      </w:r>
      <w:r w:rsidR="009D5933">
        <w:t> | </w:t>
      </w:r>
      <w:r w:rsidR="00897340">
        <w:t>Douglas county high school</w:t>
      </w:r>
    </w:p>
    <w:p w14:paraId="6D3AD9FE" w14:textId="77777777" w:rsidR="006270A9" w:rsidRDefault="00897340" w:rsidP="001B29CF">
      <w:pPr>
        <w:pStyle w:val="ListBullet"/>
      </w:pPr>
      <w:r>
        <w:t>GPA: 3.6</w:t>
      </w:r>
    </w:p>
    <w:p w14:paraId="05C9DF69" w14:textId="77777777" w:rsidR="006270A9" w:rsidRDefault="00897340" w:rsidP="001B29CF">
      <w:pPr>
        <w:pStyle w:val="ListBullet"/>
      </w:pPr>
      <w:r>
        <w:t>Honors, AP classes and credits</w:t>
      </w:r>
    </w:p>
    <w:p w14:paraId="2C8C759E" w14:textId="1CB45237" w:rsidR="006270A9" w:rsidRDefault="00897340" w:rsidP="001B29CF">
      <w:pPr>
        <w:pStyle w:val="ListBullet"/>
      </w:pPr>
      <w:r>
        <w:t xml:space="preserve">I played in marching band and </w:t>
      </w:r>
      <w:r w:rsidR="0078218B">
        <w:t>symphony</w:t>
      </w:r>
      <w:r>
        <w:t xml:space="preserve"> all four years and was in various clubs</w:t>
      </w:r>
    </w:p>
    <w:sdt>
      <w:sdtPr>
        <w:alias w:val="Experience:"/>
        <w:tag w:val="Experience:"/>
        <w:id w:val="171684534"/>
        <w:placeholder>
          <w:docPart w:val="A9F0870E05C24F05B0CF778673BFEAD0"/>
        </w:placeholder>
        <w:temporary/>
        <w:showingPlcHdr/>
        <w15:appearance w15:val="hidden"/>
      </w:sdtPr>
      <w:sdtEndPr/>
      <w:sdtContent>
        <w:p w14:paraId="1704B0C7" w14:textId="5AF62190" w:rsidR="00AB67C2" w:rsidRPr="005E59B2" w:rsidRDefault="009D5933" w:rsidP="00F2766E">
          <w:pPr>
            <w:pStyle w:val="Heading1"/>
            <w:rPr>
              <w:lang w:val="es-ES"/>
            </w:rPr>
          </w:pPr>
          <w:r w:rsidRPr="005E59B2">
            <w:rPr>
              <w:lang w:val="es-ES"/>
            </w:rPr>
            <w:t>Experience</w:t>
          </w:r>
        </w:p>
      </w:sdtContent>
    </w:sdt>
    <w:p w14:paraId="4F1D4901" w14:textId="374A60AC" w:rsidR="00AB67C2" w:rsidRPr="005E59B2" w:rsidRDefault="00FD0001" w:rsidP="00AB67C2">
      <w:pPr>
        <w:pStyle w:val="ListBullet"/>
        <w:numPr>
          <w:ilvl w:val="0"/>
          <w:numId w:val="0"/>
        </w:numPr>
        <w:rPr>
          <w:rFonts w:asciiTheme="majorHAnsi" w:hAnsiTheme="majorHAnsi"/>
          <w:b/>
          <w:bCs/>
          <w:sz w:val="24"/>
          <w:szCs w:val="24"/>
          <w:lang w:val="es-ES"/>
        </w:rPr>
      </w:pPr>
      <w:r w:rsidRPr="005E59B2">
        <w:rPr>
          <w:rFonts w:asciiTheme="majorHAnsi" w:hAnsiTheme="majorHAnsi"/>
          <w:b/>
          <w:bCs/>
          <w:sz w:val="24"/>
          <w:szCs w:val="24"/>
          <w:lang w:val="es-ES"/>
        </w:rPr>
        <w:t>MANAGER / EL JALAPENO / FEB 2020-</w:t>
      </w:r>
    </w:p>
    <w:p w14:paraId="1DFD16D8" w14:textId="57D70CF0" w:rsidR="00AB67C2" w:rsidRDefault="00AB67C2" w:rsidP="00AB67C2">
      <w:pPr>
        <w:pStyle w:val="ListBullet"/>
        <w:numPr>
          <w:ilvl w:val="0"/>
          <w:numId w:val="34"/>
        </w:numPr>
      </w:pPr>
      <w:r>
        <w:t>I served for three months before I was offered a raise and promotion to supervisor. When I train new employees over several days in various positions, I also supervise my other employees and take tables myself. Most days I manage my coworkers while also serving as an experienced server with extensive knowledge of the food/drink. I work full time while a full-time student. After each shift, I oversee and help with the closing/opening and cleaning of the entire restaurant. I also help promote specials to meet quotas, as well as make and serve alcoholic drinks during the day. My boss trusts me with all these tasks enough to leave for parts of the day, leaving the restaurant in my hands.</w:t>
      </w:r>
    </w:p>
    <w:p w14:paraId="421938DD" w14:textId="5CA754FE" w:rsidR="00FD0001" w:rsidRDefault="00FD0001" w:rsidP="00FD0001">
      <w:pPr>
        <w:pStyle w:val="ListBullet"/>
        <w:numPr>
          <w:ilvl w:val="0"/>
          <w:numId w:val="0"/>
        </w:numPr>
      </w:pPr>
    </w:p>
    <w:p w14:paraId="6ED6F815" w14:textId="77777777" w:rsidR="00FD0001" w:rsidRPr="00FD0001" w:rsidRDefault="00FD0001" w:rsidP="00FD0001">
      <w:pPr>
        <w:pStyle w:val="ListBullet"/>
        <w:numPr>
          <w:ilvl w:val="0"/>
          <w:numId w:val="0"/>
        </w:numPr>
        <w:rPr>
          <w:rFonts w:asciiTheme="majorHAnsi" w:hAnsiTheme="majorHAnsi"/>
          <w:b/>
          <w:bCs/>
          <w:sz w:val="24"/>
          <w:szCs w:val="24"/>
        </w:rPr>
      </w:pPr>
      <w:r w:rsidRPr="00FD0001">
        <w:rPr>
          <w:rFonts w:asciiTheme="majorHAnsi" w:hAnsiTheme="majorHAnsi"/>
          <w:b/>
          <w:bCs/>
          <w:sz w:val="24"/>
          <w:szCs w:val="24"/>
        </w:rPr>
        <w:t>CASHIER | AMC | APRIL 2019-MARCH 2020</w:t>
      </w:r>
    </w:p>
    <w:p w14:paraId="1A7484E5" w14:textId="2459FAAF" w:rsidR="00FD0001" w:rsidRDefault="00FD0001" w:rsidP="00FD0001">
      <w:pPr>
        <w:pStyle w:val="ListBullet"/>
        <w:numPr>
          <w:ilvl w:val="0"/>
          <w:numId w:val="34"/>
        </w:numPr>
      </w:pPr>
      <w:r>
        <w:t xml:space="preserve">I work as a cashier at AMC. I work cash register, handling money transactions and customer service as well as the phones. </w:t>
      </w:r>
      <w:r w:rsidR="00D835E3">
        <w:t>I have</w:t>
      </w:r>
      <w:r>
        <w:t xml:space="preserve"> trained 4 people since </w:t>
      </w:r>
      <w:proofErr w:type="gramStart"/>
      <w:r>
        <w:t>I’ve</w:t>
      </w:r>
      <w:proofErr w:type="gramEnd"/>
      <w:r>
        <w:t xml:space="preserve"> worked here and received good feedback on each. I also make and serve all food and drink available while running concessions and handling other customers. I clean food service equipment, theatres, restrooms, and the lobby at night. </w:t>
      </w:r>
      <w:proofErr w:type="gramStart"/>
      <w:r>
        <w:t>I’m</w:t>
      </w:r>
      <w:proofErr w:type="gramEnd"/>
      <w:r>
        <w:t xml:space="preserve"> used to working late at night and in a face-paced work environment with lines. I dealt with customer complaints and handled the phone as well. I exceeded my evaluations from my boss.</w:t>
      </w:r>
    </w:p>
    <w:p w14:paraId="66DE0F03" w14:textId="682CE98C" w:rsidR="00857D0F" w:rsidRDefault="00857D0F" w:rsidP="00857D0F">
      <w:pPr>
        <w:pStyle w:val="ListBullet"/>
        <w:numPr>
          <w:ilvl w:val="0"/>
          <w:numId w:val="0"/>
        </w:numPr>
      </w:pPr>
    </w:p>
    <w:p w14:paraId="1E0899FF" w14:textId="15BEFCD5" w:rsidR="008966AD" w:rsidRPr="00F2766E" w:rsidRDefault="008966AD" w:rsidP="00857D0F">
      <w:pPr>
        <w:pStyle w:val="ListBullet"/>
        <w:numPr>
          <w:ilvl w:val="0"/>
          <w:numId w:val="0"/>
        </w:numPr>
        <w:rPr>
          <w:rFonts w:asciiTheme="majorHAnsi" w:hAnsiTheme="majorHAnsi"/>
          <w:b/>
          <w:bCs/>
          <w:sz w:val="24"/>
          <w:szCs w:val="24"/>
        </w:rPr>
      </w:pPr>
      <w:r w:rsidRPr="00F2766E">
        <w:rPr>
          <w:rFonts w:asciiTheme="majorHAnsi" w:hAnsiTheme="majorHAnsi"/>
          <w:b/>
          <w:bCs/>
          <w:sz w:val="24"/>
          <w:szCs w:val="24"/>
        </w:rPr>
        <w:t>ZOO ATL</w:t>
      </w:r>
      <w:r w:rsidR="00F2766E" w:rsidRPr="00F2766E">
        <w:rPr>
          <w:rFonts w:asciiTheme="majorHAnsi" w:hAnsiTheme="majorHAnsi"/>
          <w:b/>
          <w:bCs/>
          <w:sz w:val="24"/>
          <w:szCs w:val="24"/>
        </w:rPr>
        <w:t>ANTA</w:t>
      </w:r>
      <w:r w:rsidR="00F2766E">
        <w:rPr>
          <w:rFonts w:asciiTheme="majorHAnsi" w:hAnsiTheme="majorHAnsi"/>
          <w:b/>
          <w:bCs/>
          <w:sz w:val="24"/>
          <w:szCs w:val="24"/>
        </w:rPr>
        <w:t xml:space="preserve"> | 2016-2017</w:t>
      </w:r>
    </w:p>
    <w:p w14:paraId="7E956021" w14:textId="095060A3" w:rsidR="008966AD" w:rsidRDefault="008966AD" w:rsidP="006A532E">
      <w:pPr>
        <w:pStyle w:val="ListBullet"/>
        <w:numPr>
          <w:ilvl w:val="0"/>
          <w:numId w:val="34"/>
        </w:numPr>
      </w:pPr>
      <w:r w:rsidRPr="008966AD">
        <w:t xml:space="preserve">It is my responsibility to bridge the connection from a guest to the animal. I know countless facts and information about the animals we have, including their names and weights and how they came to the zoo, about the zoo itself, including programs and organizations they support and take part in, to events that happen around the world in the wild that a guest can apply to the animal they are viewing. I can help keepers do demonstrations with certain animals, and work on event </w:t>
      </w:r>
      <w:r w:rsidRPr="008966AD">
        <w:lastRenderedPageBreak/>
        <w:t>days, such as Nightcrawlers or Fulton County Free Days, where the zoo needs extra help. I also worked various stations with animal-relate games for children on specific event days.</w:t>
      </w:r>
    </w:p>
    <w:p w14:paraId="44338258" w14:textId="54074B51" w:rsidR="007A60B0" w:rsidRDefault="007A60B0" w:rsidP="00237959">
      <w:pPr>
        <w:pStyle w:val="ListBullet"/>
        <w:numPr>
          <w:ilvl w:val="0"/>
          <w:numId w:val="0"/>
        </w:numPr>
      </w:pPr>
    </w:p>
    <w:p w14:paraId="19E03030" w14:textId="1AE9BFC2" w:rsidR="006A532E" w:rsidRPr="00D835E3" w:rsidRDefault="006A532E" w:rsidP="006A532E">
      <w:pPr>
        <w:spacing w:after="0" w:line="276" w:lineRule="auto"/>
        <w:rPr>
          <w:rFonts w:asciiTheme="majorHAnsi" w:hAnsiTheme="majorHAnsi"/>
          <w:b/>
          <w:bCs/>
          <w:color w:val="2A7B88" w:themeColor="accent1" w:themeShade="BF"/>
          <w:sz w:val="28"/>
          <w:szCs w:val="28"/>
        </w:rPr>
      </w:pPr>
      <w:r w:rsidRPr="006A532E">
        <w:rPr>
          <w:rFonts w:asciiTheme="majorHAnsi" w:hAnsiTheme="majorHAnsi"/>
          <w:b/>
          <w:bCs/>
          <w:color w:val="2A7B88" w:themeColor="accent1" w:themeShade="BF"/>
          <w:sz w:val="28"/>
          <w:szCs w:val="28"/>
        </w:rPr>
        <w:t>SKILLS</w:t>
      </w:r>
    </w:p>
    <w:p w14:paraId="48A5694B" w14:textId="3EE839A1" w:rsidR="006A532E" w:rsidRDefault="006A532E" w:rsidP="00A00D2C">
      <w:pPr>
        <w:spacing w:after="0" w:line="276" w:lineRule="auto"/>
        <w:ind w:firstLine="720"/>
      </w:pPr>
      <w:r>
        <w:t>Basic Office Excel, PowerPoint, Word skills</w:t>
      </w:r>
    </w:p>
    <w:p w14:paraId="0CC54382" w14:textId="4FC95550" w:rsidR="006A532E" w:rsidRDefault="006A532E" w:rsidP="00A00D2C">
      <w:pPr>
        <w:spacing w:after="0" w:line="276" w:lineRule="auto"/>
        <w:ind w:firstLine="720"/>
      </w:pPr>
      <w:r>
        <w:t>Graphing data skills in above software</w:t>
      </w:r>
    </w:p>
    <w:p w14:paraId="06BB7CDD" w14:textId="5501FF48" w:rsidR="006A532E" w:rsidRDefault="006A532E" w:rsidP="00A00D2C">
      <w:pPr>
        <w:spacing w:after="0" w:line="276" w:lineRule="auto"/>
        <w:ind w:firstLine="720"/>
      </w:pPr>
      <w:r>
        <w:t>Work well in a face-paced environment</w:t>
      </w:r>
    </w:p>
    <w:p w14:paraId="61B1EB52" w14:textId="6ED7EA68" w:rsidR="006A532E" w:rsidRDefault="006A532E" w:rsidP="00A00D2C">
      <w:pPr>
        <w:spacing w:after="0" w:line="276" w:lineRule="auto"/>
        <w:ind w:firstLine="720"/>
      </w:pPr>
      <w:r>
        <w:t>Multitasking- full time student and employee</w:t>
      </w:r>
    </w:p>
    <w:p w14:paraId="167A8031" w14:textId="35858E5C" w:rsidR="006A532E" w:rsidRDefault="005E59B2" w:rsidP="00A00D2C">
      <w:pPr>
        <w:spacing w:after="0" w:line="276" w:lineRule="auto"/>
        <w:ind w:firstLine="720"/>
      </w:pPr>
      <w:r>
        <w:t>Supervision</w:t>
      </w:r>
    </w:p>
    <w:p w14:paraId="74949D1C" w14:textId="04F4FDD3" w:rsidR="006A532E" w:rsidRDefault="006A532E" w:rsidP="00A00D2C">
      <w:pPr>
        <w:spacing w:after="0" w:line="276" w:lineRule="auto"/>
        <w:ind w:firstLine="720"/>
      </w:pPr>
      <w:r>
        <w:t>Microscopy</w:t>
      </w:r>
    </w:p>
    <w:p w14:paraId="36E15704" w14:textId="1594E5FD" w:rsidR="006A532E" w:rsidRDefault="006A532E" w:rsidP="00A00D2C">
      <w:pPr>
        <w:spacing w:after="0" w:line="276" w:lineRule="auto"/>
        <w:ind w:firstLine="720"/>
      </w:pPr>
      <w:r>
        <w:t>Data entry/analytics</w:t>
      </w:r>
    </w:p>
    <w:p w14:paraId="593E2D93" w14:textId="744C6A76" w:rsidR="0006764A" w:rsidRDefault="00006B58" w:rsidP="00FF237A">
      <w:pPr>
        <w:pStyle w:val="Heading1"/>
      </w:pPr>
      <w:r>
        <w:t>COMMUNITY SERVICE</w:t>
      </w:r>
    </w:p>
    <w:p w14:paraId="30350E11" w14:textId="2204633C" w:rsidR="0006764A" w:rsidRDefault="0006764A" w:rsidP="0006764A">
      <w:pPr>
        <w:spacing w:after="0" w:line="276" w:lineRule="auto"/>
        <w:ind w:firstLine="720"/>
      </w:pPr>
      <w:r>
        <w:t>Making a Little Free Library for an elderly community with</w:t>
      </w:r>
      <w:r w:rsidR="004A1CAD">
        <w:t xml:space="preserve"> nationally recognized</w:t>
      </w:r>
      <w:r>
        <w:t xml:space="preserve"> Anchor Club</w:t>
      </w:r>
    </w:p>
    <w:p w14:paraId="7E697771" w14:textId="19AD828B" w:rsidR="0006764A" w:rsidRDefault="0006764A" w:rsidP="0006764A">
      <w:pPr>
        <w:spacing w:after="0" w:line="276" w:lineRule="auto"/>
        <w:ind w:firstLine="720"/>
      </w:pPr>
      <w:r>
        <w:t xml:space="preserve">Working </w:t>
      </w:r>
      <w:r w:rsidR="004A1CAD">
        <w:t>two annual</w:t>
      </w:r>
      <w:r>
        <w:t xml:space="preserve"> Trick or Treat event</w:t>
      </w:r>
      <w:r w:rsidR="004A1CAD">
        <w:t>s</w:t>
      </w:r>
      <w:r>
        <w:t xml:space="preserve"> on Halloween at Mill Creek</w:t>
      </w:r>
    </w:p>
    <w:p w14:paraId="2F181F04" w14:textId="2DE586D5" w:rsidR="0006764A" w:rsidRDefault="0006764A" w:rsidP="0006764A">
      <w:pPr>
        <w:spacing w:after="0" w:line="276" w:lineRule="auto"/>
        <w:ind w:firstLine="720"/>
      </w:pPr>
      <w:r>
        <w:t>Weekend adoptions with the Humane Society</w:t>
      </w:r>
      <w:r w:rsidR="004A1CAD">
        <w:t xml:space="preserve"> of Statesboro and Bulloch County </w:t>
      </w:r>
    </w:p>
    <w:p w14:paraId="553F8B2E" w14:textId="09D6E021" w:rsidR="00857D0F" w:rsidRDefault="0006764A" w:rsidP="00FF237A">
      <w:pPr>
        <w:spacing w:after="0" w:line="276" w:lineRule="auto"/>
        <w:ind w:firstLine="720"/>
      </w:pPr>
      <w:r>
        <w:t>One summer</w:t>
      </w:r>
      <w:r w:rsidR="004A1CAD">
        <w:t xml:space="preserve"> with animal husbandry</w:t>
      </w:r>
      <w:r>
        <w:t xml:space="preserve"> at Georgia Humane Society Cat Rescue</w:t>
      </w:r>
    </w:p>
    <w:p w14:paraId="1360F881" w14:textId="0A2A2E47" w:rsidR="00851A17" w:rsidRDefault="00851A17" w:rsidP="00851A17">
      <w:pPr>
        <w:spacing w:after="0" w:line="276" w:lineRule="auto"/>
      </w:pPr>
    </w:p>
    <w:p w14:paraId="74098020" w14:textId="15250F8F" w:rsidR="00C33A61" w:rsidRPr="00A00D2C" w:rsidRDefault="00851A17" w:rsidP="00851A17">
      <w:pPr>
        <w:spacing w:after="0" w:line="276" w:lineRule="auto"/>
        <w:rPr>
          <w:rFonts w:asciiTheme="majorHAnsi" w:hAnsiTheme="majorHAnsi"/>
          <w:b/>
          <w:bCs/>
          <w:color w:val="2A7B88" w:themeColor="accent1" w:themeShade="BF"/>
          <w:sz w:val="28"/>
          <w:szCs w:val="28"/>
        </w:rPr>
      </w:pPr>
      <w:r w:rsidRPr="00A00D2C">
        <w:rPr>
          <w:rFonts w:asciiTheme="majorHAnsi" w:hAnsiTheme="majorHAnsi"/>
          <w:b/>
          <w:bCs/>
          <w:color w:val="2A7B88" w:themeColor="accent1" w:themeShade="BF"/>
          <w:sz w:val="28"/>
          <w:szCs w:val="28"/>
        </w:rPr>
        <w:t>LEADERSHIP</w:t>
      </w:r>
    </w:p>
    <w:p w14:paraId="49D2989F" w14:textId="0C6AA954" w:rsidR="00C33A61" w:rsidRDefault="00C33A61" w:rsidP="00C33A61">
      <w:pPr>
        <w:pStyle w:val="ListParagraph"/>
        <w:numPr>
          <w:ilvl w:val="0"/>
          <w:numId w:val="34"/>
        </w:numPr>
        <w:spacing w:after="0" w:line="276" w:lineRule="auto"/>
      </w:pPr>
      <w:r>
        <w:t>I am an Eco-Rep for my university creating, planning, and leading various environmental events on campus. I am also a member of Service dog Training and Education club at my university.</w:t>
      </w:r>
    </w:p>
    <w:p w14:paraId="4F55EC74" w14:textId="00FAA3CB" w:rsidR="00851A17" w:rsidRDefault="00851A17" w:rsidP="00C33A61">
      <w:pPr>
        <w:pStyle w:val="ListParagraph"/>
        <w:numPr>
          <w:ilvl w:val="0"/>
          <w:numId w:val="34"/>
        </w:numPr>
        <w:spacing w:after="0" w:line="276" w:lineRule="auto"/>
      </w:pPr>
      <w:r>
        <w:t>I’ve fully trained new employees at all of my jobs.</w:t>
      </w:r>
    </w:p>
    <w:p w14:paraId="0F3E233A" w14:textId="38813DAD" w:rsidR="00851A17" w:rsidRDefault="00851A17" w:rsidP="00C33A61">
      <w:pPr>
        <w:pStyle w:val="ListParagraph"/>
        <w:numPr>
          <w:ilvl w:val="0"/>
          <w:numId w:val="34"/>
        </w:numPr>
        <w:spacing w:after="0" w:line="276" w:lineRule="auto"/>
      </w:pPr>
      <w:r>
        <w:t xml:space="preserve">I am supervisor of my coworkers at El Jalapeno, running the restaurant </w:t>
      </w:r>
      <w:r w:rsidR="00C33A61">
        <w:t xml:space="preserve">on my own at times </w:t>
      </w:r>
      <w:r>
        <w:t>and</w:t>
      </w:r>
      <w:r w:rsidR="00C33A61">
        <w:t xml:space="preserve"> overseeing</w:t>
      </w:r>
      <w:r>
        <w:t xml:space="preserve"> my coworkers as well as the delivery</w:t>
      </w:r>
      <w:r w:rsidR="00C33A61">
        <w:t xml:space="preserve">, maintenance, </w:t>
      </w:r>
      <w:r>
        <w:t>and payment of various inventory.</w:t>
      </w:r>
    </w:p>
    <w:p w14:paraId="4D7E0D0D" w14:textId="5EE5A83F" w:rsidR="00A00D2C" w:rsidRPr="0006764A" w:rsidRDefault="00C33A61" w:rsidP="000E72B0">
      <w:pPr>
        <w:pStyle w:val="ListParagraph"/>
        <w:numPr>
          <w:ilvl w:val="0"/>
          <w:numId w:val="34"/>
        </w:numPr>
      </w:pPr>
      <w:r w:rsidRPr="00C33A61">
        <w:t>I was also a chair member of the nationally accredited Anchor Club, in addition to section leader in marching band and symphony.</w:t>
      </w:r>
    </w:p>
    <w:p w14:paraId="01CB4259" w14:textId="2AF2C6C5" w:rsidR="00857D0F" w:rsidRDefault="00857D0F" w:rsidP="00857D0F">
      <w:pPr>
        <w:pStyle w:val="Heading1"/>
        <w:rPr>
          <w:rFonts w:asciiTheme="minorHAnsi" w:eastAsiaTheme="minorEastAsia" w:hAnsiTheme="minorHAnsi" w:cstheme="minorBidi"/>
          <w:b w:val="0"/>
          <w:color w:val="404040" w:themeColor="text1" w:themeTint="BF"/>
          <w:sz w:val="22"/>
          <w:szCs w:val="22"/>
        </w:rPr>
      </w:pPr>
    </w:p>
    <w:p w14:paraId="1BACDFF9" w14:textId="65C5C610" w:rsidR="00105D91" w:rsidRPr="00105D91" w:rsidRDefault="00857D0F" w:rsidP="00105D91">
      <w:pPr>
        <w:pStyle w:val="Heading1"/>
      </w:pPr>
      <w:r>
        <w:t>REFERENCES</w:t>
      </w:r>
    </w:p>
    <w:p w14:paraId="1B3A929E" w14:textId="311781BB" w:rsidR="00105D91" w:rsidRDefault="00105D91" w:rsidP="00105D91">
      <w:pPr>
        <w:spacing w:after="0" w:line="276" w:lineRule="auto"/>
      </w:pPr>
      <w:r>
        <w:t xml:space="preserve">Luis Gomez: Boss and owner of El Jalapeno </w:t>
      </w:r>
    </w:p>
    <w:p w14:paraId="6D62C555" w14:textId="77777777" w:rsidR="00105D91" w:rsidRDefault="00105D91" w:rsidP="00105D91">
      <w:pPr>
        <w:spacing w:after="0" w:line="276" w:lineRule="auto"/>
      </w:pPr>
      <w:r>
        <w:t>Phone Number: 9122125670</w:t>
      </w:r>
    </w:p>
    <w:p w14:paraId="01393A9B" w14:textId="77777777" w:rsidR="00105D91" w:rsidRDefault="00105D91" w:rsidP="00105D91">
      <w:pPr>
        <w:spacing w:after="0" w:line="276" w:lineRule="auto"/>
      </w:pPr>
    </w:p>
    <w:p w14:paraId="0B89EF01" w14:textId="77777777" w:rsidR="00105D91" w:rsidRDefault="00105D91" w:rsidP="00105D91">
      <w:pPr>
        <w:spacing w:after="0" w:line="276" w:lineRule="auto"/>
      </w:pPr>
      <w:r>
        <w:t>Dr. Chandler: Zoology professor</w:t>
      </w:r>
    </w:p>
    <w:p w14:paraId="45A2B0A9" w14:textId="64C585BA" w:rsidR="00105D91" w:rsidRDefault="00105D91" w:rsidP="00105D91">
      <w:pPr>
        <w:spacing w:after="0" w:line="276" w:lineRule="auto"/>
      </w:pPr>
      <w:r>
        <w:t xml:space="preserve">Email: </w:t>
      </w:r>
      <w:hyperlink r:id="rId8" w:history="1">
        <w:r w:rsidRPr="00D22370">
          <w:rPr>
            <w:rStyle w:val="Hyperlink"/>
          </w:rPr>
          <w:t>chandler@georgiasouthern.edu</w:t>
        </w:r>
      </w:hyperlink>
    </w:p>
    <w:p w14:paraId="51E9BDF3" w14:textId="5D489583" w:rsidR="00105D91" w:rsidRDefault="00105D91" w:rsidP="00105D91">
      <w:pPr>
        <w:spacing w:after="0" w:line="276" w:lineRule="auto"/>
      </w:pPr>
    </w:p>
    <w:p w14:paraId="449CA0C6" w14:textId="4A26C97C" w:rsidR="00105D91" w:rsidRDefault="00105D91" w:rsidP="00105D91">
      <w:pPr>
        <w:spacing w:after="0" w:line="276" w:lineRule="auto"/>
      </w:pPr>
      <w:r>
        <w:t>Dr. McBrayer: Herpetology professor</w:t>
      </w:r>
    </w:p>
    <w:p w14:paraId="4D0C82A5" w14:textId="0340380E" w:rsidR="00105D91" w:rsidRDefault="00105D91" w:rsidP="00105D91">
      <w:pPr>
        <w:spacing w:after="0" w:line="276" w:lineRule="auto"/>
      </w:pPr>
      <w:r>
        <w:t xml:space="preserve">Email: </w:t>
      </w:r>
      <w:hyperlink r:id="rId9" w:history="1">
        <w:r w:rsidRPr="00D22370">
          <w:rPr>
            <w:rStyle w:val="Hyperlink"/>
          </w:rPr>
          <w:t>lancemcbrayer@georgiasouthern.edu</w:t>
        </w:r>
      </w:hyperlink>
      <w:r>
        <w:t xml:space="preserve"> </w:t>
      </w:r>
    </w:p>
    <w:p w14:paraId="0D602AB0" w14:textId="77777777" w:rsidR="00105D91" w:rsidRDefault="00105D91" w:rsidP="00105D91">
      <w:pPr>
        <w:spacing w:after="0" w:line="276" w:lineRule="auto"/>
      </w:pPr>
    </w:p>
    <w:p w14:paraId="3D52514B" w14:textId="77777777" w:rsidR="00105D91" w:rsidRDefault="00105D91" w:rsidP="00105D91">
      <w:pPr>
        <w:spacing w:after="0" w:line="276" w:lineRule="auto"/>
      </w:pPr>
      <w:r>
        <w:t>Rachel Whitmire: supervisor at Zoo Atlanta</w:t>
      </w:r>
    </w:p>
    <w:p w14:paraId="1A057C4C" w14:textId="77777777" w:rsidR="00105D91" w:rsidRDefault="00105D91" w:rsidP="00105D91">
      <w:pPr>
        <w:spacing w:after="0" w:line="276" w:lineRule="auto"/>
      </w:pPr>
      <w:r>
        <w:t>Email: rwhitmire@zooatlanta.org</w:t>
      </w:r>
    </w:p>
    <w:p w14:paraId="369B6AF1" w14:textId="2528F0A1" w:rsidR="00105D91" w:rsidRDefault="00105D91" w:rsidP="00105D91">
      <w:pPr>
        <w:spacing w:after="0" w:line="276" w:lineRule="auto"/>
      </w:pPr>
      <w:r>
        <w:t>Phone Number: 4046245600</w:t>
      </w:r>
    </w:p>
    <w:p w14:paraId="2EA407A3" w14:textId="77777777" w:rsidR="00105D91" w:rsidRDefault="00105D91" w:rsidP="00105D91">
      <w:pPr>
        <w:spacing w:after="0" w:line="276" w:lineRule="auto"/>
      </w:pPr>
    </w:p>
    <w:p w14:paraId="0362804A" w14:textId="77777777" w:rsidR="00105D91" w:rsidRDefault="00105D91" w:rsidP="00105D91">
      <w:pPr>
        <w:spacing w:after="0" w:line="276" w:lineRule="auto"/>
      </w:pPr>
      <w:r>
        <w:t>Charles Holden: Manager at Things Remembered</w:t>
      </w:r>
    </w:p>
    <w:p w14:paraId="74E03719" w14:textId="77777777" w:rsidR="00105D91" w:rsidRDefault="00105D91" w:rsidP="00105D91">
      <w:pPr>
        <w:spacing w:after="0" w:line="276" w:lineRule="auto"/>
      </w:pPr>
      <w:r>
        <w:lastRenderedPageBreak/>
        <w:t>Email: chold214@outlook.com</w:t>
      </w:r>
    </w:p>
    <w:p w14:paraId="58AEBE54" w14:textId="77777777" w:rsidR="00105D91" w:rsidRDefault="00105D91" w:rsidP="00105D91">
      <w:pPr>
        <w:spacing w:after="0" w:line="276" w:lineRule="auto"/>
      </w:pPr>
      <w:r>
        <w:t>Phone Number: 4047821246</w:t>
      </w:r>
    </w:p>
    <w:p w14:paraId="42C88D48" w14:textId="77777777" w:rsidR="00105D91" w:rsidRDefault="00105D91" w:rsidP="00105D91">
      <w:pPr>
        <w:spacing w:after="0" w:line="276" w:lineRule="auto"/>
      </w:pPr>
    </w:p>
    <w:p w14:paraId="22E0EB29" w14:textId="77777777" w:rsidR="00105D91" w:rsidRDefault="00105D91" w:rsidP="00105D91">
      <w:pPr>
        <w:spacing w:after="0" w:line="276" w:lineRule="auto"/>
      </w:pPr>
      <w:r>
        <w:t>Tara Scofield: Volunteer Coordinator at Georgia Humane Cat Rescue</w:t>
      </w:r>
    </w:p>
    <w:p w14:paraId="29AA3BDE" w14:textId="77777777" w:rsidR="00105D91" w:rsidRDefault="00105D91" w:rsidP="00105D91">
      <w:pPr>
        <w:spacing w:after="0" w:line="276" w:lineRule="auto"/>
      </w:pPr>
      <w:r>
        <w:t>Email: ghsvols@westga.edu</w:t>
      </w:r>
    </w:p>
    <w:p w14:paraId="02C7816E" w14:textId="77777777" w:rsidR="00105D91" w:rsidRDefault="00105D91" w:rsidP="00105D91">
      <w:pPr>
        <w:spacing w:after="0" w:line="276" w:lineRule="auto"/>
      </w:pPr>
      <w:r>
        <w:t>Phone Number: 7709066891</w:t>
      </w:r>
    </w:p>
    <w:p w14:paraId="3ABCFAE7" w14:textId="77777777" w:rsidR="00105D91" w:rsidRDefault="00105D91" w:rsidP="00105D91">
      <w:pPr>
        <w:spacing w:after="0" w:line="276" w:lineRule="auto"/>
      </w:pPr>
    </w:p>
    <w:p w14:paraId="7EF2549F" w14:textId="77777777" w:rsidR="00105D91" w:rsidRDefault="00105D91" w:rsidP="00105D91">
      <w:pPr>
        <w:spacing w:after="0" w:line="276" w:lineRule="auto"/>
      </w:pPr>
      <w:r>
        <w:t>Torre Goodson: Band director at high school</w:t>
      </w:r>
    </w:p>
    <w:p w14:paraId="31A54D66" w14:textId="77777777" w:rsidR="00105D91" w:rsidRDefault="00105D91" w:rsidP="00105D91">
      <w:pPr>
        <w:spacing w:after="0" w:line="276" w:lineRule="auto"/>
      </w:pPr>
      <w:r>
        <w:t>Email: torre.goodson@dcssga.org</w:t>
      </w:r>
    </w:p>
    <w:p w14:paraId="36C17E3C" w14:textId="2D9722CA" w:rsidR="00105D91" w:rsidRPr="00105D91" w:rsidRDefault="00105D91" w:rsidP="00105D91">
      <w:pPr>
        <w:spacing w:after="0" w:line="276" w:lineRule="auto"/>
      </w:pPr>
      <w:r>
        <w:t xml:space="preserve"> Phone Number 2292960461</w:t>
      </w:r>
    </w:p>
    <w:sectPr w:rsidR="00105D91" w:rsidRPr="00105D91" w:rsidSect="00617B26">
      <w:footerReference w:type="default" r:id="rId10"/>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746A8" w14:textId="77777777" w:rsidR="00156F88" w:rsidRDefault="00156F88">
      <w:pPr>
        <w:spacing w:after="0"/>
      </w:pPr>
      <w:r>
        <w:separator/>
      </w:r>
    </w:p>
  </w:endnote>
  <w:endnote w:type="continuationSeparator" w:id="0">
    <w:p w14:paraId="7F48FE56" w14:textId="77777777" w:rsidR="00156F88" w:rsidRDefault="00156F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DF8EF"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C8FA5" w14:textId="77777777" w:rsidR="00156F88" w:rsidRDefault="00156F88">
      <w:pPr>
        <w:spacing w:after="0"/>
      </w:pPr>
      <w:r>
        <w:separator/>
      </w:r>
    </w:p>
  </w:footnote>
  <w:footnote w:type="continuationSeparator" w:id="0">
    <w:p w14:paraId="5993500D" w14:textId="77777777" w:rsidR="00156F88" w:rsidRDefault="00156F8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F8A684"/>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648"/>
        </w:tabs>
        <w:ind w:left="648" w:hanging="216"/>
      </w:pPr>
      <w:rPr>
        <w:rFonts w:ascii="Cambria" w:hAnsi="Cambria" w:hint="default"/>
      </w:rPr>
    </w:lvl>
    <w:lvl w:ilvl="1">
      <w:start w:val="1"/>
      <w:numFmt w:val="bullet"/>
      <w:lvlText w:val="o"/>
      <w:lvlJc w:val="left"/>
      <w:pPr>
        <w:tabs>
          <w:tab w:val="num" w:pos="1080"/>
        </w:tabs>
        <w:ind w:left="1080" w:hanging="216"/>
      </w:pPr>
      <w:rPr>
        <w:rFonts w:ascii="Courier New" w:hAnsi="Courier New" w:hint="default"/>
      </w:rPr>
    </w:lvl>
    <w:lvl w:ilvl="2">
      <w:start w:val="1"/>
      <w:numFmt w:val="bullet"/>
      <w:lvlText w:val=""/>
      <w:lvlJc w:val="left"/>
      <w:pPr>
        <w:tabs>
          <w:tab w:val="num" w:pos="1512"/>
        </w:tabs>
        <w:ind w:left="1512" w:hanging="216"/>
      </w:pPr>
      <w:rPr>
        <w:rFonts w:ascii="Wingdings" w:hAnsi="Wingdings" w:hint="default"/>
      </w:rPr>
    </w:lvl>
    <w:lvl w:ilvl="3">
      <w:start w:val="1"/>
      <w:numFmt w:val="bullet"/>
      <w:lvlText w:val=""/>
      <w:lvlJc w:val="left"/>
      <w:pPr>
        <w:tabs>
          <w:tab w:val="num" w:pos="1944"/>
        </w:tabs>
        <w:ind w:left="1944" w:hanging="216"/>
      </w:pPr>
      <w:rPr>
        <w:rFonts w:ascii="Symbol" w:hAnsi="Symbol" w:hint="default"/>
      </w:rPr>
    </w:lvl>
    <w:lvl w:ilvl="4">
      <w:start w:val="1"/>
      <w:numFmt w:val="bullet"/>
      <w:lvlText w:val="o"/>
      <w:lvlJc w:val="left"/>
      <w:pPr>
        <w:tabs>
          <w:tab w:val="num" w:pos="2376"/>
        </w:tabs>
        <w:ind w:left="2376" w:hanging="216"/>
      </w:pPr>
      <w:rPr>
        <w:rFonts w:ascii="Courier New" w:hAnsi="Courier New" w:hint="default"/>
      </w:rPr>
    </w:lvl>
    <w:lvl w:ilvl="5">
      <w:start w:val="1"/>
      <w:numFmt w:val="bullet"/>
      <w:lvlText w:val=""/>
      <w:lvlJc w:val="left"/>
      <w:pPr>
        <w:tabs>
          <w:tab w:val="num" w:pos="2808"/>
        </w:tabs>
        <w:ind w:left="2808" w:hanging="216"/>
      </w:pPr>
      <w:rPr>
        <w:rFonts w:ascii="Wingdings" w:hAnsi="Wingdings" w:hint="default"/>
      </w:rPr>
    </w:lvl>
    <w:lvl w:ilvl="6">
      <w:start w:val="1"/>
      <w:numFmt w:val="bullet"/>
      <w:lvlText w:val=""/>
      <w:lvlJc w:val="left"/>
      <w:pPr>
        <w:tabs>
          <w:tab w:val="num" w:pos="3240"/>
        </w:tabs>
        <w:ind w:left="3240" w:hanging="216"/>
      </w:pPr>
      <w:rPr>
        <w:rFonts w:ascii="Symbol" w:hAnsi="Symbol" w:hint="default"/>
      </w:rPr>
    </w:lvl>
    <w:lvl w:ilvl="7">
      <w:start w:val="1"/>
      <w:numFmt w:val="bullet"/>
      <w:lvlText w:val="o"/>
      <w:lvlJc w:val="left"/>
      <w:pPr>
        <w:tabs>
          <w:tab w:val="num" w:pos="3672"/>
        </w:tabs>
        <w:ind w:left="3672" w:hanging="216"/>
      </w:pPr>
      <w:rPr>
        <w:rFonts w:ascii="Courier New" w:hAnsi="Courier New" w:hint="default"/>
      </w:rPr>
    </w:lvl>
    <w:lvl w:ilvl="8">
      <w:start w:val="1"/>
      <w:numFmt w:val="bullet"/>
      <w:lvlText w:val=""/>
      <w:lvlJc w:val="left"/>
      <w:pPr>
        <w:tabs>
          <w:tab w:val="num" w:pos="4104"/>
        </w:tabs>
        <w:ind w:left="4104" w:hanging="216"/>
      </w:pPr>
      <w:rPr>
        <w:rFonts w:ascii="Wingdings" w:hAnsi="Wingdings" w:hint="default"/>
      </w:rPr>
    </w:lvl>
  </w:abstractNum>
  <w:abstractNum w:abstractNumId="12" w15:restartNumberingAfterBreak="0">
    <w:nsid w:val="0AE776C2"/>
    <w:multiLevelType w:val="hybridMultilevel"/>
    <w:tmpl w:val="6A3E6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B80780E"/>
    <w:multiLevelType w:val="hybridMultilevel"/>
    <w:tmpl w:val="F6720ADE"/>
    <w:lvl w:ilvl="0" w:tplc="C1C2BB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45996"/>
    <w:multiLevelType w:val="hybridMultilevel"/>
    <w:tmpl w:val="15804B24"/>
    <w:lvl w:ilvl="0" w:tplc="C1C2BB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F46440"/>
    <w:multiLevelType w:val="hybridMultilevel"/>
    <w:tmpl w:val="3614E816"/>
    <w:lvl w:ilvl="0" w:tplc="C1C2BB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9877A0"/>
    <w:multiLevelType w:val="hybridMultilevel"/>
    <w:tmpl w:val="348E85FE"/>
    <w:lvl w:ilvl="0" w:tplc="C1C2BB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A315148"/>
    <w:multiLevelType w:val="hybridMultilevel"/>
    <w:tmpl w:val="06C8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202C9"/>
    <w:multiLevelType w:val="hybridMultilevel"/>
    <w:tmpl w:val="C4EC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680A2F"/>
    <w:multiLevelType w:val="hybridMultilevel"/>
    <w:tmpl w:val="CBC0F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7"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7235180"/>
    <w:multiLevelType w:val="hybridMultilevel"/>
    <w:tmpl w:val="D4A6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1C2A90"/>
    <w:multiLevelType w:val="hybridMultilevel"/>
    <w:tmpl w:val="01543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387FD5"/>
    <w:multiLevelType w:val="hybridMultilevel"/>
    <w:tmpl w:val="484AD350"/>
    <w:lvl w:ilvl="0" w:tplc="C1C2BB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CC39BA"/>
    <w:multiLevelType w:val="hybridMultilevel"/>
    <w:tmpl w:val="ACF8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21"/>
  </w:num>
  <w:num w:numId="16">
    <w:abstractNumId w:val="13"/>
  </w:num>
  <w:num w:numId="17">
    <w:abstractNumId w:val="18"/>
  </w:num>
  <w:num w:numId="18">
    <w:abstractNumId w:val="10"/>
  </w:num>
  <w:num w:numId="19">
    <w:abstractNumId w:val="27"/>
  </w:num>
  <w:num w:numId="20">
    <w:abstractNumId w:val="22"/>
  </w:num>
  <w:num w:numId="21">
    <w:abstractNumId w:val="11"/>
  </w:num>
  <w:num w:numId="22">
    <w:abstractNumId w:val="17"/>
  </w:num>
  <w:num w:numId="23">
    <w:abstractNumId w:val="26"/>
  </w:num>
  <w:num w:numId="24">
    <w:abstractNumId w:val="28"/>
  </w:num>
  <w:num w:numId="25">
    <w:abstractNumId w:val="31"/>
  </w:num>
  <w:num w:numId="26">
    <w:abstractNumId w:val="12"/>
  </w:num>
  <w:num w:numId="27">
    <w:abstractNumId w:val="19"/>
  </w:num>
  <w:num w:numId="28">
    <w:abstractNumId w:val="16"/>
  </w:num>
  <w:num w:numId="29">
    <w:abstractNumId w:val="25"/>
  </w:num>
  <w:num w:numId="30">
    <w:abstractNumId w:val="29"/>
  </w:num>
  <w:num w:numId="31">
    <w:abstractNumId w:val="24"/>
  </w:num>
  <w:num w:numId="32">
    <w:abstractNumId w:val="23"/>
  </w:num>
  <w:num w:numId="33">
    <w:abstractNumId w:val="15"/>
  </w:num>
  <w:num w:numId="34">
    <w:abstractNumId w:val="30"/>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340"/>
    <w:rsid w:val="0000429C"/>
    <w:rsid w:val="00006B58"/>
    <w:rsid w:val="0006764A"/>
    <w:rsid w:val="000972B6"/>
    <w:rsid w:val="000A4F59"/>
    <w:rsid w:val="000C0AE1"/>
    <w:rsid w:val="000E72B0"/>
    <w:rsid w:val="000F188F"/>
    <w:rsid w:val="00105D91"/>
    <w:rsid w:val="00136FCD"/>
    <w:rsid w:val="00141A4C"/>
    <w:rsid w:val="00156F88"/>
    <w:rsid w:val="001B29CF"/>
    <w:rsid w:val="001C6A86"/>
    <w:rsid w:val="001D7192"/>
    <w:rsid w:val="00204D85"/>
    <w:rsid w:val="00210160"/>
    <w:rsid w:val="00237959"/>
    <w:rsid w:val="00256D26"/>
    <w:rsid w:val="00264F94"/>
    <w:rsid w:val="0028220F"/>
    <w:rsid w:val="00356C14"/>
    <w:rsid w:val="003D6478"/>
    <w:rsid w:val="003E44D6"/>
    <w:rsid w:val="004639D0"/>
    <w:rsid w:val="004A12B5"/>
    <w:rsid w:val="004A1CAD"/>
    <w:rsid w:val="004B6EDD"/>
    <w:rsid w:val="00555279"/>
    <w:rsid w:val="005D1516"/>
    <w:rsid w:val="005E59B2"/>
    <w:rsid w:val="006134EB"/>
    <w:rsid w:val="00617B26"/>
    <w:rsid w:val="006270A9"/>
    <w:rsid w:val="00646C6E"/>
    <w:rsid w:val="00675956"/>
    <w:rsid w:val="00681034"/>
    <w:rsid w:val="006A532E"/>
    <w:rsid w:val="00723400"/>
    <w:rsid w:val="00724DD7"/>
    <w:rsid w:val="00734DE8"/>
    <w:rsid w:val="0078218B"/>
    <w:rsid w:val="007A60B0"/>
    <w:rsid w:val="00812B18"/>
    <w:rsid w:val="00813E55"/>
    <w:rsid w:val="00816216"/>
    <w:rsid w:val="00851A17"/>
    <w:rsid w:val="00857D0F"/>
    <w:rsid w:val="0087734B"/>
    <w:rsid w:val="008966AD"/>
    <w:rsid w:val="00897340"/>
    <w:rsid w:val="009917AE"/>
    <w:rsid w:val="009B6CF2"/>
    <w:rsid w:val="009D5933"/>
    <w:rsid w:val="00A00D2C"/>
    <w:rsid w:val="00A236B8"/>
    <w:rsid w:val="00A36989"/>
    <w:rsid w:val="00A36C11"/>
    <w:rsid w:val="00AB67C2"/>
    <w:rsid w:val="00AC5B71"/>
    <w:rsid w:val="00B43394"/>
    <w:rsid w:val="00BD768D"/>
    <w:rsid w:val="00C33A61"/>
    <w:rsid w:val="00C61F8E"/>
    <w:rsid w:val="00C72E20"/>
    <w:rsid w:val="00D072E6"/>
    <w:rsid w:val="00D835E3"/>
    <w:rsid w:val="00E13668"/>
    <w:rsid w:val="00E162AB"/>
    <w:rsid w:val="00E31C1D"/>
    <w:rsid w:val="00E83E4B"/>
    <w:rsid w:val="00F14DFE"/>
    <w:rsid w:val="00F2766E"/>
    <w:rsid w:val="00F740DD"/>
    <w:rsid w:val="00FB09BE"/>
    <w:rsid w:val="00FD0001"/>
    <w:rsid w:val="00FF2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09735"/>
  <w15:chartTrackingRefBased/>
  <w15:docId w15:val="{7CE69067-D995-48B3-B977-9C603C6E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646C6E"/>
    <w:pPr>
      <w:ind w:left="720"/>
      <w:contextualSpacing/>
    </w:pPr>
  </w:style>
  <w:style w:type="character" w:styleId="UnresolvedMention">
    <w:name w:val="Unresolved Mention"/>
    <w:basedOn w:val="DefaultParagraphFont"/>
    <w:uiPriority w:val="99"/>
    <w:semiHidden/>
    <w:unhideWhenUsed/>
    <w:rsid w:val="00105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ler@georgiasouthern.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ncemcbrayer@georgiasouthern.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iannon\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F1CCBFA5B0F46E0905824615CAEBE8D"/>
        <w:category>
          <w:name w:val="General"/>
          <w:gallery w:val="placeholder"/>
        </w:category>
        <w:types>
          <w:type w:val="bbPlcHdr"/>
        </w:types>
        <w:behaviors>
          <w:behavior w:val="content"/>
        </w:behaviors>
        <w:guid w:val="{A7A0E55D-22A9-423B-AF79-918BF5E31265}"/>
      </w:docPartPr>
      <w:docPartBody>
        <w:p w:rsidR="00A800EE" w:rsidRDefault="0083580E">
          <w:pPr>
            <w:pStyle w:val="9F1CCBFA5B0F46E0905824615CAEBE8D"/>
          </w:pPr>
          <w:r>
            <w:t>Education</w:t>
          </w:r>
        </w:p>
      </w:docPartBody>
    </w:docPart>
    <w:docPart>
      <w:docPartPr>
        <w:name w:val="737E23B18A1B4CD3B61A4AB07BEF8D8E"/>
        <w:category>
          <w:name w:val="General"/>
          <w:gallery w:val="placeholder"/>
        </w:category>
        <w:types>
          <w:type w:val="bbPlcHdr"/>
        </w:types>
        <w:behaviors>
          <w:behavior w:val="content"/>
        </w:behaviors>
        <w:guid w:val="{993B2000-BD07-48F7-9BD5-ECE19BF360F2}"/>
      </w:docPartPr>
      <w:docPartBody>
        <w:p w:rsidR="00A800EE" w:rsidRDefault="0083580E">
          <w:pPr>
            <w:pStyle w:val="737E23B18A1B4CD3B61A4AB07BEF8D8E"/>
          </w:pPr>
          <w:r>
            <w:t>Degree</w:t>
          </w:r>
        </w:p>
      </w:docPartBody>
    </w:docPart>
    <w:docPart>
      <w:docPartPr>
        <w:name w:val="A9F0870E05C24F05B0CF778673BFEAD0"/>
        <w:category>
          <w:name w:val="General"/>
          <w:gallery w:val="placeholder"/>
        </w:category>
        <w:types>
          <w:type w:val="bbPlcHdr"/>
        </w:types>
        <w:behaviors>
          <w:behavior w:val="content"/>
        </w:behaviors>
        <w:guid w:val="{9457B885-BE08-40EC-8CEF-637071FAC257}"/>
      </w:docPartPr>
      <w:docPartBody>
        <w:p w:rsidR="00A800EE" w:rsidRDefault="0083580E">
          <w:pPr>
            <w:pStyle w:val="A9F0870E05C24F05B0CF778673BFEAD0"/>
          </w:pPr>
          <w: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5F"/>
    <w:rsid w:val="000C7E0F"/>
    <w:rsid w:val="001D409D"/>
    <w:rsid w:val="0051205D"/>
    <w:rsid w:val="0056695F"/>
    <w:rsid w:val="006F2A61"/>
    <w:rsid w:val="00716D77"/>
    <w:rsid w:val="0083580E"/>
    <w:rsid w:val="00865180"/>
    <w:rsid w:val="00893C78"/>
    <w:rsid w:val="00A05219"/>
    <w:rsid w:val="00A800EE"/>
    <w:rsid w:val="00BC3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1CCBFA5B0F46E0905824615CAEBE8D">
    <w:name w:val="9F1CCBFA5B0F46E0905824615CAEBE8D"/>
  </w:style>
  <w:style w:type="paragraph" w:customStyle="1" w:styleId="737E23B18A1B4CD3B61A4AB07BEF8D8E">
    <w:name w:val="737E23B18A1B4CD3B61A4AB07BEF8D8E"/>
  </w:style>
  <w:style w:type="paragraph" w:customStyle="1" w:styleId="A9F0870E05C24F05B0CF778673BFEAD0">
    <w:name w:val="A9F0870E05C24F05B0CF778673BFE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3D5A2-6B69-4F35-B8FF-A08C56D8A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7</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Rhiannon</dc:creator>
  <cp:keywords/>
  <cp:lastModifiedBy>Rhiannon Patrick</cp:lastModifiedBy>
  <cp:revision>2</cp:revision>
  <dcterms:created xsi:type="dcterms:W3CDTF">2021-02-25T19:23:00Z</dcterms:created>
  <dcterms:modified xsi:type="dcterms:W3CDTF">2021-02-25T19:23:00Z</dcterms:modified>
  <cp:version/>
</cp:coreProperties>
</file>