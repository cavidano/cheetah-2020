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D824C" w:themeColor="accent1"/>
        </w:rPr>
        <w:id w:val="-5527581"/>
        <w:docPartObj>
          <w:docPartGallery w:val="Cover Pages"/>
          <w:docPartUnique/>
        </w:docPartObj>
      </w:sdtPr>
      <w:sdtEndPr>
        <w:rPr>
          <w:color w:val="595959" w:themeColor="text1" w:themeTint="A6"/>
        </w:rPr>
      </w:sdtEndPr>
      <w:sdtContent>
        <w:p w:rsidR="00FB51B5" w:rsidRDefault="00FB51B5">
          <w:pPr>
            <w:pStyle w:val="NoSpacing"/>
            <w:spacing w:before="1540" w:after="240"/>
            <w:jc w:val="center"/>
            <w:rPr>
              <w:color w:val="1D824C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D824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A9C7D27F1A4815872E748A569E45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B51B5" w:rsidRPr="006A0AB7" w:rsidRDefault="00C537B1" w:rsidP="006A0AB7">
              <w:pPr>
                <w:pStyle w:val="NoSpacing"/>
                <w:pBdr>
                  <w:top w:val="single" w:sz="6" w:space="6" w:color="1D824C" w:themeColor="accent1"/>
                  <w:bottom w:val="single" w:sz="6" w:space="6" w:color="1D824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D824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D824C" w:themeColor="accent1"/>
                  <w:sz w:val="72"/>
                  <w:szCs w:val="72"/>
                </w:rPr>
                <w:t>cARICULUM VITAE</w:t>
              </w:r>
              <w:r w:rsidR="006A0AB7">
                <w:rPr>
                  <w:rFonts w:asciiTheme="majorHAnsi" w:eastAsiaTheme="majorEastAsia" w:hAnsiTheme="majorHAnsi" w:cstheme="majorBidi"/>
                  <w:caps/>
                  <w:color w:val="1D824C" w:themeColor="accent1"/>
                  <w:sz w:val="72"/>
                  <w:szCs w:val="72"/>
                </w:rPr>
                <w:t xml:space="preserve"> for secilia</w:t>
              </w:r>
              <w:r w:rsidR="00E078C6">
                <w:rPr>
                  <w:rFonts w:asciiTheme="majorHAnsi" w:eastAsiaTheme="majorEastAsia" w:hAnsiTheme="majorHAnsi" w:cstheme="majorBidi"/>
                  <w:caps/>
                  <w:color w:val="1D824C" w:themeColor="accent1"/>
                  <w:sz w:val="72"/>
                  <w:szCs w:val="72"/>
                </w:rPr>
                <w:t xml:space="preserve">  </w:t>
              </w:r>
              <w:r w:rsidR="006A0AB7">
                <w:rPr>
                  <w:rFonts w:asciiTheme="majorHAnsi" w:eastAsiaTheme="majorEastAsia" w:hAnsiTheme="majorHAnsi" w:cstheme="majorBidi"/>
                  <w:caps/>
                  <w:color w:val="1D824C" w:themeColor="accent1"/>
                  <w:sz w:val="72"/>
                  <w:szCs w:val="72"/>
                </w:rPr>
                <w:t>M  NAIKAKU</w:t>
              </w:r>
            </w:p>
          </w:sdtContent>
        </w:sdt>
      </w:sdtContent>
    </w:sdt>
    <w:tbl>
      <w:tblPr>
        <w:tblStyle w:val="TableGrid"/>
        <w:tblW w:w="504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50"/>
      </w:tblGrid>
      <w:tr w:rsidR="009571D8" w:rsidRPr="00612514" w:rsidTr="006A0AB7">
        <w:tc>
          <w:tcPr>
            <w:tcW w:w="9450" w:type="dxa"/>
            <w:tcMar>
              <w:top w:w="432" w:type="dxa"/>
            </w:tcMar>
          </w:tcPr>
          <w:p w:rsidR="001755A8" w:rsidRPr="00612514" w:rsidRDefault="00911377" w:rsidP="00911377">
            <w:pPr>
              <w:pStyle w:val="Heading1"/>
              <w:outlineLvl w:val="0"/>
              <w:rPr>
                <w:color w:val="auto"/>
              </w:rPr>
            </w:pPr>
            <w:r w:rsidRPr="00612514">
              <w:rPr>
                <w:color w:val="auto"/>
              </w:rPr>
              <w:t>General Summary</w:t>
            </w:r>
          </w:p>
          <w:p w:rsidR="00911377" w:rsidRPr="00612514" w:rsidRDefault="008E7C29" w:rsidP="00911377">
            <w:pPr>
              <w:rPr>
                <w:color w:val="auto"/>
              </w:rPr>
            </w:pPr>
            <w:r w:rsidRPr="00612514">
              <w:rPr>
                <w:color w:val="auto"/>
              </w:rPr>
              <w:t xml:space="preserve">Hardworking </w:t>
            </w:r>
            <w:r w:rsidR="006A0AB7" w:rsidRPr="00612514">
              <w:rPr>
                <w:color w:val="auto"/>
              </w:rPr>
              <w:t>personnel</w:t>
            </w:r>
            <w:r w:rsidR="00911377" w:rsidRPr="00612514">
              <w:rPr>
                <w:color w:val="auto"/>
              </w:rPr>
              <w:t xml:space="preserve"> with the aim to meet the company’s goals and vision, highly goal oriented and vast economical skills and approach to solutions.</w:t>
            </w:r>
          </w:p>
          <w:p w:rsidR="00911377" w:rsidRPr="00612514" w:rsidRDefault="00911377" w:rsidP="00911377">
            <w:pPr>
              <w:rPr>
                <w:color w:val="auto"/>
              </w:rPr>
            </w:pPr>
          </w:p>
          <w:p w:rsidR="006A0AB7" w:rsidRDefault="00E078C6" w:rsidP="00E078C6">
            <w:pPr>
              <w:pStyle w:val="Heading1"/>
              <w:outlineLvl w:val="0"/>
              <w:rPr>
                <w:color w:val="auto"/>
              </w:rPr>
            </w:pPr>
            <w:r w:rsidRPr="00612514">
              <w:rPr>
                <w:color w:val="auto"/>
              </w:rPr>
              <w:t>Personal Details</w:t>
            </w:r>
          </w:p>
          <w:p w:rsidR="006A0AB7" w:rsidRDefault="006A0AB7" w:rsidP="00E078C6">
            <w:pPr>
              <w:pStyle w:val="Heading1"/>
              <w:outlineLvl w:val="0"/>
              <w:rPr>
                <w:color w:val="auto"/>
              </w:rPr>
            </w:pPr>
          </w:p>
          <w:p w:rsidR="006A0AB7" w:rsidRDefault="006A0AB7" w:rsidP="001D386B">
            <w:r>
              <w:t xml:space="preserve">Names                      </w:t>
            </w:r>
            <w:proofErr w:type="gramStart"/>
            <w:r w:rsidR="001D386B">
              <w:t xml:space="preserve">  :</w:t>
            </w:r>
            <w:proofErr w:type="gramEnd"/>
            <w:r>
              <w:t xml:space="preserve"> Secilia </w:t>
            </w:r>
            <w:proofErr w:type="spellStart"/>
            <w:r>
              <w:t>Mbweshe</w:t>
            </w:r>
            <w:proofErr w:type="spellEnd"/>
          </w:p>
          <w:p w:rsidR="006A0AB7" w:rsidRDefault="006A0AB7" w:rsidP="001D386B">
            <w:r>
              <w:t xml:space="preserve">Surname                  </w:t>
            </w:r>
            <w:proofErr w:type="gramStart"/>
            <w:r w:rsidR="001D386B">
              <w:t xml:space="preserve">  :</w:t>
            </w:r>
            <w:proofErr w:type="gramEnd"/>
            <w:r>
              <w:t xml:space="preserve"> Naikaku</w:t>
            </w:r>
          </w:p>
          <w:p w:rsidR="006A0AB7" w:rsidRDefault="006A0AB7" w:rsidP="001D386B">
            <w:r>
              <w:t xml:space="preserve">Date of Birth           </w:t>
            </w:r>
            <w:proofErr w:type="gramStart"/>
            <w:r w:rsidR="001D386B">
              <w:t xml:space="preserve"> </w:t>
            </w:r>
            <w:r>
              <w:t xml:space="preserve"> :</w:t>
            </w:r>
            <w:proofErr w:type="gramEnd"/>
            <w:r>
              <w:t xml:space="preserve"> 15 July 2000</w:t>
            </w:r>
          </w:p>
          <w:p w:rsidR="006A0AB7" w:rsidRDefault="006A0AB7" w:rsidP="001D386B">
            <w:r>
              <w:t xml:space="preserve">Place of Birth          </w:t>
            </w:r>
            <w:proofErr w:type="gramStart"/>
            <w:r>
              <w:t xml:space="preserve">  :</w:t>
            </w:r>
            <w:proofErr w:type="gramEnd"/>
            <w:r>
              <w:t xml:space="preserve"> Oshakati</w:t>
            </w:r>
          </w:p>
          <w:p w:rsidR="006A0AB7" w:rsidRDefault="006A0AB7" w:rsidP="001D386B">
            <w:r>
              <w:t xml:space="preserve">ID Number         </w:t>
            </w:r>
            <w:r w:rsidR="001D386B">
              <w:t xml:space="preserve">     </w:t>
            </w:r>
            <w:proofErr w:type="gramStart"/>
            <w:r w:rsidR="001D386B">
              <w:t xml:space="preserve">  </w:t>
            </w:r>
            <w:r>
              <w:t>:</w:t>
            </w:r>
            <w:proofErr w:type="gramEnd"/>
            <w:r>
              <w:t xml:space="preserve"> 00071500626</w:t>
            </w:r>
          </w:p>
          <w:p w:rsidR="006A0AB7" w:rsidRDefault="006A0AB7" w:rsidP="001D386B">
            <w:r>
              <w:t xml:space="preserve">Gender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Female</w:t>
            </w:r>
          </w:p>
          <w:p w:rsidR="00E078C6" w:rsidRPr="00612514" w:rsidRDefault="00E078C6" w:rsidP="001D386B">
            <w:pPr>
              <w:spacing w:after="200" w:line="288" w:lineRule="auto"/>
              <w:rPr>
                <w:color w:val="auto"/>
              </w:rPr>
            </w:pPr>
            <w:r w:rsidRPr="00612514">
              <w:rPr>
                <w:color w:val="auto"/>
              </w:rPr>
              <w:t xml:space="preserve">Nationality      </w:t>
            </w:r>
            <w:r w:rsidR="006A0AB7">
              <w:rPr>
                <w:color w:val="auto"/>
              </w:rPr>
              <w:t xml:space="preserve">  </w:t>
            </w:r>
            <w:r w:rsidRPr="00612514">
              <w:rPr>
                <w:color w:val="auto"/>
              </w:rPr>
              <w:t xml:space="preserve">      </w:t>
            </w:r>
            <w:proofErr w:type="gramStart"/>
            <w:r w:rsidRPr="00612514">
              <w:rPr>
                <w:color w:val="auto"/>
              </w:rPr>
              <w:t xml:space="preserve"> </w:t>
            </w:r>
            <w:r w:rsidR="009959BF" w:rsidRPr="00612514">
              <w:rPr>
                <w:color w:val="auto"/>
              </w:rPr>
              <w:t xml:space="preserve"> :</w:t>
            </w:r>
            <w:proofErr w:type="gramEnd"/>
            <w:r w:rsidR="009959BF" w:rsidRPr="00612514">
              <w:rPr>
                <w:color w:val="auto"/>
              </w:rPr>
              <w:t xml:space="preserve"> Namibian</w:t>
            </w:r>
          </w:p>
          <w:p w:rsidR="00E078C6" w:rsidRPr="00612514" w:rsidRDefault="00E078C6" w:rsidP="001D386B">
            <w:pPr>
              <w:spacing w:after="200" w:line="288" w:lineRule="auto"/>
              <w:rPr>
                <w:color w:val="auto"/>
              </w:rPr>
            </w:pPr>
            <w:r w:rsidRPr="00612514">
              <w:rPr>
                <w:color w:val="auto"/>
              </w:rPr>
              <w:t xml:space="preserve">Marital Status         </w:t>
            </w:r>
            <w:proofErr w:type="gramStart"/>
            <w:r w:rsidR="001D386B">
              <w:rPr>
                <w:color w:val="auto"/>
              </w:rPr>
              <w:t xml:space="preserve">  </w:t>
            </w:r>
            <w:r w:rsidR="001D386B" w:rsidRPr="00612514">
              <w:rPr>
                <w:color w:val="auto"/>
              </w:rPr>
              <w:t>:</w:t>
            </w:r>
            <w:proofErr w:type="gramEnd"/>
            <w:r w:rsidR="001D386B" w:rsidRPr="00612514">
              <w:rPr>
                <w:color w:val="auto"/>
              </w:rPr>
              <w:t xml:space="preserve"> Single</w:t>
            </w:r>
          </w:p>
          <w:p w:rsidR="00E078C6" w:rsidRPr="00612514" w:rsidRDefault="00E078C6" w:rsidP="001D386B">
            <w:pPr>
              <w:spacing w:after="200" w:line="288" w:lineRule="auto"/>
              <w:rPr>
                <w:color w:val="auto"/>
              </w:rPr>
            </w:pPr>
            <w:r w:rsidRPr="00612514">
              <w:rPr>
                <w:color w:val="auto"/>
              </w:rPr>
              <w:t xml:space="preserve">Home </w:t>
            </w:r>
            <w:r w:rsidR="00707ADB" w:rsidRPr="00612514">
              <w:rPr>
                <w:color w:val="auto"/>
              </w:rPr>
              <w:t>Address</w:t>
            </w:r>
            <w:r w:rsidR="005D437A" w:rsidRPr="00612514">
              <w:rPr>
                <w:color w:val="auto"/>
              </w:rPr>
              <w:t xml:space="preserve">  </w:t>
            </w:r>
            <w:r w:rsidR="006A0AB7">
              <w:rPr>
                <w:color w:val="auto"/>
              </w:rPr>
              <w:t xml:space="preserve">      </w:t>
            </w:r>
            <w:r w:rsidR="001D386B">
              <w:rPr>
                <w:color w:val="auto"/>
              </w:rPr>
              <w:t xml:space="preserve"> </w:t>
            </w:r>
            <w:proofErr w:type="gramStart"/>
            <w:r w:rsidR="001D386B">
              <w:rPr>
                <w:color w:val="auto"/>
              </w:rPr>
              <w:t xml:space="preserve">  :</w:t>
            </w:r>
            <w:proofErr w:type="gramEnd"/>
            <w:r w:rsidR="001D386B">
              <w:rPr>
                <w:color w:val="auto"/>
              </w:rPr>
              <w:t xml:space="preserve"> Erf</w:t>
            </w:r>
            <w:r w:rsidR="006A0AB7">
              <w:rPr>
                <w:color w:val="auto"/>
              </w:rPr>
              <w:t xml:space="preserve"> </w:t>
            </w:r>
            <w:r w:rsidR="001D386B">
              <w:rPr>
                <w:color w:val="auto"/>
              </w:rPr>
              <w:t>3428, John</w:t>
            </w:r>
            <w:r w:rsidR="006A0AB7">
              <w:rPr>
                <w:color w:val="auto"/>
              </w:rPr>
              <w:t xml:space="preserve"> </w:t>
            </w:r>
            <w:proofErr w:type="spellStart"/>
            <w:r w:rsidR="006A0AB7">
              <w:rPr>
                <w:color w:val="auto"/>
              </w:rPr>
              <w:t>Pandeni</w:t>
            </w:r>
            <w:proofErr w:type="spellEnd"/>
            <w:r w:rsidR="006A0AB7">
              <w:rPr>
                <w:color w:val="auto"/>
              </w:rPr>
              <w:t xml:space="preserve"> </w:t>
            </w:r>
            <w:r w:rsidR="001D386B">
              <w:rPr>
                <w:color w:val="auto"/>
              </w:rPr>
              <w:t xml:space="preserve">Street, </w:t>
            </w:r>
            <w:proofErr w:type="spellStart"/>
            <w:r w:rsidR="001D386B">
              <w:rPr>
                <w:color w:val="auto"/>
              </w:rPr>
              <w:t>Ongwediva</w:t>
            </w:r>
            <w:proofErr w:type="spellEnd"/>
          </w:p>
          <w:p w:rsidR="00707ADB" w:rsidRPr="00612514" w:rsidRDefault="00707ADB" w:rsidP="001D386B">
            <w:pPr>
              <w:spacing w:after="200" w:line="288" w:lineRule="auto"/>
              <w:rPr>
                <w:color w:val="auto"/>
              </w:rPr>
            </w:pPr>
            <w:r w:rsidRPr="00612514">
              <w:rPr>
                <w:color w:val="auto"/>
              </w:rPr>
              <w:t xml:space="preserve">Email Address         </w:t>
            </w:r>
            <w:r w:rsidR="001D386B">
              <w:rPr>
                <w:color w:val="auto"/>
              </w:rPr>
              <w:t xml:space="preserve"> </w:t>
            </w:r>
            <w:proofErr w:type="gramStart"/>
            <w:r w:rsidRPr="00612514">
              <w:rPr>
                <w:color w:val="auto"/>
              </w:rPr>
              <w:t xml:space="preserve"> </w:t>
            </w:r>
            <w:r w:rsidR="001D386B">
              <w:rPr>
                <w:color w:val="auto"/>
              </w:rPr>
              <w:t xml:space="preserve"> </w:t>
            </w:r>
            <w:r w:rsidRPr="00612514">
              <w:rPr>
                <w:color w:val="auto"/>
              </w:rPr>
              <w:t>:</w:t>
            </w:r>
            <w:proofErr w:type="gramEnd"/>
            <w:r w:rsidR="006A0AB7">
              <w:t xml:space="preserve"> secilianaikaku15@gmail.com</w:t>
            </w:r>
          </w:p>
          <w:p w:rsidR="006A0AB7" w:rsidRDefault="00707ADB" w:rsidP="001D386B">
            <w:pPr>
              <w:rPr>
                <w:color w:val="auto"/>
              </w:rPr>
            </w:pPr>
            <w:r w:rsidRPr="00612514">
              <w:rPr>
                <w:color w:val="auto"/>
              </w:rPr>
              <w:t xml:space="preserve">Postal Address        </w:t>
            </w:r>
            <w:proofErr w:type="gramStart"/>
            <w:r w:rsidR="001D386B">
              <w:rPr>
                <w:color w:val="auto"/>
              </w:rPr>
              <w:t xml:space="preserve"> </w:t>
            </w:r>
            <w:r w:rsidRPr="00612514">
              <w:rPr>
                <w:color w:val="auto"/>
              </w:rPr>
              <w:t xml:space="preserve"> :</w:t>
            </w:r>
            <w:proofErr w:type="gramEnd"/>
            <w:r w:rsidRPr="00612514">
              <w:rPr>
                <w:color w:val="auto"/>
              </w:rPr>
              <w:t xml:space="preserve"> </w:t>
            </w:r>
            <w:r w:rsidR="006A0AB7">
              <w:rPr>
                <w:color w:val="auto"/>
              </w:rPr>
              <w:t>PO BOX,</w:t>
            </w:r>
            <w:r w:rsidR="001D386B">
              <w:rPr>
                <w:color w:val="auto"/>
              </w:rPr>
              <w:t>687, Oshakati</w:t>
            </w:r>
          </w:p>
          <w:p w:rsidR="006A0AB7" w:rsidRPr="006A0AB7" w:rsidRDefault="001D2059" w:rsidP="001D386B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A0AB7">
              <w:t xml:space="preserve">Contact details    </w:t>
            </w:r>
            <w:r w:rsidR="001D386B">
              <w:t xml:space="preserve">  </w:t>
            </w:r>
            <w:r w:rsidR="006A0AB7">
              <w:t xml:space="preserve"> </w:t>
            </w:r>
            <w:proofErr w:type="gramStart"/>
            <w:r w:rsidR="006A0AB7">
              <w:t xml:space="preserve">  :</w:t>
            </w:r>
            <w:proofErr w:type="gramEnd"/>
            <w:r w:rsidR="006A0AB7">
              <w:t xml:space="preserve"> 0817178089</w:t>
            </w:r>
          </w:p>
          <w:p w:rsidR="00707ADB" w:rsidRDefault="00707ADB" w:rsidP="00E078C6">
            <w:pPr>
              <w:spacing w:after="200" w:line="288" w:lineRule="auto"/>
              <w:rPr>
                <w:color w:val="auto"/>
              </w:rPr>
            </w:pPr>
          </w:p>
          <w:p w:rsidR="006A0AB7" w:rsidRPr="00612514" w:rsidRDefault="006A0AB7" w:rsidP="00E078C6">
            <w:pPr>
              <w:spacing w:after="200" w:line="288" w:lineRule="auto"/>
              <w:rPr>
                <w:color w:val="auto"/>
              </w:rPr>
            </w:pPr>
          </w:p>
        </w:tc>
      </w:tr>
    </w:tbl>
    <w:p w:rsidR="004E01EB" w:rsidRPr="00612514" w:rsidRDefault="004E01EB" w:rsidP="0097506D">
      <w:pPr>
        <w:pStyle w:val="NoSpacing"/>
        <w:rPr>
          <w:color w:val="auto"/>
        </w:rPr>
      </w:pPr>
    </w:p>
    <w:p w:rsidR="00FB42F6" w:rsidRDefault="00FB42F6" w:rsidP="006A0AB7">
      <w:pPr>
        <w:pStyle w:val="Heading1"/>
        <w:jc w:val="both"/>
        <w:rPr>
          <w:color w:val="auto"/>
        </w:rPr>
      </w:pPr>
    </w:p>
    <w:p w:rsidR="00DA59AA" w:rsidRDefault="006A0AB7" w:rsidP="006A0AB7">
      <w:pPr>
        <w:pStyle w:val="Heading1"/>
        <w:jc w:val="both"/>
        <w:rPr>
          <w:color w:val="auto"/>
        </w:rPr>
      </w:pPr>
      <w:bookmarkStart w:id="0" w:name="_GoBack"/>
      <w:bookmarkEnd w:id="0"/>
      <w:r>
        <w:rPr>
          <w:color w:val="auto"/>
        </w:rPr>
        <w:t>EDUCATIONAL BACKGROUND</w:t>
      </w:r>
    </w:p>
    <w:p w:rsidR="000908CC" w:rsidRPr="00612514" w:rsidRDefault="000908CC" w:rsidP="006A0AB7">
      <w:pPr>
        <w:pStyle w:val="Heading1"/>
        <w:jc w:val="both"/>
        <w:rPr>
          <w:color w:val="auto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12514" w:rsidRPr="00612514" w:rsidTr="00B96F2C">
        <w:tc>
          <w:tcPr>
            <w:tcW w:w="9290" w:type="dxa"/>
          </w:tcPr>
          <w:p w:rsidR="00C04D43" w:rsidRPr="00612514" w:rsidRDefault="00C04D43" w:rsidP="006E665D">
            <w:pPr>
              <w:pStyle w:val="Heading2"/>
              <w:contextualSpacing w:val="0"/>
              <w:outlineLvl w:val="1"/>
              <w:rPr>
                <w:rStyle w:val="SubtleReference"/>
                <w:color w:val="auto"/>
              </w:rPr>
            </w:pPr>
          </w:p>
          <w:p w:rsidR="006E665D" w:rsidRDefault="006A0AB7" w:rsidP="006E665D">
            <w:pPr>
              <w:pStyle w:val="Heading2"/>
              <w:outlineLvl w:val="1"/>
              <w:rPr>
                <w:color w:val="auto"/>
              </w:rPr>
            </w:pPr>
            <w:r>
              <w:rPr>
                <w:color w:val="auto"/>
              </w:rPr>
              <w:t>tertiar</w:t>
            </w:r>
            <w:r w:rsidR="006E665D" w:rsidRPr="00612514">
              <w:rPr>
                <w:color w:val="auto"/>
              </w:rPr>
              <w:t>y education</w:t>
            </w:r>
          </w:p>
          <w:p w:rsidR="006A0AB7" w:rsidRDefault="006A0AB7" w:rsidP="006E665D">
            <w:pPr>
              <w:pStyle w:val="Heading2"/>
              <w:outlineLvl w:val="1"/>
              <w:rPr>
                <w:color w:val="auto"/>
              </w:rPr>
            </w:pPr>
          </w:p>
          <w:p w:rsidR="006A0AB7" w:rsidRPr="006A0AB7" w:rsidRDefault="00FB42F6" w:rsidP="006E665D">
            <w:pPr>
              <w:pStyle w:val="Heading2"/>
              <w:outlineLvl w:val="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6A0AB7" w:rsidRPr="006A0AB7">
              <w:rPr>
                <w:color w:val="auto"/>
                <w:sz w:val="22"/>
                <w:szCs w:val="22"/>
              </w:rPr>
              <w:t>current since</w:t>
            </w:r>
            <w:r w:rsidR="006A0AB7">
              <w:rPr>
                <w:color w:val="auto"/>
                <w:sz w:val="22"/>
                <w:szCs w:val="22"/>
              </w:rPr>
              <w:t>:</w:t>
            </w:r>
          </w:p>
        </w:tc>
      </w:tr>
      <w:tr w:rsidR="00612514" w:rsidRPr="00612514" w:rsidTr="00B96F2C">
        <w:tc>
          <w:tcPr>
            <w:tcW w:w="9290" w:type="dxa"/>
            <w:tcMar>
              <w:top w:w="216" w:type="dxa"/>
            </w:tcMar>
          </w:tcPr>
          <w:p w:rsidR="00F61DF9" w:rsidRPr="00612514" w:rsidRDefault="006A0AB7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j</w:t>
            </w:r>
            <w:r w:rsidR="006F368F" w:rsidRPr="00612514">
              <w:rPr>
                <w:color w:val="auto"/>
              </w:rPr>
              <w:t xml:space="preserve">anuary </w:t>
            </w:r>
            <w:r w:rsidR="00F61DF9" w:rsidRPr="00612514">
              <w:rPr>
                <w:color w:val="auto"/>
              </w:rPr>
              <w:t xml:space="preserve"> </w:t>
            </w:r>
            <w:r>
              <w:rPr>
                <w:color w:val="auto"/>
              </w:rPr>
              <w:t>2020</w:t>
            </w:r>
          </w:p>
          <w:p w:rsidR="00F61DF9" w:rsidRDefault="006A0AB7" w:rsidP="00F61DF9">
            <w:pPr>
              <w:pStyle w:val="Heading2"/>
              <w:contextualSpacing w:val="0"/>
              <w:outlineLvl w:val="1"/>
              <w:rPr>
                <w:rStyle w:val="SubtleReference"/>
                <w:color w:val="auto"/>
              </w:rPr>
            </w:pPr>
            <w:r>
              <w:rPr>
                <w:color w:val="auto"/>
              </w:rPr>
              <w:t>bachelor of natural resources managment in nature conservation</w:t>
            </w:r>
            <w:r w:rsidR="00F61DF9" w:rsidRPr="00612514">
              <w:rPr>
                <w:color w:val="auto"/>
              </w:rPr>
              <w:t xml:space="preserve">, </w:t>
            </w:r>
            <w:r w:rsidR="006F368F" w:rsidRPr="00612514">
              <w:rPr>
                <w:rStyle w:val="SubtleReference"/>
                <w:color w:val="auto"/>
              </w:rPr>
              <w:t>namibia university of science and technology</w:t>
            </w:r>
            <w:r w:rsidR="00FB42F6">
              <w:rPr>
                <w:rStyle w:val="SubtleReference"/>
                <w:color w:val="auto"/>
              </w:rPr>
              <w:t>.</w:t>
            </w:r>
          </w:p>
          <w:p w:rsidR="00FB42F6" w:rsidRPr="00612514" w:rsidRDefault="00FB42F6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</w:p>
          <w:p w:rsidR="00FB42F6" w:rsidRPr="00FB42F6" w:rsidRDefault="00FB42F6" w:rsidP="00FB42F6">
            <w:pPr>
              <w:pStyle w:val="Heading3"/>
              <w:contextualSpacing w:val="0"/>
              <w:rPr>
                <w:rStyle w:val="SubtleReference"/>
                <w:b/>
                <w:smallCaps w:val="0"/>
                <w:color w:val="auto"/>
              </w:rPr>
            </w:pPr>
            <w:r>
              <w:rPr>
                <w:color w:val="auto"/>
              </w:rPr>
              <w:t>-</w:t>
            </w:r>
            <w:r w:rsidRPr="00612514">
              <w:rPr>
                <w:color w:val="auto"/>
              </w:rPr>
              <w:t xml:space="preserve">january </w:t>
            </w:r>
            <w:r>
              <w:rPr>
                <w:color w:val="auto"/>
              </w:rPr>
              <w:t xml:space="preserve">2019 obtained a </w:t>
            </w:r>
            <w:r w:rsidRPr="00612514">
              <w:rPr>
                <w:color w:val="auto"/>
              </w:rPr>
              <w:t xml:space="preserve">national certificate grade 12 ncch/o, </w:t>
            </w:r>
            <w:r w:rsidRPr="00612514">
              <w:rPr>
                <w:rStyle w:val="SubtleReference"/>
                <w:color w:val="auto"/>
              </w:rPr>
              <w:t>gabriel taapopi secondary school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352"/>
              <w:gridCol w:w="1358"/>
            </w:tblGrid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 xml:space="preserve">subjects 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symbol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biology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d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english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3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oshikwanyama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>3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 xml:space="preserve">pHYSICAL sCIENCE 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c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 xml:space="preserve">MATHEMATICS 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d</w:t>
                  </w:r>
                </w:p>
              </w:tc>
            </w:tr>
            <w:tr w:rsidR="00FB42F6" w:rsidRPr="00612514" w:rsidTr="002E2E4B">
              <w:tc>
                <w:tcPr>
                  <w:tcW w:w="4352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612514">
                    <w:rPr>
                      <w:rStyle w:val="SubtleReference"/>
                      <w:color w:val="auto"/>
                    </w:rPr>
                    <w:t xml:space="preserve">DEVELOPMENT STUDIES </w:t>
                  </w:r>
                </w:p>
              </w:tc>
              <w:tc>
                <w:tcPr>
                  <w:tcW w:w="1358" w:type="dxa"/>
                </w:tcPr>
                <w:p w:rsidR="00FB42F6" w:rsidRPr="00612514" w:rsidRDefault="00FB42F6" w:rsidP="00FB42F6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a</w:t>
                  </w:r>
                </w:p>
              </w:tc>
            </w:tr>
          </w:tbl>
          <w:p w:rsidR="00F61DF9" w:rsidRPr="00612514" w:rsidRDefault="00F61DF9" w:rsidP="00E80B04">
            <w:pPr>
              <w:rPr>
                <w:color w:val="auto"/>
              </w:rPr>
            </w:pPr>
          </w:p>
          <w:p w:rsidR="00911377" w:rsidRPr="00612514" w:rsidRDefault="00911377" w:rsidP="00E80B04">
            <w:pPr>
              <w:rPr>
                <w:color w:val="auto"/>
              </w:rPr>
            </w:pPr>
          </w:p>
        </w:tc>
      </w:tr>
    </w:tbl>
    <w:p w:rsidR="00486277" w:rsidRPr="00612514" w:rsidRDefault="00B96F2C" w:rsidP="00486277">
      <w:pPr>
        <w:pStyle w:val="Heading1"/>
        <w:rPr>
          <w:color w:val="auto"/>
        </w:rPr>
      </w:pPr>
      <w:r w:rsidRPr="00612514">
        <w:rPr>
          <w:color w:val="auto"/>
        </w:rPr>
        <w:t>SKILLS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612514" w:rsidRPr="00612514" w:rsidTr="00FB51B5">
        <w:tc>
          <w:tcPr>
            <w:tcW w:w="4680" w:type="dxa"/>
          </w:tcPr>
          <w:p w:rsidR="00FB51B5" w:rsidRPr="00612514" w:rsidRDefault="006F368F" w:rsidP="006E1507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Good communication skills</w:t>
            </w:r>
          </w:p>
          <w:p w:rsidR="00FB51B5" w:rsidRPr="00612514" w:rsidRDefault="006F368F" w:rsidP="006F368F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Record keeping skills</w:t>
            </w:r>
          </w:p>
          <w:p w:rsidR="006F368F" w:rsidRPr="00612514" w:rsidRDefault="006F368F" w:rsidP="006F368F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Filling skills</w:t>
            </w:r>
          </w:p>
          <w:p w:rsidR="006F368F" w:rsidRPr="00612514" w:rsidRDefault="006F368F" w:rsidP="006F368F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Highly computer literate</w:t>
            </w:r>
          </w:p>
          <w:p w:rsidR="0016791F" w:rsidRPr="00612514" w:rsidRDefault="006F368F" w:rsidP="0016791F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Good problem solving skills</w:t>
            </w:r>
          </w:p>
          <w:p w:rsidR="006F368F" w:rsidRPr="00612514" w:rsidRDefault="006F368F" w:rsidP="0016791F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 xml:space="preserve">Team work and team </w:t>
            </w:r>
            <w:r w:rsidR="00FB202F" w:rsidRPr="00612514">
              <w:rPr>
                <w:color w:val="auto"/>
              </w:rPr>
              <w:t>management</w:t>
            </w:r>
          </w:p>
          <w:p w:rsidR="006E665D" w:rsidRPr="00612514" w:rsidRDefault="0089164E" w:rsidP="006E665D">
            <w:pPr>
              <w:pStyle w:val="ListBullet"/>
              <w:contextualSpacing w:val="0"/>
              <w:rPr>
                <w:color w:val="auto"/>
              </w:rPr>
            </w:pPr>
            <w:r w:rsidRPr="00612514">
              <w:rPr>
                <w:color w:val="auto"/>
              </w:rPr>
              <w:t>Ability to work under pressure</w:t>
            </w:r>
          </w:p>
          <w:p w:rsidR="006E665D" w:rsidRPr="00612514" w:rsidRDefault="006E665D" w:rsidP="006E665D">
            <w:pPr>
              <w:pStyle w:val="Heading1"/>
              <w:outlineLvl w:val="0"/>
              <w:rPr>
                <w:color w:val="auto"/>
              </w:rPr>
            </w:pPr>
            <w:r w:rsidRPr="00612514">
              <w:rPr>
                <w:color w:val="auto"/>
              </w:rPr>
              <w:t>hobbies and personal inte</w:t>
            </w:r>
            <w:r w:rsidR="007A5005" w:rsidRPr="00612514">
              <w:rPr>
                <w:color w:val="auto"/>
              </w:rPr>
              <w:t xml:space="preserve">rest </w:t>
            </w:r>
          </w:p>
          <w:p w:rsidR="007A5005" w:rsidRDefault="00F1147F" w:rsidP="007A5005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Discovering and exploring nature</w:t>
            </w:r>
          </w:p>
          <w:p w:rsidR="00F1147F" w:rsidRDefault="00F1147F" w:rsidP="007A5005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Watching nature discovering documentaries on television</w:t>
            </w:r>
          </w:p>
          <w:p w:rsidR="00F1147F" w:rsidRDefault="00F1147F" w:rsidP="007A5005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Traveling </w:t>
            </w:r>
          </w:p>
          <w:p w:rsidR="0089164E" w:rsidRPr="00612514" w:rsidRDefault="0089164E" w:rsidP="00BF29DF">
            <w:pPr>
              <w:pStyle w:val="Heading1"/>
              <w:outlineLvl w:val="0"/>
              <w:rPr>
                <w:color w:val="auto"/>
              </w:rPr>
            </w:pPr>
            <w:r w:rsidRPr="00612514">
              <w:rPr>
                <w:color w:val="auto"/>
              </w:rPr>
              <w:lastRenderedPageBreak/>
              <w:t xml:space="preserve">Languages </w:t>
            </w:r>
            <w:r w:rsidR="00707ADB" w:rsidRPr="00612514">
              <w:rPr>
                <w:color w:val="auto"/>
              </w:rPr>
              <w:t>proficiency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1119"/>
              <w:gridCol w:w="1063"/>
              <w:gridCol w:w="1056"/>
            </w:tblGrid>
            <w:tr w:rsidR="00612514" w:rsidRPr="00612514" w:rsidTr="00707ADB">
              <w:tc>
                <w:tcPr>
                  <w:tcW w:w="1432" w:type="dxa"/>
                </w:tcPr>
                <w:p w:rsidR="00707ADB" w:rsidRPr="00612514" w:rsidRDefault="007A5005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language</w:t>
                  </w:r>
                </w:p>
              </w:tc>
              <w:tc>
                <w:tcPr>
                  <w:tcW w:w="1119" w:type="dxa"/>
                </w:tcPr>
                <w:p w:rsidR="00707ADB" w:rsidRPr="00612514" w:rsidRDefault="00707ADB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READ</w:t>
                  </w:r>
                </w:p>
              </w:tc>
              <w:tc>
                <w:tcPr>
                  <w:tcW w:w="1063" w:type="dxa"/>
                </w:tcPr>
                <w:p w:rsidR="00707ADB" w:rsidRPr="00612514" w:rsidRDefault="00707ADB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WRITE</w:t>
                  </w:r>
                </w:p>
              </w:tc>
              <w:tc>
                <w:tcPr>
                  <w:tcW w:w="1056" w:type="dxa"/>
                </w:tcPr>
                <w:p w:rsidR="00707ADB" w:rsidRPr="00612514" w:rsidRDefault="00707ADB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SPEAK</w:t>
                  </w:r>
                </w:p>
              </w:tc>
            </w:tr>
            <w:tr w:rsidR="00612514" w:rsidRPr="00612514" w:rsidTr="00707ADB">
              <w:tc>
                <w:tcPr>
                  <w:tcW w:w="1432" w:type="dxa"/>
                </w:tcPr>
                <w:p w:rsidR="00707ADB" w:rsidRPr="00612514" w:rsidRDefault="00707ADB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ENGLISH</w:t>
                  </w:r>
                </w:p>
              </w:tc>
              <w:tc>
                <w:tcPr>
                  <w:tcW w:w="1119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  <w:tc>
                <w:tcPr>
                  <w:tcW w:w="1063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  <w:tc>
                <w:tcPr>
                  <w:tcW w:w="1056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</w:tr>
            <w:tr w:rsidR="00612514" w:rsidRPr="00612514" w:rsidTr="00707ADB">
              <w:tc>
                <w:tcPr>
                  <w:tcW w:w="1432" w:type="dxa"/>
                </w:tcPr>
                <w:p w:rsidR="00707ADB" w:rsidRPr="00612514" w:rsidRDefault="00707ADB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OSHIWAMBO</w:t>
                  </w:r>
                </w:p>
              </w:tc>
              <w:tc>
                <w:tcPr>
                  <w:tcW w:w="1119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  <w:tc>
                <w:tcPr>
                  <w:tcW w:w="1063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  <w:tc>
                <w:tcPr>
                  <w:tcW w:w="1056" w:type="dxa"/>
                </w:tcPr>
                <w:p w:rsidR="00707ADB" w:rsidRPr="00612514" w:rsidRDefault="006E665D" w:rsidP="00707ADB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612514">
                    <w:rPr>
                      <w:color w:val="auto"/>
                    </w:rPr>
                    <w:t>Excellent</w:t>
                  </w:r>
                </w:p>
              </w:tc>
            </w:tr>
          </w:tbl>
          <w:p w:rsidR="00FB51B5" w:rsidRPr="00612514" w:rsidRDefault="00FB51B5" w:rsidP="00707AD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auto"/>
              </w:rPr>
            </w:pPr>
          </w:p>
        </w:tc>
      </w:tr>
    </w:tbl>
    <w:p w:rsidR="00AD782D" w:rsidRPr="00612514" w:rsidRDefault="00AD782D" w:rsidP="0062312F">
      <w:pPr>
        <w:pStyle w:val="Heading1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612514" w:rsidRPr="00612514" w:rsidTr="006B35F1">
        <w:tc>
          <w:tcPr>
            <w:tcW w:w="4680" w:type="dxa"/>
          </w:tcPr>
          <w:p w:rsidR="006B35F1" w:rsidRPr="00612514" w:rsidRDefault="006B35F1" w:rsidP="006E1507">
            <w:pPr>
              <w:rPr>
                <w:color w:val="auto"/>
              </w:rPr>
            </w:pPr>
          </w:p>
        </w:tc>
        <w:tc>
          <w:tcPr>
            <w:tcW w:w="4680" w:type="dxa"/>
          </w:tcPr>
          <w:p w:rsidR="006B35F1" w:rsidRPr="00612514" w:rsidRDefault="006B35F1" w:rsidP="006E1507">
            <w:pPr>
              <w:rPr>
                <w:color w:val="auto"/>
              </w:rPr>
            </w:pPr>
          </w:p>
        </w:tc>
      </w:tr>
      <w:tr w:rsidR="00612514" w:rsidRPr="00612514" w:rsidTr="006B35F1">
        <w:tc>
          <w:tcPr>
            <w:tcW w:w="4680" w:type="dxa"/>
          </w:tcPr>
          <w:p w:rsidR="003A0362" w:rsidRPr="00612514" w:rsidRDefault="003A0362" w:rsidP="006E1507">
            <w:pPr>
              <w:rPr>
                <w:color w:val="auto"/>
              </w:rPr>
            </w:pPr>
          </w:p>
        </w:tc>
        <w:tc>
          <w:tcPr>
            <w:tcW w:w="4680" w:type="dxa"/>
          </w:tcPr>
          <w:p w:rsidR="006B35F1" w:rsidRPr="00612514" w:rsidRDefault="006B35F1" w:rsidP="006E1507">
            <w:pPr>
              <w:rPr>
                <w:color w:val="auto"/>
              </w:rPr>
            </w:pPr>
          </w:p>
        </w:tc>
      </w:tr>
      <w:tr w:rsidR="006B35F1" w:rsidRPr="00612514" w:rsidTr="006B35F1">
        <w:tc>
          <w:tcPr>
            <w:tcW w:w="4680" w:type="dxa"/>
          </w:tcPr>
          <w:p w:rsidR="006B35F1" w:rsidRPr="00612514" w:rsidRDefault="006B35F1" w:rsidP="006E1507">
            <w:pPr>
              <w:rPr>
                <w:color w:val="auto"/>
              </w:rPr>
            </w:pPr>
          </w:p>
        </w:tc>
        <w:tc>
          <w:tcPr>
            <w:tcW w:w="4680" w:type="dxa"/>
          </w:tcPr>
          <w:p w:rsidR="006B35F1" w:rsidRPr="00612514" w:rsidRDefault="006B35F1" w:rsidP="006E1507">
            <w:pPr>
              <w:rPr>
                <w:color w:val="auto"/>
              </w:rPr>
            </w:pPr>
          </w:p>
        </w:tc>
      </w:tr>
    </w:tbl>
    <w:p w:rsidR="00B51D1B" w:rsidRPr="00612514" w:rsidRDefault="00B51D1B" w:rsidP="006E1507">
      <w:pPr>
        <w:rPr>
          <w:color w:val="auto"/>
        </w:rPr>
      </w:pPr>
    </w:p>
    <w:p w:rsidR="003B24CE" w:rsidRPr="00612514" w:rsidRDefault="00F1147F" w:rsidP="003B24CE">
      <w:pPr>
        <w:pStyle w:val="Heading1"/>
        <w:rPr>
          <w:color w:val="auto"/>
        </w:rPr>
      </w:pPr>
      <w:r>
        <w:rPr>
          <w:color w:val="auto"/>
        </w:rPr>
        <w:t>REF</w:t>
      </w:r>
      <w:r w:rsidR="003B24CE" w:rsidRPr="00612514">
        <w:rPr>
          <w:color w:val="auto"/>
        </w:rPr>
        <w:t>ERENCES</w:t>
      </w:r>
    </w:p>
    <w:p w:rsidR="003B24CE" w:rsidRPr="00612514" w:rsidRDefault="003B24CE" w:rsidP="001D386B">
      <w:pPr>
        <w:pStyle w:val="ListParagraph"/>
        <w:jc w:val="both"/>
        <w:rPr>
          <w:color w:val="auto"/>
        </w:rPr>
      </w:pPr>
    </w:p>
    <w:p w:rsidR="003B24CE" w:rsidRPr="00612514" w:rsidRDefault="003B24CE" w:rsidP="001D386B">
      <w:pPr>
        <w:pStyle w:val="ListParagraph"/>
        <w:jc w:val="both"/>
        <w:rPr>
          <w:color w:val="auto"/>
        </w:rPr>
      </w:pPr>
    </w:p>
    <w:p w:rsidR="00253F09" w:rsidRDefault="00F1147F" w:rsidP="001D386B">
      <w:pPr>
        <w:pStyle w:val="ListParagraph"/>
        <w:numPr>
          <w:ilvl w:val="0"/>
          <w:numId w:val="23"/>
        </w:numPr>
        <w:jc w:val="both"/>
        <w:rPr>
          <w:color w:val="auto"/>
        </w:rPr>
      </w:pPr>
      <w:proofErr w:type="spellStart"/>
      <w:r>
        <w:rPr>
          <w:color w:val="auto"/>
        </w:rPr>
        <w:t>Hilaria</w:t>
      </w:r>
      <w:proofErr w:type="spellEnd"/>
      <w:r>
        <w:rPr>
          <w:color w:val="auto"/>
        </w:rPr>
        <w:t xml:space="preserve"> K Naikaku</w:t>
      </w:r>
    </w:p>
    <w:p w:rsidR="00F1147F" w:rsidRDefault="00F1147F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Email address:hilarianaikaku96@gmail.com</w:t>
      </w:r>
    </w:p>
    <w:p w:rsidR="00F1147F" w:rsidRDefault="00F1147F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Contact details:0816725866</w:t>
      </w:r>
    </w:p>
    <w:p w:rsidR="00F1147F" w:rsidRDefault="001D386B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Relationship: sister</w:t>
      </w:r>
    </w:p>
    <w:p w:rsidR="00F1147F" w:rsidRDefault="00F1147F" w:rsidP="001D386B">
      <w:pPr>
        <w:pStyle w:val="ListParagraph"/>
        <w:jc w:val="both"/>
        <w:rPr>
          <w:color w:val="auto"/>
        </w:rPr>
      </w:pPr>
    </w:p>
    <w:p w:rsidR="00F1147F" w:rsidRDefault="00F1147F" w:rsidP="001D386B">
      <w:pPr>
        <w:pStyle w:val="ListParagraph"/>
        <w:jc w:val="both"/>
        <w:rPr>
          <w:color w:val="auto"/>
        </w:rPr>
      </w:pPr>
    </w:p>
    <w:p w:rsidR="00F1147F" w:rsidRDefault="001D386B" w:rsidP="001D386B">
      <w:pPr>
        <w:pStyle w:val="ListParagraph"/>
        <w:numPr>
          <w:ilvl w:val="0"/>
          <w:numId w:val="23"/>
        </w:numPr>
        <w:jc w:val="both"/>
        <w:rPr>
          <w:color w:val="auto"/>
        </w:rPr>
      </w:pPr>
      <w:r>
        <w:rPr>
          <w:color w:val="auto"/>
        </w:rPr>
        <w:t>Ms.</w:t>
      </w:r>
      <w:r w:rsidR="00F1147F">
        <w:rPr>
          <w:color w:val="auto"/>
        </w:rPr>
        <w:t xml:space="preserve"> Elise </w:t>
      </w:r>
      <w:proofErr w:type="spellStart"/>
      <w:r w:rsidR="00F1147F">
        <w:rPr>
          <w:color w:val="auto"/>
        </w:rPr>
        <w:t>Ndahafa</w:t>
      </w:r>
      <w:proofErr w:type="spellEnd"/>
      <w:r w:rsidR="00F1147F">
        <w:rPr>
          <w:color w:val="auto"/>
        </w:rPr>
        <w:t xml:space="preserve"> </w:t>
      </w:r>
      <w:proofErr w:type="spellStart"/>
      <w:r w:rsidR="00F1147F">
        <w:rPr>
          <w:color w:val="auto"/>
        </w:rPr>
        <w:t>Nghalipo</w:t>
      </w:r>
      <w:proofErr w:type="spellEnd"/>
    </w:p>
    <w:p w:rsidR="00F1147F" w:rsidRDefault="00F1147F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 xml:space="preserve">Email </w:t>
      </w:r>
      <w:proofErr w:type="spellStart"/>
      <w:r>
        <w:rPr>
          <w:color w:val="auto"/>
        </w:rPr>
        <w:t>andress:</w:t>
      </w:r>
      <w:r w:rsidR="001D386B">
        <w:rPr>
          <w:color w:val="auto"/>
        </w:rPr>
        <w:t>enghalipo@nust.na</w:t>
      </w:r>
      <w:proofErr w:type="spellEnd"/>
    </w:p>
    <w:p w:rsidR="00F1147F" w:rsidRDefault="00F1147F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Contact details:081</w:t>
      </w:r>
      <w:r w:rsidR="001D386B">
        <w:rPr>
          <w:color w:val="auto"/>
        </w:rPr>
        <w:t>4399910</w:t>
      </w:r>
    </w:p>
    <w:p w:rsidR="00F1147F" w:rsidRDefault="001D386B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 xml:space="preserve">Relationship: </w:t>
      </w:r>
      <w:proofErr w:type="spellStart"/>
      <w:r>
        <w:rPr>
          <w:color w:val="auto"/>
        </w:rPr>
        <w:t>lecturerer</w:t>
      </w:r>
      <w:proofErr w:type="spellEnd"/>
      <w:r>
        <w:rPr>
          <w:color w:val="auto"/>
        </w:rPr>
        <w:t xml:space="preserve"> at NUST</w:t>
      </w:r>
    </w:p>
    <w:p w:rsidR="00F1147F" w:rsidRDefault="00F1147F" w:rsidP="001D386B">
      <w:pPr>
        <w:pStyle w:val="ListParagraph"/>
        <w:jc w:val="both"/>
        <w:rPr>
          <w:color w:val="auto"/>
        </w:rPr>
      </w:pPr>
    </w:p>
    <w:p w:rsidR="00F1147F" w:rsidRDefault="00F1147F" w:rsidP="001D386B">
      <w:pPr>
        <w:pStyle w:val="ListParagraph"/>
        <w:jc w:val="both"/>
        <w:rPr>
          <w:color w:val="auto"/>
        </w:rPr>
      </w:pPr>
    </w:p>
    <w:p w:rsidR="00F1147F" w:rsidRDefault="001D386B" w:rsidP="001D386B">
      <w:pPr>
        <w:pStyle w:val="ListParagraph"/>
        <w:numPr>
          <w:ilvl w:val="0"/>
          <w:numId w:val="23"/>
        </w:numPr>
        <w:jc w:val="both"/>
        <w:rPr>
          <w:color w:val="auto"/>
        </w:rPr>
      </w:pPr>
      <w:r>
        <w:rPr>
          <w:color w:val="auto"/>
        </w:rPr>
        <w:t xml:space="preserve">Albertine </w:t>
      </w:r>
      <w:proofErr w:type="spellStart"/>
      <w:r>
        <w:rPr>
          <w:color w:val="auto"/>
        </w:rPr>
        <w:t>Shishitwomunhu</w:t>
      </w:r>
      <w:proofErr w:type="spellEnd"/>
    </w:p>
    <w:p w:rsidR="001D386B" w:rsidRDefault="001D386B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Email andress:anshishitwomunhu@gmail.com</w:t>
      </w:r>
    </w:p>
    <w:p w:rsidR="001D386B" w:rsidRDefault="001D386B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Contact details:0812141854</w:t>
      </w:r>
    </w:p>
    <w:p w:rsidR="001D386B" w:rsidRPr="00F1147F" w:rsidRDefault="001D386B" w:rsidP="001D386B">
      <w:pPr>
        <w:pStyle w:val="ListParagraph"/>
        <w:jc w:val="both"/>
        <w:rPr>
          <w:color w:val="auto"/>
        </w:rPr>
      </w:pPr>
      <w:r>
        <w:rPr>
          <w:color w:val="auto"/>
        </w:rPr>
        <w:t>Relationship: Cousin</w:t>
      </w:r>
    </w:p>
    <w:sectPr w:rsidR="001D386B" w:rsidRPr="00F1147F" w:rsidSect="00FB51B5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16" w:rsidRDefault="004B1516" w:rsidP="0068194B">
      <w:r>
        <w:separator/>
      </w:r>
    </w:p>
    <w:p w:rsidR="004B1516" w:rsidRDefault="004B1516"/>
    <w:p w:rsidR="004B1516" w:rsidRDefault="004B1516"/>
  </w:endnote>
  <w:endnote w:type="continuationSeparator" w:id="0">
    <w:p w:rsidR="004B1516" w:rsidRDefault="004B1516" w:rsidP="0068194B">
      <w:r>
        <w:continuationSeparator/>
      </w:r>
    </w:p>
    <w:p w:rsidR="004B1516" w:rsidRDefault="004B1516"/>
    <w:p w:rsidR="004B1516" w:rsidRDefault="004B1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2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16" w:rsidRDefault="004B1516" w:rsidP="0068194B">
      <w:r>
        <w:separator/>
      </w:r>
    </w:p>
    <w:p w:rsidR="004B1516" w:rsidRDefault="004B1516"/>
    <w:p w:rsidR="004B1516" w:rsidRDefault="004B1516"/>
  </w:footnote>
  <w:footnote w:type="continuationSeparator" w:id="0">
    <w:p w:rsidR="004B1516" w:rsidRDefault="004B1516" w:rsidP="0068194B">
      <w:r>
        <w:continuationSeparator/>
      </w:r>
    </w:p>
    <w:p w:rsidR="004B1516" w:rsidRDefault="004B1516"/>
    <w:p w:rsidR="004B1516" w:rsidRDefault="004B151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C3742A" wp14:editId="074C19B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E821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0AC2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CE4B32"/>
    <w:multiLevelType w:val="hybridMultilevel"/>
    <w:tmpl w:val="0CEE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873BE"/>
    <w:multiLevelType w:val="multilevel"/>
    <w:tmpl w:val="2DB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EF7A07"/>
    <w:multiLevelType w:val="hybridMultilevel"/>
    <w:tmpl w:val="06E2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8C09B1"/>
    <w:multiLevelType w:val="hybridMultilevel"/>
    <w:tmpl w:val="18D636F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33853C5E"/>
    <w:multiLevelType w:val="hybridMultilevel"/>
    <w:tmpl w:val="2C9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27ED2"/>
    <w:multiLevelType w:val="hybridMultilevel"/>
    <w:tmpl w:val="59E07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45932"/>
    <w:multiLevelType w:val="hybridMultilevel"/>
    <w:tmpl w:val="D7403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DB7C6E"/>
    <w:multiLevelType w:val="hybridMultilevel"/>
    <w:tmpl w:val="A4E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27A04"/>
    <w:multiLevelType w:val="hybridMultilevel"/>
    <w:tmpl w:val="6BF6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3480E"/>
    <w:multiLevelType w:val="hybridMultilevel"/>
    <w:tmpl w:val="DEB44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6"/>
  </w:num>
  <w:num w:numId="16">
    <w:abstractNumId w:val="17"/>
  </w:num>
  <w:num w:numId="17">
    <w:abstractNumId w:val="13"/>
  </w:num>
  <w:num w:numId="18">
    <w:abstractNumId w:val="15"/>
  </w:num>
  <w:num w:numId="19">
    <w:abstractNumId w:val="22"/>
  </w:num>
  <w:num w:numId="20">
    <w:abstractNumId w:val="10"/>
  </w:num>
  <w:num w:numId="21">
    <w:abstractNumId w:val="2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B5"/>
    <w:rsid w:val="000001EF"/>
    <w:rsid w:val="00007322"/>
    <w:rsid w:val="00007728"/>
    <w:rsid w:val="00024584"/>
    <w:rsid w:val="00024730"/>
    <w:rsid w:val="0003025C"/>
    <w:rsid w:val="00030AFF"/>
    <w:rsid w:val="00055E95"/>
    <w:rsid w:val="0007021F"/>
    <w:rsid w:val="000908CC"/>
    <w:rsid w:val="000B1E4B"/>
    <w:rsid w:val="000B2BA5"/>
    <w:rsid w:val="000F2F8C"/>
    <w:rsid w:val="0010006E"/>
    <w:rsid w:val="001045A8"/>
    <w:rsid w:val="0010464F"/>
    <w:rsid w:val="00114A91"/>
    <w:rsid w:val="001427E1"/>
    <w:rsid w:val="00163668"/>
    <w:rsid w:val="0016791F"/>
    <w:rsid w:val="00171566"/>
    <w:rsid w:val="00174676"/>
    <w:rsid w:val="001755A8"/>
    <w:rsid w:val="00182F69"/>
    <w:rsid w:val="00184014"/>
    <w:rsid w:val="00192008"/>
    <w:rsid w:val="001C0E68"/>
    <w:rsid w:val="001C4B6F"/>
    <w:rsid w:val="001D0BF1"/>
    <w:rsid w:val="001D2059"/>
    <w:rsid w:val="001D386B"/>
    <w:rsid w:val="001E3120"/>
    <w:rsid w:val="001E7E0C"/>
    <w:rsid w:val="001F0BB0"/>
    <w:rsid w:val="001F3939"/>
    <w:rsid w:val="001F4E6D"/>
    <w:rsid w:val="001F6140"/>
    <w:rsid w:val="002012AE"/>
    <w:rsid w:val="00203573"/>
    <w:rsid w:val="0020597D"/>
    <w:rsid w:val="00212391"/>
    <w:rsid w:val="00212E5B"/>
    <w:rsid w:val="00213B4C"/>
    <w:rsid w:val="002253B0"/>
    <w:rsid w:val="00236D54"/>
    <w:rsid w:val="00241D8C"/>
    <w:rsid w:val="00241FDB"/>
    <w:rsid w:val="0024720C"/>
    <w:rsid w:val="00253F09"/>
    <w:rsid w:val="00254F2B"/>
    <w:rsid w:val="00260E3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DA1"/>
    <w:rsid w:val="002E7E61"/>
    <w:rsid w:val="002F05E5"/>
    <w:rsid w:val="002F254D"/>
    <w:rsid w:val="002F30E4"/>
    <w:rsid w:val="00307140"/>
    <w:rsid w:val="00316DFF"/>
    <w:rsid w:val="00325B57"/>
    <w:rsid w:val="00336056"/>
    <w:rsid w:val="0034478F"/>
    <w:rsid w:val="003544E1"/>
    <w:rsid w:val="00357CE6"/>
    <w:rsid w:val="00366398"/>
    <w:rsid w:val="003A0362"/>
    <w:rsid w:val="003A0632"/>
    <w:rsid w:val="003A30E5"/>
    <w:rsid w:val="003A6ADF"/>
    <w:rsid w:val="003B24CE"/>
    <w:rsid w:val="003B5928"/>
    <w:rsid w:val="003D380F"/>
    <w:rsid w:val="003E160D"/>
    <w:rsid w:val="003E514E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08C"/>
    <w:rsid w:val="00480E6E"/>
    <w:rsid w:val="00486277"/>
    <w:rsid w:val="00494CF6"/>
    <w:rsid w:val="00495F8D"/>
    <w:rsid w:val="004A1FAE"/>
    <w:rsid w:val="004A32FF"/>
    <w:rsid w:val="004B06EB"/>
    <w:rsid w:val="004B1516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37A"/>
    <w:rsid w:val="005D4CC1"/>
    <w:rsid w:val="005E5514"/>
    <w:rsid w:val="005F0EBE"/>
    <w:rsid w:val="005F4B91"/>
    <w:rsid w:val="005F55D2"/>
    <w:rsid w:val="00612514"/>
    <w:rsid w:val="0062312F"/>
    <w:rsid w:val="00625F2C"/>
    <w:rsid w:val="006546FE"/>
    <w:rsid w:val="006618E9"/>
    <w:rsid w:val="00681048"/>
    <w:rsid w:val="0068194B"/>
    <w:rsid w:val="00692703"/>
    <w:rsid w:val="006A0AB7"/>
    <w:rsid w:val="006A1962"/>
    <w:rsid w:val="006B35F1"/>
    <w:rsid w:val="006B5D48"/>
    <w:rsid w:val="006B7D7B"/>
    <w:rsid w:val="006C1A5E"/>
    <w:rsid w:val="006D7997"/>
    <w:rsid w:val="006E1507"/>
    <w:rsid w:val="006E5511"/>
    <w:rsid w:val="006E665D"/>
    <w:rsid w:val="006F368F"/>
    <w:rsid w:val="006F4A48"/>
    <w:rsid w:val="00707AD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005"/>
    <w:rsid w:val="007C0566"/>
    <w:rsid w:val="007C606B"/>
    <w:rsid w:val="007D528C"/>
    <w:rsid w:val="007E6A61"/>
    <w:rsid w:val="007F70F2"/>
    <w:rsid w:val="00801140"/>
    <w:rsid w:val="00803404"/>
    <w:rsid w:val="00834955"/>
    <w:rsid w:val="00855B59"/>
    <w:rsid w:val="00860461"/>
    <w:rsid w:val="008634D7"/>
    <w:rsid w:val="0086487C"/>
    <w:rsid w:val="00870B20"/>
    <w:rsid w:val="008829F8"/>
    <w:rsid w:val="00885897"/>
    <w:rsid w:val="0089164E"/>
    <w:rsid w:val="008945B4"/>
    <w:rsid w:val="00895EEE"/>
    <w:rsid w:val="008A6538"/>
    <w:rsid w:val="008C4E19"/>
    <w:rsid w:val="008C7056"/>
    <w:rsid w:val="008E7C29"/>
    <w:rsid w:val="008F3B14"/>
    <w:rsid w:val="00901899"/>
    <w:rsid w:val="0090344B"/>
    <w:rsid w:val="00905715"/>
    <w:rsid w:val="00911377"/>
    <w:rsid w:val="0091321E"/>
    <w:rsid w:val="00913946"/>
    <w:rsid w:val="009155DA"/>
    <w:rsid w:val="0092726B"/>
    <w:rsid w:val="009361BA"/>
    <w:rsid w:val="00944F78"/>
    <w:rsid w:val="009510E7"/>
    <w:rsid w:val="00952C89"/>
    <w:rsid w:val="009571D8"/>
    <w:rsid w:val="009650EA"/>
    <w:rsid w:val="0097506D"/>
    <w:rsid w:val="0097790C"/>
    <w:rsid w:val="0098506E"/>
    <w:rsid w:val="009959BF"/>
    <w:rsid w:val="009A44CE"/>
    <w:rsid w:val="009C4DFC"/>
    <w:rsid w:val="009D44F8"/>
    <w:rsid w:val="009E3160"/>
    <w:rsid w:val="009F220C"/>
    <w:rsid w:val="009F3B05"/>
    <w:rsid w:val="009F3B31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168"/>
    <w:rsid w:val="00A755E8"/>
    <w:rsid w:val="00A93A5D"/>
    <w:rsid w:val="00AB32F8"/>
    <w:rsid w:val="00AB610B"/>
    <w:rsid w:val="00AD360E"/>
    <w:rsid w:val="00AD40FB"/>
    <w:rsid w:val="00AD6DDE"/>
    <w:rsid w:val="00AD782D"/>
    <w:rsid w:val="00AE7650"/>
    <w:rsid w:val="00B04279"/>
    <w:rsid w:val="00B10EBE"/>
    <w:rsid w:val="00B236F1"/>
    <w:rsid w:val="00B4437A"/>
    <w:rsid w:val="00B50F99"/>
    <w:rsid w:val="00B51D1B"/>
    <w:rsid w:val="00B540F4"/>
    <w:rsid w:val="00B60FD0"/>
    <w:rsid w:val="00B622DF"/>
    <w:rsid w:val="00B6332A"/>
    <w:rsid w:val="00B714CA"/>
    <w:rsid w:val="00B81760"/>
    <w:rsid w:val="00B8494C"/>
    <w:rsid w:val="00B96F2C"/>
    <w:rsid w:val="00BA1546"/>
    <w:rsid w:val="00BB4E51"/>
    <w:rsid w:val="00BC2D88"/>
    <w:rsid w:val="00BD431F"/>
    <w:rsid w:val="00BE423E"/>
    <w:rsid w:val="00BF29DF"/>
    <w:rsid w:val="00BF61AC"/>
    <w:rsid w:val="00C04D43"/>
    <w:rsid w:val="00C20116"/>
    <w:rsid w:val="00C300F1"/>
    <w:rsid w:val="00C47FA6"/>
    <w:rsid w:val="00C537B1"/>
    <w:rsid w:val="00C57FC6"/>
    <w:rsid w:val="00C66A7D"/>
    <w:rsid w:val="00C779DA"/>
    <w:rsid w:val="00C814F7"/>
    <w:rsid w:val="00CA4B4D"/>
    <w:rsid w:val="00CB35C3"/>
    <w:rsid w:val="00CD323D"/>
    <w:rsid w:val="00CD47D8"/>
    <w:rsid w:val="00CE4030"/>
    <w:rsid w:val="00CE64B3"/>
    <w:rsid w:val="00CF0F87"/>
    <w:rsid w:val="00CF1A49"/>
    <w:rsid w:val="00CF5D1A"/>
    <w:rsid w:val="00D02CF7"/>
    <w:rsid w:val="00D0630C"/>
    <w:rsid w:val="00D243A9"/>
    <w:rsid w:val="00D305E5"/>
    <w:rsid w:val="00D34EB0"/>
    <w:rsid w:val="00D37CD3"/>
    <w:rsid w:val="00D66A52"/>
    <w:rsid w:val="00D66EFA"/>
    <w:rsid w:val="00D72A2D"/>
    <w:rsid w:val="00D941C5"/>
    <w:rsid w:val="00D9521A"/>
    <w:rsid w:val="00D958A3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78C6"/>
    <w:rsid w:val="00E14498"/>
    <w:rsid w:val="00E17BEC"/>
    <w:rsid w:val="00E2397A"/>
    <w:rsid w:val="00E254DB"/>
    <w:rsid w:val="00E300FC"/>
    <w:rsid w:val="00E362DB"/>
    <w:rsid w:val="00E44CCA"/>
    <w:rsid w:val="00E539A8"/>
    <w:rsid w:val="00E5632B"/>
    <w:rsid w:val="00E637EF"/>
    <w:rsid w:val="00E70240"/>
    <w:rsid w:val="00E71E6B"/>
    <w:rsid w:val="00E736CA"/>
    <w:rsid w:val="00E80B04"/>
    <w:rsid w:val="00E81CC5"/>
    <w:rsid w:val="00E85A87"/>
    <w:rsid w:val="00E85B4A"/>
    <w:rsid w:val="00E85E85"/>
    <w:rsid w:val="00E9528E"/>
    <w:rsid w:val="00EA5099"/>
    <w:rsid w:val="00EC1351"/>
    <w:rsid w:val="00EC4CBF"/>
    <w:rsid w:val="00EE2CA8"/>
    <w:rsid w:val="00EF17E8"/>
    <w:rsid w:val="00EF51D9"/>
    <w:rsid w:val="00F1147F"/>
    <w:rsid w:val="00F130DD"/>
    <w:rsid w:val="00F24884"/>
    <w:rsid w:val="00F46290"/>
    <w:rsid w:val="00F476C4"/>
    <w:rsid w:val="00F61DF9"/>
    <w:rsid w:val="00F81960"/>
    <w:rsid w:val="00F8769D"/>
    <w:rsid w:val="00F916C5"/>
    <w:rsid w:val="00F9350C"/>
    <w:rsid w:val="00F94EB5"/>
    <w:rsid w:val="00F9624D"/>
    <w:rsid w:val="00FB202F"/>
    <w:rsid w:val="00FB31C1"/>
    <w:rsid w:val="00FB42F6"/>
    <w:rsid w:val="00FB51B5"/>
    <w:rsid w:val="00FB58F2"/>
    <w:rsid w:val="00FC6AEA"/>
    <w:rsid w:val="00FD001C"/>
    <w:rsid w:val="00FD3D13"/>
    <w:rsid w:val="00FE55A2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408B"/>
  <w15:chartTrackingRefBased/>
  <w15:docId w15:val="{94092F35-EFC1-4FBC-A8C7-86B336A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FB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d%20Pel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9C7D27F1A4815872E748A569E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4417-5329-4851-A31A-56644890E14C}"/>
      </w:docPartPr>
      <w:docPartBody>
        <w:p w:rsidR="005126A5" w:rsidRDefault="006856EA" w:rsidP="006856EA">
          <w:pPr>
            <w:pStyle w:val="4BA9C7D27F1A4815872E748A569E45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EA"/>
    <w:rsid w:val="000A6E1B"/>
    <w:rsid w:val="00126E84"/>
    <w:rsid w:val="00217DA4"/>
    <w:rsid w:val="002D4751"/>
    <w:rsid w:val="00304FA7"/>
    <w:rsid w:val="003976CE"/>
    <w:rsid w:val="005126A5"/>
    <w:rsid w:val="00600172"/>
    <w:rsid w:val="006569C7"/>
    <w:rsid w:val="006856EA"/>
    <w:rsid w:val="006A3747"/>
    <w:rsid w:val="00760514"/>
    <w:rsid w:val="00767964"/>
    <w:rsid w:val="00846AEE"/>
    <w:rsid w:val="008947B5"/>
    <w:rsid w:val="008A37E1"/>
    <w:rsid w:val="009931F5"/>
    <w:rsid w:val="00AD5263"/>
    <w:rsid w:val="00B0435F"/>
    <w:rsid w:val="00CE462A"/>
    <w:rsid w:val="00D023AF"/>
    <w:rsid w:val="00E65591"/>
    <w:rsid w:val="00F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D6A07749F443A80E4B0A6BDCE65C7">
    <w:name w:val="51CD6A07749F443A80E4B0A6BDCE65C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56D6DBBB1CB463789520ADE5D8CD2DE">
    <w:name w:val="956D6DBBB1CB463789520ADE5D8CD2DE"/>
  </w:style>
  <w:style w:type="paragraph" w:customStyle="1" w:styleId="00075F5EAFC4488C88A802E8D624F26E">
    <w:name w:val="00075F5EAFC4488C88A802E8D624F26E"/>
  </w:style>
  <w:style w:type="paragraph" w:customStyle="1" w:styleId="0D5FEC9C1BCA4389AF811429CABE6E6C">
    <w:name w:val="0D5FEC9C1BCA4389AF811429CABE6E6C"/>
  </w:style>
  <w:style w:type="paragraph" w:customStyle="1" w:styleId="A7899BC1B912465889012E97CE1CAC39">
    <w:name w:val="A7899BC1B912465889012E97CE1CAC39"/>
  </w:style>
  <w:style w:type="paragraph" w:customStyle="1" w:styleId="345AB25753A24017887249FFE11B3425">
    <w:name w:val="345AB25753A24017887249FFE11B3425"/>
  </w:style>
  <w:style w:type="paragraph" w:customStyle="1" w:styleId="C597F18CBBD44A8BB5599FA4FCCC1CBB">
    <w:name w:val="C597F18CBBD44A8BB5599FA4FCCC1CBB"/>
  </w:style>
  <w:style w:type="paragraph" w:customStyle="1" w:styleId="761E40EB91B54BBD8E2CA7A2E8AA57F4">
    <w:name w:val="761E40EB91B54BBD8E2CA7A2E8AA57F4"/>
  </w:style>
  <w:style w:type="paragraph" w:customStyle="1" w:styleId="DE3DCA07A4E24C4DB90267C5184129B1">
    <w:name w:val="DE3DCA07A4E24C4DB90267C5184129B1"/>
  </w:style>
  <w:style w:type="paragraph" w:customStyle="1" w:styleId="1F2288071353429583E3BE03B2006F97">
    <w:name w:val="1F2288071353429583E3BE03B2006F97"/>
  </w:style>
  <w:style w:type="paragraph" w:customStyle="1" w:styleId="3358BCED89904AA09741F8B6E9B99656">
    <w:name w:val="3358BCED89904AA09741F8B6E9B99656"/>
  </w:style>
  <w:style w:type="paragraph" w:customStyle="1" w:styleId="699A82624E1C4015849CFB17E1370608">
    <w:name w:val="699A82624E1C4015849CFB17E1370608"/>
  </w:style>
  <w:style w:type="paragraph" w:customStyle="1" w:styleId="A5943C7605A649BD8389841CEAAEA6C8">
    <w:name w:val="A5943C7605A649BD8389841CEAAEA6C8"/>
  </w:style>
  <w:style w:type="paragraph" w:customStyle="1" w:styleId="EFD7070472DA43FABA63D5EB1DB2BF7C">
    <w:name w:val="EFD7070472DA43FABA63D5EB1DB2BF7C"/>
  </w:style>
  <w:style w:type="paragraph" w:customStyle="1" w:styleId="6CD78358AB9D4879B5BDB5AC82918CF0">
    <w:name w:val="6CD78358AB9D4879B5BDB5AC82918CF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5778C86BC341DB956F0E718EBCE5AA">
    <w:name w:val="515778C86BC341DB956F0E718EBCE5AA"/>
  </w:style>
  <w:style w:type="paragraph" w:customStyle="1" w:styleId="1F37627ED461498F90361638A95FFA19">
    <w:name w:val="1F37627ED461498F90361638A95FFA19"/>
  </w:style>
  <w:style w:type="paragraph" w:customStyle="1" w:styleId="B351B4B00BAB4DD4A03B0F088DA38EB3">
    <w:name w:val="B351B4B00BAB4DD4A03B0F088DA38EB3"/>
  </w:style>
  <w:style w:type="paragraph" w:customStyle="1" w:styleId="7DF923AE7A674AA5A9E28423FFCF74F8">
    <w:name w:val="7DF923AE7A674AA5A9E28423FFCF74F8"/>
  </w:style>
  <w:style w:type="paragraph" w:customStyle="1" w:styleId="A959D4BB7FB14271A313AEF468DE09ED">
    <w:name w:val="A959D4BB7FB14271A313AEF468DE09ED"/>
  </w:style>
  <w:style w:type="paragraph" w:customStyle="1" w:styleId="13B95F090F5C4EA795780DD5224AA0B3">
    <w:name w:val="13B95F090F5C4EA795780DD5224AA0B3"/>
  </w:style>
  <w:style w:type="paragraph" w:customStyle="1" w:styleId="F462AC491A4446E2BDF1D18573075657">
    <w:name w:val="F462AC491A4446E2BDF1D18573075657"/>
  </w:style>
  <w:style w:type="paragraph" w:customStyle="1" w:styleId="DE9C0B0574ED4690B45BD88E67E9306A">
    <w:name w:val="DE9C0B0574ED4690B45BD88E67E9306A"/>
  </w:style>
  <w:style w:type="paragraph" w:customStyle="1" w:styleId="5475EA22F6B24623BB33DE90693A81C6">
    <w:name w:val="5475EA22F6B24623BB33DE90693A81C6"/>
  </w:style>
  <w:style w:type="paragraph" w:customStyle="1" w:styleId="708C85B108BF4F4A911D1AD9E863C69F">
    <w:name w:val="708C85B108BF4F4A911D1AD9E863C69F"/>
  </w:style>
  <w:style w:type="paragraph" w:customStyle="1" w:styleId="7FEC02FCE9D54A2D8B555C29466D9A9A">
    <w:name w:val="7FEC02FCE9D54A2D8B555C29466D9A9A"/>
  </w:style>
  <w:style w:type="paragraph" w:customStyle="1" w:styleId="F2E131E29A05462F97D25332D1C07370">
    <w:name w:val="F2E131E29A05462F97D25332D1C07370"/>
  </w:style>
  <w:style w:type="paragraph" w:customStyle="1" w:styleId="4D5523446D4343CD969246326B2A931A">
    <w:name w:val="4D5523446D4343CD969246326B2A931A"/>
  </w:style>
  <w:style w:type="paragraph" w:customStyle="1" w:styleId="9E384D7057484F74B267E59A8FA77909">
    <w:name w:val="9E384D7057484F74B267E59A8FA77909"/>
  </w:style>
  <w:style w:type="paragraph" w:customStyle="1" w:styleId="EF1548BE96A54EF990EA705A5252A12D">
    <w:name w:val="EF1548BE96A54EF990EA705A5252A12D"/>
  </w:style>
  <w:style w:type="paragraph" w:customStyle="1" w:styleId="977650D1D75A411C9786EC53D9586BF5">
    <w:name w:val="977650D1D75A411C9786EC53D9586BF5"/>
  </w:style>
  <w:style w:type="paragraph" w:customStyle="1" w:styleId="38D2438461BE4AD68E638FB3BE8A577A">
    <w:name w:val="38D2438461BE4AD68E638FB3BE8A577A"/>
  </w:style>
  <w:style w:type="paragraph" w:customStyle="1" w:styleId="81F54B91732344DCA552BDE7B5594141">
    <w:name w:val="81F54B91732344DCA552BDE7B5594141"/>
  </w:style>
  <w:style w:type="paragraph" w:customStyle="1" w:styleId="D2A374B969784D54A04FD81DB2B0C8EC">
    <w:name w:val="D2A374B969784D54A04FD81DB2B0C8EC"/>
  </w:style>
  <w:style w:type="paragraph" w:customStyle="1" w:styleId="15D9617E7DA8415A9CDFDFA21419A42D">
    <w:name w:val="15D9617E7DA8415A9CDFDFA21419A42D"/>
  </w:style>
  <w:style w:type="paragraph" w:customStyle="1" w:styleId="D88A913D8FB54A5882A1B8A971E9BC09">
    <w:name w:val="D88A913D8FB54A5882A1B8A971E9BC09"/>
  </w:style>
  <w:style w:type="paragraph" w:customStyle="1" w:styleId="B5BCB844F7224CC3B30B4309AE8C2543">
    <w:name w:val="B5BCB844F7224CC3B30B4309AE8C2543"/>
  </w:style>
  <w:style w:type="paragraph" w:customStyle="1" w:styleId="58295614B2C444D589AF6099600C143F">
    <w:name w:val="58295614B2C444D589AF6099600C143F"/>
  </w:style>
  <w:style w:type="paragraph" w:customStyle="1" w:styleId="9ECA1401D5A84C97A82DE933657C803F">
    <w:name w:val="9ECA1401D5A84C97A82DE933657C803F"/>
  </w:style>
  <w:style w:type="paragraph" w:customStyle="1" w:styleId="B025F4B64DB740C08FA93D7975203359">
    <w:name w:val="B025F4B64DB740C08FA93D7975203359"/>
  </w:style>
  <w:style w:type="paragraph" w:customStyle="1" w:styleId="5AB19F72A4FB499B99517F4156612BF3">
    <w:name w:val="5AB19F72A4FB499B99517F4156612BF3"/>
  </w:style>
  <w:style w:type="paragraph" w:customStyle="1" w:styleId="768F894469E8442F997DDF9F8419F429">
    <w:name w:val="768F894469E8442F997DDF9F8419F429"/>
    <w:rsid w:val="006856EA"/>
  </w:style>
  <w:style w:type="paragraph" w:customStyle="1" w:styleId="0212808DE9614F2C86C675B68F6FC63B">
    <w:name w:val="0212808DE9614F2C86C675B68F6FC63B"/>
    <w:rsid w:val="006856EA"/>
  </w:style>
  <w:style w:type="paragraph" w:customStyle="1" w:styleId="4BA9C7D27F1A4815872E748A569E4598">
    <w:name w:val="4BA9C7D27F1A4815872E748A569E4598"/>
    <w:rsid w:val="006856EA"/>
  </w:style>
  <w:style w:type="paragraph" w:customStyle="1" w:styleId="A76B982D4DA94043AE6A9E35BA438DCA">
    <w:name w:val="A76B982D4DA94043AE6A9E35BA438DCA"/>
    <w:rsid w:val="00685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39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cARICULUM VITAE for secilia  M  NAIKAKU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cARICULUM VITAE for secilia  M  NAIKAKU</dc:title>
  <dc:subject/>
  <dc:creator>Abed Pele</dc:creator>
  <cp:keywords/>
  <dc:description/>
  <cp:lastModifiedBy>USER20</cp:lastModifiedBy>
  <cp:revision>5</cp:revision>
  <dcterms:created xsi:type="dcterms:W3CDTF">2021-10-16T19:41:00Z</dcterms:created>
  <dcterms:modified xsi:type="dcterms:W3CDTF">2021-10-21T16:55:00Z</dcterms:modified>
  <cp:category/>
</cp:coreProperties>
</file>