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24271" w14:textId="52C6D19E" w:rsidR="001D0BB6" w:rsidRPr="00186881" w:rsidRDefault="001D0BB6" w:rsidP="00186881">
      <w:pPr>
        <w:pStyle w:val="Title"/>
        <w:jc w:val="both"/>
        <w:rPr>
          <w:color w:val="FFFFFF" w:themeColor="background1"/>
          <w:sz w:val="48"/>
          <w:szCs w:val="72"/>
        </w:rPr>
      </w:pPr>
      <w:r w:rsidRPr="00186881">
        <w:rPr>
          <w:noProof/>
          <w:color w:val="FFFFFF" w:themeColor="background1"/>
          <w:sz w:val="48"/>
          <w:szCs w:val="72"/>
        </w:rPr>
        <w:drawing>
          <wp:anchor distT="0" distB="0" distL="114300" distR="114300" simplePos="0" relativeHeight="251653120" behindDoc="1" locked="0" layoutInCell="1" allowOverlap="1" wp14:anchorId="312A6D15" wp14:editId="0F6E5884">
            <wp:simplePos x="0" y="0"/>
            <wp:positionH relativeFrom="column">
              <wp:posOffset>-238125</wp:posOffset>
            </wp:positionH>
            <wp:positionV relativeFrom="paragraph">
              <wp:posOffset>0</wp:posOffset>
            </wp:positionV>
            <wp:extent cx="992505" cy="1320800"/>
            <wp:effectExtent l="0" t="0" r="0" b="0"/>
            <wp:wrapSquare wrapText="bothSides"/>
            <wp:docPr id="4" name="Picture 4" descr="A person smiling for the camer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erson smiling for the camera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250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6881">
        <w:rPr>
          <w:color w:val="FFFFFF" w:themeColor="background1"/>
          <w:sz w:val="24"/>
          <w:szCs w:val="24"/>
        </w:rPr>
        <w:t xml:space="preserve">My name is </w:t>
      </w:r>
      <w:proofErr w:type="spellStart"/>
      <w:r w:rsidRPr="00186881">
        <w:rPr>
          <w:color w:val="FFFFFF" w:themeColor="background1"/>
          <w:sz w:val="24"/>
          <w:szCs w:val="24"/>
        </w:rPr>
        <w:t>Léa</w:t>
      </w:r>
      <w:proofErr w:type="spellEnd"/>
      <w:r w:rsidRPr="00186881">
        <w:rPr>
          <w:color w:val="FFFFFF" w:themeColor="background1"/>
          <w:sz w:val="24"/>
          <w:szCs w:val="24"/>
        </w:rPr>
        <w:t>, I'm 17 years old and I'll be 18 in December. I am passionate about animals, their daily life as well as the environment and nature. I like to watch them, learn more about their way of life and their cause is very important to me. I'm very responsible and perfectionist, I'm independent but sociable and I have a joyful character.</w:t>
      </w:r>
    </w:p>
    <w:p w14:paraId="3F159655" w14:textId="123331CE" w:rsidR="005A20B8" w:rsidRDefault="005A20B8" w:rsidP="001D0BB6"/>
    <w:p w14:paraId="1A041D49" w14:textId="660F3645" w:rsidR="001D0BB6" w:rsidRDefault="00186881" w:rsidP="001D0BB6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C2DBB27" wp14:editId="17467B5F">
                <wp:simplePos x="0" y="0"/>
                <wp:positionH relativeFrom="column">
                  <wp:posOffset>-268605</wp:posOffset>
                </wp:positionH>
                <wp:positionV relativeFrom="paragraph">
                  <wp:posOffset>149667</wp:posOffset>
                </wp:positionV>
                <wp:extent cx="2263366" cy="313019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366" cy="3130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461AE1" w14:textId="73A6AFDA" w:rsidR="00186ED5" w:rsidRPr="004E2C6A" w:rsidRDefault="00186ED5" w:rsidP="00186ED5">
                            <w:pPr>
                              <w:pStyle w:val="Heading1"/>
                              <w:rPr>
                                <w:color w:val="FFFFFF" w:themeColor="background1"/>
                                <w:lang w:val="nl-NL"/>
                              </w:rPr>
                            </w:pPr>
                            <w:r w:rsidRPr="004E2C6A">
                              <w:rPr>
                                <w:color w:val="FFFFFF" w:themeColor="background1"/>
                                <w:lang w:val="nl-NL"/>
                              </w:rPr>
                              <w:t>A FEW FACTS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2DBB2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-21.15pt;margin-top:11.8pt;width:178.2pt;height:24.65p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" filled="f" stroked="f" strokeweight=".5pt">
                <v:textbox>
                  <w:txbxContent>
                    <w:p w14:paraId="5F461AE1" w14:textId="73A6AFDA" w:rsidR="00186ED5" w:rsidRPr="004E2C6A" w:rsidRDefault="00186ED5" w:rsidP="00186ED5">
                      <w:pPr>
                        <w:pStyle w:val="Heading1"/>
                        <w:rPr>
                          <w:color w:val="FFFFFF" w:themeColor="background1"/>
                          <w:lang w:val="nl-NL"/>
                        </w:rPr>
                      </w:pPr>
                      <w:r w:rsidRPr="004E2C6A">
                        <w:rPr>
                          <w:color w:val="FFFFFF" w:themeColor="background1"/>
                          <w:lang w:val="nl-NL"/>
                        </w:rPr>
                        <w:t>A FEW FACTS</w:t>
                      </w:r>
                    </w:p>
                  </w:txbxContent>
                </v:textbox>
              </v:shape>
            </w:pict>
          </mc:Fallback>
        </mc:AlternateContent>
      </w:r>
    </w:p>
    <w:p w14:paraId="7FAF88B6" w14:textId="36B31850" w:rsidR="00186881" w:rsidRDefault="00186881" w:rsidP="00186881">
      <w:pPr>
        <w:tabs>
          <w:tab w:val="left" w:pos="730"/>
        </w:tabs>
        <w:spacing w:line="240" w:lineRule="auto"/>
        <w:rPr>
          <w:rFonts w:asciiTheme="majorHAnsi" w:hAnsiTheme="majorHAnsi"/>
          <w:color w:val="FFFFFF" w:themeColor="background1"/>
          <w:sz w:val="22"/>
          <w:szCs w:val="22"/>
        </w:rPr>
      </w:pPr>
      <w:r>
        <w:rPr>
          <w:rFonts w:asciiTheme="majorHAnsi" w:hAnsiTheme="majorHAnsi"/>
          <w:noProof/>
          <w:color w:val="FFFFFF" w:themeColor="background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B88F34" wp14:editId="05F798F1">
                <wp:simplePos x="0" y="0"/>
                <wp:positionH relativeFrom="column">
                  <wp:posOffset>-394286</wp:posOffset>
                </wp:positionH>
                <wp:positionV relativeFrom="paragraph">
                  <wp:posOffset>196850</wp:posOffset>
                </wp:positionV>
                <wp:extent cx="2790093" cy="265723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093" cy="2657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324CF1" w14:textId="4A0BF40B" w:rsidR="00186881" w:rsidRDefault="00186881" w:rsidP="00186881">
                            <w:pPr>
                              <w:tabs>
                                <w:tab w:val="left" w:pos="730"/>
                              </w:tabs>
                              <w:spacing w:line="240" w:lineRule="auto"/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186881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>Léa</w:t>
                            </w:r>
                            <w:proofErr w:type="spellEnd"/>
                            <w:r w:rsidRPr="00186881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Janssen de </w:t>
                            </w:r>
                            <w:r w:rsidRPr="00186881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la </w:t>
                            </w:r>
                            <w:proofErr w:type="spellStart"/>
                            <w:r w:rsidRPr="00186881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>Boëssière-Thiennes</w:t>
                            </w:r>
                            <w:proofErr w:type="spellEnd"/>
                          </w:p>
                          <w:p w14:paraId="49AFF2CF" w14:textId="77777777" w:rsidR="00186881" w:rsidRDefault="001868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88F34" id="Text Box 63" o:spid="_x0000_s1027" type="#_x0000_t202" style="position:absolute;margin-left:-31.05pt;margin-top:15.5pt;width:219.7pt;height:20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" filled="f" stroked="f" strokeweight=".5pt">
                <v:textbox>
                  <w:txbxContent>
                    <w:p w14:paraId="25324CF1" w14:textId="4A0BF40B" w:rsidR="00186881" w:rsidRDefault="00186881" w:rsidP="00186881">
                      <w:pPr>
                        <w:tabs>
                          <w:tab w:val="left" w:pos="730"/>
                        </w:tabs>
                        <w:spacing w:line="240" w:lineRule="auto"/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</w:pPr>
                      <w:proofErr w:type="spellStart"/>
                      <w:r w:rsidRPr="00186881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t>Léa</w:t>
                      </w:r>
                      <w:proofErr w:type="spellEnd"/>
                      <w:r w:rsidRPr="00186881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t xml:space="preserve"> Janssen de </w:t>
                      </w:r>
                      <w:r w:rsidRPr="00186881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t xml:space="preserve">la </w:t>
                      </w:r>
                      <w:proofErr w:type="spellStart"/>
                      <w:r w:rsidRPr="00186881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t>Boëssière-Thiennes</w:t>
                      </w:r>
                      <w:proofErr w:type="spellEnd"/>
                    </w:p>
                    <w:p w14:paraId="49AFF2CF" w14:textId="77777777" w:rsidR="00186881" w:rsidRDefault="00186881"/>
                  </w:txbxContent>
                </v:textbox>
              </v:shape>
            </w:pict>
          </mc:Fallback>
        </mc:AlternateContent>
      </w:r>
    </w:p>
    <w:p w14:paraId="50F0045F" w14:textId="77777777" w:rsidR="00186881" w:rsidRDefault="00186881" w:rsidP="001D0BB6">
      <w:pPr>
        <w:tabs>
          <w:tab w:val="left" w:pos="730"/>
        </w:tabs>
        <w:jc w:val="both"/>
        <w:rPr>
          <w:rFonts w:asciiTheme="majorHAnsi" w:hAnsiTheme="majorHAnsi"/>
          <w:color w:val="FFFFFF" w:themeColor="background1"/>
          <w:sz w:val="22"/>
          <w:szCs w:val="22"/>
        </w:rPr>
      </w:pPr>
    </w:p>
    <w:p w14:paraId="3ADB8847" w14:textId="1678AAAC" w:rsidR="001D0BB6" w:rsidRDefault="001D0BB6" w:rsidP="001D0BB6">
      <w:pPr>
        <w:tabs>
          <w:tab w:val="left" w:pos="730"/>
        </w:tabs>
        <w:jc w:val="both"/>
      </w:pPr>
      <w:r w:rsidRPr="00C3541A">
        <w:rPr>
          <w:noProof/>
          <w:lang w:bidi="en-GB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E4BD883" wp14:editId="06B30407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212725" cy="212725"/>
                <wp:effectExtent l="0" t="0" r="3175" b="3175"/>
                <wp:wrapTight wrapText="bothSides">
                  <wp:wrapPolygon edited="0">
                    <wp:start x="0" y="0"/>
                    <wp:lineTo x="0" y="20633"/>
                    <wp:lineTo x="20633" y="20633"/>
                    <wp:lineTo x="20633" y="0"/>
                    <wp:lineTo x="0" y="0"/>
                  </wp:wrapPolygon>
                </wp:wrapTight>
                <wp:docPr id="131" name="Group 131" descr="Icon Phon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725" cy="212725"/>
                          <a:chOff x="515891" y="2129521"/>
                          <a:chExt cx="213066" cy="213066"/>
                        </a:xfrm>
                      </wpg:grpSpPr>
                      <wps:wsp>
                        <wps:cNvPr id="132" name="Rectangle 132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515891" y="2129521"/>
                            <a:ext cx="213066" cy="213066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3" name="Graphic 28" descr="Icon Phone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7008" y="2190638"/>
                            <a:ext cx="90832" cy="908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05C814" id="Group 131" o:spid="_x0000_s1026" alt="Icon Phone" style="position:absolute;margin-left:0;margin-top:.1pt;width:16.75pt;height:16.75pt;z-index:-251648000" coordorigin="5158,21295" coordsize="2130,213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">
                <v:rect id="Rectangle 132" o:spid="_x0000_s1027" alt="&quot;&quot;" style="position:absolute;left:5158;top:21295;width:2131;height:21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" fillcolor="#1d3251 [3204]" stroked="f" strokeweight="1pt">
                  <o:lock v:ext="edit" aspectratio="t"/>
                </v:rect>
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">
                  <v:imagedata r:id="rId14" o:title="Icon Phone"/>
                </v:shape>
                <w10:wrap type="tight"/>
              </v:group>
            </w:pict>
          </mc:Fallback>
        </mc:AlternateContent>
      </w:r>
      <w:r w:rsidRPr="001D0BB6">
        <w:rPr>
          <w:rFonts w:asciiTheme="majorHAnsi" w:hAnsiTheme="majorHAnsi"/>
          <w:color w:val="FFFFFF" w:themeColor="background1"/>
          <w:sz w:val="22"/>
          <w:szCs w:val="22"/>
        </w:rPr>
        <w:t>+32473279435</w:t>
      </w:r>
    </w:p>
    <w:p w14:paraId="32405B2B" w14:textId="630926DB" w:rsidR="001D0BB6" w:rsidRDefault="00186881" w:rsidP="001D0BB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0EFE15" wp14:editId="1CAE43DA">
                <wp:simplePos x="0" y="0"/>
                <wp:positionH relativeFrom="column">
                  <wp:posOffset>2524125</wp:posOffset>
                </wp:positionH>
                <wp:positionV relativeFrom="paragraph">
                  <wp:posOffset>3429</wp:posOffset>
                </wp:positionV>
                <wp:extent cx="4267504" cy="804407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504" cy="8044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1024D9" w14:textId="0A45DC02" w:rsidR="000C2C8B" w:rsidRPr="00071144" w:rsidRDefault="000C2C8B" w:rsidP="00071144">
                            <w:pPr>
                              <w:pStyle w:val="Heading1"/>
                            </w:pPr>
                            <w:r w:rsidRPr="00071144">
                              <w:t>Academic Career</w:t>
                            </w:r>
                          </w:p>
                          <w:p w14:paraId="3515EB3B" w14:textId="3B5BABDA" w:rsidR="000C2C8B" w:rsidRPr="009053B8" w:rsidRDefault="000C2C8B" w:rsidP="000C2C8B">
                            <w:pPr>
                              <w:jc w:val="both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9053B8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Being passionate of sciences, I chose to specialise in mathematics, and sciences (physics, chemistry and biology) for the last two years at school, with and extra specialisation in laboratory. I graduated with honours.</w:t>
                            </w:r>
                          </w:p>
                          <w:p w14:paraId="46DCAF6C" w14:textId="43EC271E" w:rsidR="00325E20" w:rsidRDefault="00325E20" w:rsidP="000C2C8B">
                            <w:pPr>
                              <w:jc w:val="both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  <w:p w14:paraId="55A5749A" w14:textId="00D27860" w:rsidR="00325E20" w:rsidRPr="00071144" w:rsidRDefault="00325E20" w:rsidP="00071144">
                            <w:pPr>
                              <w:pStyle w:val="Heading1"/>
                            </w:pPr>
                            <w:r w:rsidRPr="00071144">
                              <w:t>Computer skills</w:t>
                            </w:r>
                          </w:p>
                          <w:p w14:paraId="40879A1F" w14:textId="21968E34" w:rsidR="00771E76" w:rsidRPr="009053B8" w:rsidRDefault="00325E20" w:rsidP="00771E7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9053B8">
                              <w:rPr>
                                <w:rFonts w:asciiTheme="majorHAnsi" w:hAnsiTheme="majorHAnsi"/>
                              </w:rPr>
                              <w:t>Microsoft Word</w:t>
                            </w:r>
                          </w:p>
                          <w:p w14:paraId="27DA2886" w14:textId="77777777" w:rsidR="00771E76" w:rsidRPr="009053B8" w:rsidRDefault="00771E76" w:rsidP="00771E76">
                            <w:pPr>
                              <w:pStyle w:val="ListParagraph"/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34BE1FAC" w14:textId="1FBB5ABF" w:rsidR="00771E76" w:rsidRPr="009053B8" w:rsidRDefault="00771E76" w:rsidP="00771E7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9053B8">
                              <w:rPr>
                                <w:rFonts w:asciiTheme="majorHAnsi" w:hAnsiTheme="majorHAnsi"/>
                              </w:rPr>
                              <w:t>Microsoft PowerPoint</w:t>
                            </w:r>
                          </w:p>
                          <w:p w14:paraId="18A071B6" w14:textId="03A255F8" w:rsidR="00771E76" w:rsidRPr="009053B8" w:rsidRDefault="00771E76" w:rsidP="00771E76">
                            <w:pPr>
                              <w:pStyle w:val="ListParagraph"/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05C8B223" w14:textId="71A5415A" w:rsidR="00771E76" w:rsidRPr="009053B8" w:rsidRDefault="00771E76" w:rsidP="00771E7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9053B8">
                              <w:rPr>
                                <w:rFonts w:asciiTheme="majorHAnsi" w:hAnsiTheme="majorHAnsi"/>
                              </w:rPr>
                              <w:t>Microsoft Excel</w:t>
                            </w:r>
                          </w:p>
                          <w:p w14:paraId="53D61CBC" w14:textId="711523EE" w:rsidR="00771E76" w:rsidRDefault="00771E76" w:rsidP="00771E76"/>
                          <w:p w14:paraId="53105620" w14:textId="34C4DC6C" w:rsidR="00071144" w:rsidRDefault="00071144" w:rsidP="00771E76"/>
                          <w:p w14:paraId="7F48EA0E" w14:textId="0059A287" w:rsidR="00071144" w:rsidRDefault="00071144" w:rsidP="00071144">
                            <w:pPr>
                              <w:pStyle w:val="Heading1"/>
                            </w:pPr>
                            <w:r>
                              <w:t>Interests</w:t>
                            </w:r>
                          </w:p>
                          <w:p w14:paraId="3E25475E" w14:textId="433B4F88" w:rsidR="00A74CEE" w:rsidRPr="009053B8" w:rsidRDefault="00A74CEE" w:rsidP="00A74CEE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9053B8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I spent 9 years as a girl scout and was Patrol Chief for the last year. It taught me how to manage a team, how to be a leader and to be resourceful. I also babysit, so I am responsible and I am able to take initiatives if necessary.</w:t>
                            </w:r>
                          </w:p>
                          <w:p w14:paraId="372FC361" w14:textId="00A29CD2" w:rsidR="00A74CEE" w:rsidRPr="009053B8" w:rsidRDefault="00A74CEE" w:rsidP="00A74CEE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9053B8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I'm also athletic. I've been riding horses for 10 years. I also play tennis and dance. I love to read and I'm very curious by nature.</w:t>
                            </w:r>
                          </w:p>
                          <w:p w14:paraId="09BCD303" w14:textId="3E673F19" w:rsidR="00071144" w:rsidRPr="00071144" w:rsidRDefault="00071144" w:rsidP="000711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0EFE15" id="Text Box 15" o:spid="_x0000_s1028" type="#_x0000_t202" style="position:absolute;left:0;text-align:left;margin-left:198.75pt;margin-top:.25pt;width:336pt;height:633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" filled="f" stroked="f" strokeweight=".5pt">
                <v:textbox>
                  <w:txbxContent>
                    <w:p w14:paraId="1C1024D9" w14:textId="0A45DC02" w:rsidR="000C2C8B" w:rsidRPr="00071144" w:rsidRDefault="000C2C8B" w:rsidP="00071144">
                      <w:pPr>
                        <w:pStyle w:val="Heading1"/>
                      </w:pPr>
                      <w:r w:rsidRPr="00071144">
                        <w:t>Academic Career</w:t>
                      </w:r>
                    </w:p>
                    <w:p w14:paraId="3515EB3B" w14:textId="3B5BABDA" w:rsidR="000C2C8B" w:rsidRPr="009053B8" w:rsidRDefault="000C2C8B" w:rsidP="000C2C8B">
                      <w:pPr>
                        <w:jc w:val="both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9053B8">
                        <w:rPr>
                          <w:rFonts w:asciiTheme="majorHAnsi" w:hAnsiTheme="majorHAnsi"/>
                          <w:sz w:val="24"/>
                          <w:szCs w:val="24"/>
                        </w:rPr>
                        <w:t>Being passionate of sciences, I chose to specialise in mathematics, and sciences (physics, chemistry and biology) for the last two years at school, with and extra specialisation in laboratory. I graduated with honours.</w:t>
                      </w:r>
                    </w:p>
                    <w:p w14:paraId="46DCAF6C" w14:textId="43EC271E" w:rsidR="00325E20" w:rsidRDefault="00325E20" w:rsidP="000C2C8B">
                      <w:pPr>
                        <w:jc w:val="both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  <w:p w14:paraId="55A5749A" w14:textId="00D27860" w:rsidR="00325E20" w:rsidRPr="00071144" w:rsidRDefault="00325E20" w:rsidP="00071144">
                      <w:pPr>
                        <w:pStyle w:val="Heading1"/>
                      </w:pPr>
                      <w:r w:rsidRPr="00071144">
                        <w:t>Computer skills</w:t>
                      </w:r>
                    </w:p>
                    <w:p w14:paraId="40879A1F" w14:textId="21968E34" w:rsidR="00771E76" w:rsidRPr="009053B8" w:rsidRDefault="00325E20" w:rsidP="00771E76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Theme="majorHAnsi" w:hAnsiTheme="majorHAnsi"/>
                        </w:rPr>
                      </w:pPr>
                      <w:r w:rsidRPr="009053B8">
                        <w:rPr>
                          <w:rFonts w:asciiTheme="majorHAnsi" w:hAnsiTheme="majorHAnsi"/>
                        </w:rPr>
                        <w:t>Microsoft Word</w:t>
                      </w:r>
                    </w:p>
                    <w:p w14:paraId="27DA2886" w14:textId="77777777" w:rsidR="00771E76" w:rsidRPr="009053B8" w:rsidRDefault="00771E76" w:rsidP="00771E76">
                      <w:pPr>
                        <w:pStyle w:val="ListParagraph"/>
                        <w:rPr>
                          <w:rFonts w:asciiTheme="majorHAnsi" w:hAnsiTheme="majorHAnsi"/>
                        </w:rPr>
                      </w:pPr>
                    </w:p>
                    <w:p w14:paraId="34BE1FAC" w14:textId="1FBB5ABF" w:rsidR="00771E76" w:rsidRPr="009053B8" w:rsidRDefault="00771E76" w:rsidP="00771E76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Theme="majorHAnsi" w:hAnsiTheme="majorHAnsi"/>
                        </w:rPr>
                      </w:pPr>
                      <w:r w:rsidRPr="009053B8">
                        <w:rPr>
                          <w:rFonts w:asciiTheme="majorHAnsi" w:hAnsiTheme="majorHAnsi"/>
                        </w:rPr>
                        <w:t>Microsoft PowerPoint</w:t>
                      </w:r>
                    </w:p>
                    <w:p w14:paraId="18A071B6" w14:textId="03A255F8" w:rsidR="00771E76" w:rsidRPr="009053B8" w:rsidRDefault="00771E76" w:rsidP="00771E76">
                      <w:pPr>
                        <w:pStyle w:val="ListParagraph"/>
                        <w:rPr>
                          <w:rFonts w:asciiTheme="majorHAnsi" w:hAnsiTheme="majorHAnsi"/>
                        </w:rPr>
                      </w:pPr>
                    </w:p>
                    <w:p w14:paraId="05C8B223" w14:textId="71A5415A" w:rsidR="00771E76" w:rsidRPr="009053B8" w:rsidRDefault="00771E76" w:rsidP="00771E76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Theme="majorHAnsi" w:hAnsiTheme="majorHAnsi"/>
                        </w:rPr>
                      </w:pPr>
                      <w:r w:rsidRPr="009053B8">
                        <w:rPr>
                          <w:rFonts w:asciiTheme="majorHAnsi" w:hAnsiTheme="majorHAnsi"/>
                        </w:rPr>
                        <w:t>Microsoft Excel</w:t>
                      </w:r>
                    </w:p>
                    <w:p w14:paraId="53D61CBC" w14:textId="711523EE" w:rsidR="00771E76" w:rsidRDefault="00771E76" w:rsidP="00771E76"/>
                    <w:p w14:paraId="53105620" w14:textId="34C4DC6C" w:rsidR="00071144" w:rsidRDefault="00071144" w:rsidP="00771E76"/>
                    <w:p w14:paraId="7F48EA0E" w14:textId="0059A287" w:rsidR="00071144" w:rsidRDefault="00071144" w:rsidP="00071144">
                      <w:pPr>
                        <w:pStyle w:val="Heading1"/>
                      </w:pPr>
                      <w:r>
                        <w:t>Interests</w:t>
                      </w:r>
                    </w:p>
                    <w:p w14:paraId="3E25475E" w14:textId="433B4F88" w:rsidR="00A74CEE" w:rsidRPr="009053B8" w:rsidRDefault="00A74CEE" w:rsidP="00A74CEE">
                      <w:pPr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9053B8">
                        <w:rPr>
                          <w:rFonts w:asciiTheme="majorHAnsi" w:hAnsiTheme="majorHAnsi"/>
                          <w:sz w:val="24"/>
                          <w:szCs w:val="24"/>
                        </w:rPr>
                        <w:t>I spent 9 years as a girl scout and was Patrol Chief for the last year. It taught me how to manage a team, how to be a leader and to be resourceful. I also babysit, so I am responsible and I am able to take initiatives if necessary.</w:t>
                      </w:r>
                    </w:p>
                    <w:p w14:paraId="372FC361" w14:textId="00A29CD2" w:rsidR="00A74CEE" w:rsidRPr="009053B8" w:rsidRDefault="00A74CEE" w:rsidP="00A74CEE">
                      <w:pPr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9053B8">
                        <w:rPr>
                          <w:rFonts w:asciiTheme="majorHAnsi" w:hAnsiTheme="majorHAnsi"/>
                          <w:sz w:val="24"/>
                          <w:szCs w:val="24"/>
                        </w:rPr>
                        <w:t>I'm also athletic. I've been riding horses for 10 years. I also play tennis and dance. I love to read and I'm very curious by nature.</w:t>
                      </w:r>
                    </w:p>
                    <w:p w14:paraId="09BCD303" w14:textId="3E673F19" w:rsidR="00071144" w:rsidRPr="00071144" w:rsidRDefault="00071144" w:rsidP="00071144"/>
                  </w:txbxContent>
                </v:textbox>
              </v:shape>
            </w:pict>
          </mc:Fallback>
        </mc:AlternateContent>
      </w:r>
      <w:r w:rsidR="001D0BB6" w:rsidRPr="00C3541A">
        <w:rPr>
          <w:noProof/>
          <w:lang w:bidi="en-GB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41B27AA6" wp14:editId="646DB22B">
                <wp:simplePos x="0" y="0"/>
                <wp:positionH relativeFrom="column">
                  <wp:posOffset>0</wp:posOffset>
                </wp:positionH>
                <wp:positionV relativeFrom="paragraph">
                  <wp:posOffset>1905</wp:posOffset>
                </wp:positionV>
                <wp:extent cx="212725" cy="212725"/>
                <wp:effectExtent l="0" t="0" r="3175" b="3175"/>
                <wp:wrapTight wrapText="bothSides">
                  <wp:wrapPolygon edited="0">
                    <wp:start x="0" y="0"/>
                    <wp:lineTo x="0" y="20633"/>
                    <wp:lineTo x="20633" y="20633"/>
                    <wp:lineTo x="20633" y="0"/>
                    <wp:lineTo x="0" y="0"/>
                  </wp:wrapPolygon>
                </wp:wrapTight>
                <wp:docPr id="137" name="Group 137" descr="Icon Email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725" cy="212725"/>
                          <a:chOff x="515891" y="2402983"/>
                          <a:chExt cx="213066" cy="213066"/>
                        </a:xfrm>
                      </wpg:grpSpPr>
                      <wps:wsp>
                        <wps:cNvPr id="138" name="Rectangle 1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515891" y="2402983"/>
                            <a:ext cx="213066" cy="213066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" name="Graphic 30" descr="Icon Email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1761" y="2472564"/>
                            <a:ext cx="97024" cy="748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8E2AC4" id="Group 137" o:spid="_x0000_s1026" alt="Icon Email" style="position:absolute;margin-left:0;margin-top:.15pt;width:16.75pt;height:16.75pt;z-index:-251649024" coordorigin="5158,24029" coordsize="2130,213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">
                <v:rect id="Rectangle 138" o:spid="_x0000_s1027" alt="&quot;&quot;" style="position:absolute;left:5158;top:24029;width:2131;height:21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" fillcolor="#1d3251 [3204]" stroked="f" strokeweight="1pt">
                  <o:lock v:ext="edit" aspectratio="t"/>
                </v:rect>
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">
                  <v:imagedata r:id="rId17" o:title="Icon Email"/>
                </v:shape>
                <w10:wrap type="tight"/>
              </v:group>
            </w:pict>
          </mc:Fallback>
        </mc:AlternateContent>
      </w:r>
      <w:r w:rsidR="001D0BB6">
        <w:rPr>
          <w:rFonts w:asciiTheme="majorHAnsi" w:hAnsiTheme="majorHAnsi"/>
          <w:color w:val="FFFFFF" w:themeColor="background1"/>
          <w:sz w:val="22"/>
          <w:szCs w:val="22"/>
        </w:rPr>
        <w:t xml:space="preserve"> </w:t>
      </w:r>
      <w:r w:rsidR="001D0BB6" w:rsidRPr="001D0BB6">
        <w:rPr>
          <w:rFonts w:asciiTheme="majorHAnsi" w:hAnsiTheme="majorHAnsi"/>
          <w:color w:val="FFFFFF" w:themeColor="background1"/>
          <w:sz w:val="22"/>
          <w:szCs w:val="22"/>
        </w:rPr>
        <w:t>janssenlea03@gmail.com</w:t>
      </w:r>
    </w:p>
    <w:p w14:paraId="26AAF51C" w14:textId="02F34E6E" w:rsidR="001D0BB6" w:rsidRPr="001D0BB6" w:rsidRDefault="001D0BB6" w:rsidP="001B38EF">
      <w:pPr>
        <w:pStyle w:val="Contact"/>
        <w:rPr>
          <w:color w:val="FFFFFF" w:themeColor="background1"/>
          <w:szCs w:val="22"/>
        </w:rPr>
      </w:pPr>
      <w:r w:rsidRPr="00C3541A">
        <w:rPr>
          <w:noProof/>
          <w:lang w:bidi="en-GB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10C3603B" wp14:editId="5F58F72F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212725" cy="212725"/>
                <wp:effectExtent l="0" t="0" r="3175" b="3175"/>
                <wp:wrapTight wrapText="bothSides">
                  <wp:wrapPolygon edited="0">
                    <wp:start x="0" y="0"/>
                    <wp:lineTo x="0" y="20633"/>
                    <wp:lineTo x="20633" y="20633"/>
                    <wp:lineTo x="20633" y="0"/>
                    <wp:lineTo x="0" y="0"/>
                  </wp:wrapPolygon>
                </wp:wrapTight>
                <wp:docPr id="140" name="Group 140" descr="Icon Locati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725" cy="212725"/>
                          <a:chOff x="515891" y="2676445"/>
                          <a:chExt cx="213066" cy="213066"/>
                        </a:xfrm>
                      </wpg:grpSpPr>
                      <wps:wsp>
                        <wps:cNvPr id="141" name="Rectangle 14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515891" y="2676445"/>
                            <a:ext cx="213066" cy="213066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2" name="Graphic 29" descr="Icon Location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3197" y="2724555"/>
                            <a:ext cx="78455" cy="1168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E7306E" id="Group 140" o:spid="_x0000_s1026" alt="Icon Location" style="position:absolute;margin-left:0;margin-top:.2pt;width:16.75pt;height:16.75pt;z-index:-251651072" coordorigin="5158,26764" coordsize="2130,213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">
                <v:rect id="Rectangle 141" o:spid="_x0000_s1027" alt="&quot;&quot;" style="position:absolute;left:5158;top:26764;width:2131;height:21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" fillcolor="#1d3251 [3204]" stroked="f" strokeweight="1pt">
                  <o:lock v:ext="edit" aspectratio="t"/>
                </v:rect>
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">
                  <v:imagedata r:id="rId20" o:title="Icon Location"/>
                </v:shape>
                <w10:wrap type="tight"/>
              </v:group>
            </w:pict>
          </mc:Fallback>
        </mc:AlternateContent>
      </w:r>
      <w:proofErr w:type="spellStart"/>
      <w:r w:rsidRPr="001D0BB6">
        <w:rPr>
          <w:color w:val="FFFFFF" w:themeColor="background1"/>
          <w:szCs w:val="22"/>
        </w:rPr>
        <w:t>Amerikalaan</w:t>
      </w:r>
      <w:proofErr w:type="spellEnd"/>
      <w:r w:rsidRPr="001D0BB6">
        <w:rPr>
          <w:color w:val="FFFFFF" w:themeColor="background1"/>
          <w:szCs w:val="22"/>
        </w:rPr>
        <w:t xml:space="preserve"> 3,</w:t>
      </w:r>
    </w:p>
    <w:p w14:paraId="0789F6C3" w14:textId="1B88E93E" w:rsidR="001D0BB6" w:rsidRPr="001D0BB6" w:rsidRDefault="001D0BB6" w:rsidP="001B38EF">
      <w:pPr>
        <w:pStyle w:val="Contact"/>
        <w:rPr>
          <w:color w:val="FFFFFF" w:themeColor="background1"/>
          <w:szCs w:val="22"/>
        </w:rPr>
      </w:pPr>
      <w:r w:rsidRPr="001D0BB6">
        <w:rPr>
          <w:color w:val="FFFFFF" w:themeColor="background1"/>
          <w:szCs w:val="22"/>
        </w:rPr>
        <w:t xml:space="preserve">1560 </w:t>
      </w:r>
      <w:proofErr w:type="spellStart"/>
      <w:r w:rsidRPr="001D0BB6">
        <w:rPr>
          <w:color w:val="FFFFFF" w:themeColor="background1"/>
          <w:szCs w:val="22"/>
        </w:rPr>
        <w:t>Hoeilaart</w:t>
      </w:r>
      <w:proofErr w:type="spellEnd"/>
    </w:p>
    <w:p w14:paraId="2925AEB8" w14:textId="1BF1E340" w:rsidR="00186881" w:rsidRDefault="00EA24C5" w:rsidP="00186881">
      <w:pPr>
        <w:spacing w:line="240" w:lineRule="auto"/>
        <w:rPr>
          <w:rFonts w:asciiTheme="majorHAnsi" w:hAnsiTheme="majorHAnsi"/>
          <w:color w:val="FFFFFF" w:themeColor="background1"/>
          <w:sz w:val="22"/>
          <w:szCs w:val="22"/>
        </w:rPr>
      </w:pPr>
      <w:r w:rsidRPr="00597DD8">
        <w:rPr>
          <w:noProof/>
          <w:color w:val="FFFFFF" w:themeColor="background1"/>
          <w:lang w:bidi="en-GB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87F88CF" wp14:editId="730F9E90">
                <wp:simplePos x="0" y="0"/>
                <wp:positionH relativeFrom="column">
                  <wp:posOffset>8890</wp:posOffset>
                </wp:positionH>
                <wp:positionV relativeFrom="paragraph">
                  <wp:posOffset>200904</wp:posOffset>
                </wp:positionV>
                <wp:extent cx="212725" cy="212725"/>
                <wp:effectExtent l="0" t="0" r="3175" b="3175"/>
                <wp:wrapTight wrapText="bothSides">
                  <wp:wrapPolygon edited="0">
                    <wp:start x="0" y="0"/>
                    <wp:lineTo x="0" y="20633"/>
                    <wp:lineTo x="20633" y="20633"/>
                    <wp:lineTo x="20633" y="0"/>
                    <wp:lineTo x="0" y="0"/>
                  </wp:wrapPolygon>
                </wp:wrapTight>
                <wp:docPr id="143" name="Group 143" descr="Icon LinkedI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725" cy="212725"/>
                          <a:chOff x="515891" y="2949907"/>
                          <a:chExt cx="213066" cy="213066"/>
                        </a:xfrm>
                      </wpg:grpSpPr>
                      <wps:wsp>
                        <wps:cNvPr id="144" name="Rectangle 144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515891" y="2949907"/>
                            <a:ext cx="213066" cy="213066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5" name="Graphic 34" descr="Call centre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54464" y="2988480"/>
                            <a:ext cx="135920" cy="1359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F96EA9" id="Group 143" o:spid="_x0000_s1026" alt="Icon LinkedIn" style="position:absolute;margin-left:.7pt;margin-top:15.8pt;width:16.75pt;height:16.75pt;z-index:-251650048" coordorigin="5158,29499" coordsize="2130,213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">
                <v:rect id="Rectangle 144" o:spid="_x0000_s1027" alt="&quot;&quot;" style="position:absolute;left:5158;top:29499;width:2131;height:21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" fillcolor="#1d3251 [3204]" stroked="f" strokeweight="1pt">
                  <o:lock v:ext="edit" aspectratio="t"/>
                </v:rect>
                <v:shape id="Graphic 34" o:spid="_x0000_s1028" type="#_x0000_t75" alt="Call centre" style="position:absolute;left:5544;top:29884;width:1359;height:13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">
                  <v:imagedata r:id="rId23" o:title="Call centre"/>
                </v:shape>
                <w10:wrap type="tight"/>
              </v:group>
            </w:pict>
          </mc:Fallback>
        </mc:AlternateContent>
      </w:r>
      <w:r w:rsidR="00186881">
        <w:rPr>
          <w:rFonts w:asciiTheme="majorHAnsi" w:hAnsiTheme="majorHAnsi"/>
          <w:color w:val="FFFFFF" w:themeColor="background1"/>
          <w:sz w:val="22"/>
          <w:szCs w:val="22"/>
        </w:rPr>
        <w:t xml:space="preserve">         </w:t>
      </w:r>
      <w:r w:rsidR="001D0BB6" w:rsidRPr="001D0BB6">
        <w:rPr>
          <w:rFonts w:asciiTheme="majorHAnsi" w:hAnsiTheme="majorHAnsi"/>
          <w:color w:val="FFFFFF" w:themeColor="background1"/>
          <w:sz w:val="22"/>
          <w:szCs w:val="22"/>
        </w:rPr>
        <w:t>Belgique</w:t>
      </w:r>
    </w:p>
    <w:p w14:paraId="7416C46F" w14:textId="329C16DB" w:rsidR="001D0BB6" w:rsidRPr="00EA24C5" w:rsidRDefault="001D0BB6" w:rsidP="00186881">
      <w:pPr>
        <w:spacing w:line="240" w:lineRule="auto"/>
        <w:rPr>
          <w:rFonts w:asciiTheme="majorHAnsi" w:hAnsiTheme="majorHAnsi"/>
          <w:color w:val="FFFFFF" w:themeColor="background1"/>
          <w:sz w:val="22"/>
          <w:szCs w:val="22"/>
        </w:rPr>
      </w:pPr>
      <w:r w:rsidRPr="001D0BB6">
        <w:rPr>
          <w:rFonts w:asciiTheme="majorHAnsi" w:hAnsiTheme="majorHAnsi"/>
          <w:color w:val="FFFFFF" w:themeColor="background1"/>
          <w:sz w:val="22"/>
          <w:szCs w:val="22"/>
        </w:rPr>
        <w:t>Belgian</w:t>
      </w:r>
    </w:p>
    <w:p w14:paraId="29496EA5" w14:textId="09FB26ED" w:rsidR="001D0BB6" w:rsidRPr="001D0BB6" w:rsidRDefault="009053B8" w:rsidP="001D0BB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6253634" wp14:editId="233FBFA8">
                <wp:simplePos x="0" y="0"/>
                <wp:positionH relativeFrom="column">
                  <wp:posOffset>4692837</wp:posOffset>
                </wp:positionH>
                <wp:positionV relativeFrom="paragraph">
                  <wp:posOffset>917762</wp:posOffset>
                </wp:positionV>
                <wp:extent cx="2105186" cy="163236"/>
                <wp:effectExtent l="0" t="0" r="3175" b="1905"/>
                <wp:wrapTight wrapText="bothSides">
                  <wp:wrapPolygon edited="0">
                    <wp:start x="0" y="0"/>
                    <wp:lineTo x="0" y="20171"/>
                    <wp:lineTo x="21502" y="20171"/>
                    <wp:lineTo x="21502" y="0"/>
                    <wp:lineTo x="0" y="0"/>
                  </wp:wrapPolygon>
                </wp:wrapTight>
                <wp:docPr id="35" name="Rectangle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ABB252AF-D7F5-412C-A251-F4E190A2C88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186" cy="1632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9FD7F2" id="Rectangle 35" o:spid="_x0000_s1026" style="position:absolute;margin-left:369.5pt;margin-top:72.25pt;width:165.75pt;height:12.8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" fillcolor="#1d3251 [3204]" stroked="f" strokeweight="1pt"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9EF0799" wp14:editId="4C277721">
                <wp:simplePos x="0" y="0"/>
                <wp:positionH relativeFrom="column">
                  <wp:posOffset>4692837</wp:posOffset>
                </wp:positionH>
                <wp:positionV relativeFrom="paragraph">
                  <wp:posOffset>1651000</wp:posOffset>
                </wp:positionV>
                <wp:extent cx="2105187" cy="163236"/>
                <wp:effectExtent l="0" t="0" r="3175" b="1905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5187" cy="163236"/>
                          <a:chOff x="0" y="0"/>
                          <a:chExt cx="2105187" cy="163236"/>
                        </a:xfrm>
                      </wpg:grpSpPr>
                      <wps:wsp>
                        <wps:cNvPr id="56" name="Rectangle 56"/>
                        <wps:cNvSpPr/>
                        <wps:spPr>
                          <a:xfrm>
                            <a:off x="0" y="0"/>
                            <a:ext cx="2105187" cy="163236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59" name="Arrow: Pentagon 59">
                          <a:extLst>
                            <a:ext uri="{FF2B5EF4-FFF2-40B4-BE49-F238E27FC236}">
                              <a16:creationId xmlns:a16="http://schemas.microsoft.com/office/drawing/2014/main" id="{52E54912-D24F-4029-BB3A-F19A5D1C9ABF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1681345" cy="163236"/>
                          </a:xfrm>
                          <a:prstGeom prst="homePlat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E1197B" id="Group 62" o:spid="_x0000_s1026" style="position:absolute;margin-left:369.5pt;margin-top:130pt;width:165.75pt;height:12.85pt;z-index:251680768" coordsize="21051,16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">
                <v:rect id="Rectangle 56" o:spid="_x0000_s1027" style="position:absolute;width:21051;height:16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" fillcolor="#cddaed [3208]" stroked="f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rrow: Pentagon 59" o:spid="_x0000_s1028" type="#_x0000_t15" style="position:absolute;width:16813;height:16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" adj="20551" fillcolor="#1d3251 [3204]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46E1495" wp14:editId="5EBC9AEA">
                <wp:simplePos x="0" y="0"/>
                <wp:positionH relativeFrom="column">
                  <wp:posOffset>4690670</wp:posOffset>
                </wp:positionH>
                <wp:positionV relativeFrom="paragraph">
                  <wp:posOffset>1263799</wp:posOffset>
                </wp:positionV>
                <wp:extent cx="2105187" cy="163236"/>
                <wp:effectExtent l="0" t="0" r="3175" b="1905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5187" cy="163236"/>
                          <a:chOff x="0" y="0"/>
                          <a:chExt cx="2105187" cy="163236"/>
                        </a:xfrm>
                      </wpg:grpSpPr>
                      <wps:wsp>
                        <wps:cNvPr id="42" name="Rectangle 42">
                          <a:extLst>
                            <a:ext uri="{FF2B5EF4-FFF2-40B4-BE49-F238E27FC236}">
                              <a16:creationId xmlns:a16="http://schemas.microsoft.com/office/drawing/2014/main" id="{71CC5E50-646C-41CC-AA68-C7A3E6E7AB8B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2105187" cy="163236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43" name="Arrow: Pentagon 43">
                          <a:extLst>
                            <a:ext uri="{FF2B5EF4-FFF2-40B4-BE49-F238E27FC236}">
                              <a16:creationId xmlns:a16="http://schemas.microsoft.com/office/drawing/2014/main" id="{F6B15B20-8B7E-4BE3-8CC8-CC99B1D614A7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1834533" cy="163236"/>
                          </a:xfrm>
                          <a:prstGeom prst="homePlat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183476" id="Group 61" o:spid="_x0000_s1026" style="position:absolute;margin-left:369.35pt;margin-top:99.5pt;width:165.75pt;height:12.85pt;z-index:251675648" coordsize="21051,16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">
                <v:rect id="Rectangle 42" o:spid="_x0000_s1027" style="position:absolute;width:21051;height:16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" fillcolor="#cddaed [3208]" stroked="f"/>
                <v:shape id="Arrow: Pentagon 43" o:spid="_x0000_s1028" type="#_x0000_t15" style="position:absolute;width:18345;height:16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" adj="20639" fillcolor="#1d3251 [3204]" stroked="f" strokeweight="1pt"/>
              </v:group>
            </w:pict>
          </mc:Fallback>
        </mc:AlternateContent>
      </w:r>
      <w:r>
        <w:rPr>
          <w:noProof/>
          <w:color w:val="FFFFFF" w:themeColor="background1"/>
          <w:lang w:bidi="en-GB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BF845D9" wp14:editId="4A5B0DCD">
                <wp:simplePos x="0" y="0"/>
                <wp:positionH relativeFrom="column">
                  <wp:posOffset>180109</wp:posOffset>
                </wp:positionH>
                <wp:positionV relativeFrom="paragraph">
                  <wp:posOffset>4202719</wp:posOffset>
                </wp:positionV>
                <wp:extent cx="1117600" cy="609022"/>
                <wp:effectExtent l="0" t="0" r="0" b="0"/>
                <wp:wrapTight wrapText="bothSides">
                  <wp:wrapPolygon edited="0">
                    <wp:start x="1964" y="2252"/>
                    <wp:lineTo x="736" y="5406"/>
                    <wp:lineTo x="1473" y="7658"/>
                    <wp:lineTo x="10800" y="10361"/>
                    <wp:lineTo x="6136" y="13514"/>
                    <wp:lineTo x="4664" y="15766"/>
                    <wp:lineTo x="5155" y="19821"/>
                    <wp:lineTo x="19636" y="19821"/>
                    <wp:lineTo x="20618" y="15316"/>
                    <wp:lineTo x="18409" y="13514"/>
                    <wp:lineTo x="10800" y="10361"/>
                    <wp:lineTo x="19391" y="8108"/>
                    <wp:lineTo x="20864" y="5856"/>
                    <wp:lineTo x="19391" y="2252"/>
                    <wp:lineTo x="1964" y="2252"/>
                  </wp:wrapPolygon>
                </wp:wrapTight>
                <wp:docPr id="134" name="Group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7600" cy="609022"/>
                          <a:chOff x="0" y="0"/>
                          <a:chExt cx="1117600" cy="609022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5">
                                    <a14:imgEffect>
                                      <a14:backgroundRemoval t="10000" b="90000" l="10000" r="90000">
                                        <a14:foregroundMark x1="68182" y1="65217" x2="68182" y2="65217"/>
                                        <a14:foregroundMark x1="87500" y1="60870" x2="87500" y2="60870"/>
                                        <a14:foregroundMark x1="32955" y1="69565" x2="32955" y2="69565"/>
                                        <a14:foregroundMark x1="13636" y1="60870" x2="13636" y2="60870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600" cy="292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6">
                                    <a14:imgEffect>
                                      <a14:backgroundRemoval t="10000" b="90000" l="10000" r="90000">
                                        <a14:foregroundMark x1="68182" y1="65217" x2="68182" y2="65217"/>
                                        <a14:foregroundMark x1="87500" y1="60870" x2="87500" y2="60870"/>
                                        <a14:foregroundMark x1="32955" y1="69565" x2="32955" y2="69565"/>
                                        <a14:foregroundMark x1="13636" y1="60870" x2="13636" y2="60870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101" t="19413"/>
                          <a:stretch/>
                        </pic:blipFill>
                        <pic:spPr bwMode="auto">
                          <a:xfrm>
                            <a:off x="242455" y="374072"/>
                            <a:ext cx="847725" cy="234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6668BFD" id="Group 134" o:spid="_x0000_s1026" style="position:absolute;margin-left:14.2pt;margin-top:330.9pt;width:88pt;height:47.95pt;z-index:251663360" coordsize="11176,609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">
                <v:shape id="Picture 12" o:spid="_x0000_s1027" type="#_x0000_t75" style="position:absolute;width:11176;height:292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">
                  <v:imagedata r:id="rId27" o:title=""/>
                </v:shape>
                <v:shape id="Picture 13" o:spid="_x0000_s1028" type="#_x0000_t75" style="position:absolute;left:2424;top:3740;width:8477;height:235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">
                  <v:imagedata r:id="rId27" o:title="" croptop="12723f" cropleft="15795f"/>
                </v:shape>
                <w10:wrap type="tight"/>
              </v:group>
            </w:pict>
          </mc:Fallback>
        </mc:AlternateContent>
      </w:r>
      <w:r w:rsidR="00186881">
        <w:rPr>
          <w:noProof/>
          <w:color w:val="FFFFFF" w:themeColor="background1"/>
          <w:lang w:bidi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18790A9" wp14:editId="38B4E1E6">
                <wp:simplePos x="0" y="0"/>
                <wp:positionH relativeFrom="column">
                  <wp:posOffset>-438037</wp:posOffset>
                </wp:positionH>
                <wp:positionV relativeFrom="paragraph">
                  <wp:posOffset>170913</wp:posOffset>
                </wp:positionV>
                <wp:extent cx="2652665" cy="595718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2665" cy="595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E22464" w14:textId="77777777" w:rsidR="004E2C6A" w:rsidRPr="004E2C6A" w:rsidRDefault="004E2C6A" w:rsidP="004E2C6A">
                            <w:pPr>
                              <w:pStyle w:val="Heading1"/>
                            </w:pPr>
                            <w:r w:rsidRPr="004E2C6A">
                              <w:t>Attitude</w:t>
                            </w:r>
                          </w:p>
                          <w:p w14:paraId="069AE59A" w14:textId="77777777" w:rsidR="004E2C6A" w:rsidRPr="009053B8" w:rsidRDefault="004E2C6A" w:rsidP="004E2C6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9053B8">
                              <w:rPr>
                                <w:rFonts w:asciiTheme="majorHAnsi" w:hAnsiTheme="majorHAnsi"/>
                              </w:rPr>
                              <w:t xml:space="preserve">Motivated and persistent </w:t>
                            </w:r>
                          </w:p>
                          <w:p w14:paraId="7F66ED2E" w14:textId="77777777" w:rsidR="004E2C6A" w:rsidRPr="009053B8" w:rsidRDefault="004E2C6A" w:rsidP="004E2C6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9053B8">
                              <w:rPr>
                                <w:rFonts w:asciiTheme="majorHAnsi" w:hAnsiTheme="majorHAnsi"/>
                              </w:rPr>
                              <w:t>Team work</w:t>
                            </w:r>
                          </w:p>
                          <w:p w14:paraId="2AA5EC4F" w14:textId="77777777" w:rsidR="004E2C6A" w:rsidRPr="009053B8" w:rsidRDefault="004E2C6A" w:rsidP="004E2C6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9053B8">
                              <w:rPr>
                                <w:rFonts w:asciiTheme="majorHAnsi" w:hAnsiTheme="majorHAnsi"/>
                              </w:rPr>
                              <w:t>Punctual</w:t>
                            </w:r>
                          </w:p>
                          <w:p w14:paraId="3A674A12" w14:textId="77777777" w:rsidR="004E2C6A" w:rsidRPr="009053B8" w:rsidRDefault="004E2C6A" w:rsidP="004E2C6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9053B8">
                              <w:rPr>
                                <w:rFonts w:asciiTheme="majorHAnsi" w:hAnsiTheme="majorHAnsi"/>
                              </w:rPr>
                              <w:t>Hard worker</w:t>
                            </w:r>
                          </w:p>
                          <w:p w14:paraId="2791774C" w14:textId="77777777" w:rsidR="004E2C6A" w:rsidRPr="009053B8" w:rsidRDefault="004E2C6A" w:rsidP="004E2C6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9053B8">
                              <w:rPr>
                                <w:rFonts w:asciiTheme="majorHAnsi" w:hAnsiTheme="majorHAnsi"/>
                              </w:rPr>
                              <w:t xml:space="preserve">Know how to work under pressure </w:t>
                            </w:r>
                          </w:p>
                          <w:p w14:paraId="129A6186" w14:textId="77777777" w:rsidR="004E2C6A" w:rsidRPr="009053B8" w:rsidRDefault="004E2C6A" w:rsidP="004E2C6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9053B8">
                              <w:rPr>
                                <w:rFonts w:asciiTheme="majorHAnsi" w:hAnsiTheme="majorHAnsi"/>
                              </w:rPr>
                              <w:t>I’m organized</w:t>
                            </w:r>
                          </w:p>
                          <w:p w14:paraId="479C0D06" w14:textId="77777777" w:rsidR="004E2C6A" w:rsidRPr="009053B8" w:rsidRDefault="004E2C6A" w:rsidP="004E2C6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9053B8">
                              <w:rPr>
                                <w:rFonts w:asciiTheme="majorHAnsi" w:hAnsiTheme="majorHAnsi"/>
                              </w:rPr>
                              <w:t>Know how to adapt</w:t>
                            </w:r>
                          </w:p>
                          <w:p w14:paraId="48AC73A0" w14:textId="77777777" w:rsidR="004E2C6A" w:rsidRDefault="004E2C6A" w:rsidP="004E2C6A"/>
                          <w:p w14:paraId="1ADC8FCD" w14:textId="77777777" w:rsidR="004E2C6A" w:rsidRPr="004E2C6A" w:rsidRDefault="004E2C6A" w:rsidP="004E2C6A">
                            <w:pPr>
                              <w:pStyle w:val="Heading1"/>
                            </w:pPr>
                            <w:r w:rsidRPr="004E2C6A">
                              <w:t>SKILLS</w:t>
                            </w:r>
                          </w:p>
                          <w:p w14:paraId="1A857AAD" w14:textId="11696E2A" w:rsidR="004E2C6A" w:rsidRPr="009053B8" w:rsidRDefault="004E2C6A" w:rsidP="004E2C6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9053B8">
                              <w:rPr>
                                <w:rFonts w:asciiTheme="majorHAnsi" w:hAnsiTheme="majorHAnsi"/>
                              </w:rPr>
                              <w:t>Comfortable with most Office software</w:t>
                            </w:r>
                          </w:p>
                          <w:p w14:paraId="0DBFF21A" w14:textId="64594451" w:rsidR="004E2C6A" w:rsidRPr="009053B8" w:rsidRDefault="004E2C6A" w:rsidP="004E2C6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9053B8">
                              <w:rPr>
                                <w:rFonts w:asciiTheme="majorHAnsi" w:hAnsiTheme="majorHAnsi"/>
                              </w:rPr>
                              <w:t xml:space="preserve">11 years horse riding </w:t>
                            </w:r>
                          </w:p>
                          <w:p w14:paraId="4F9ECEB6" w14:textId="71319A0B" w:rsidR="006A3585" w:rsidRPr="009053B8" w:rsidRDefault="006A3585" w:rsidP="004E2C6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9053B8">
                              <w:rPr>
                                <w:rFonts w:asciiTheme="majorHAnsi" w:hAnsiTheme="majorHAnsi"/>
                              </w:rPr>
                              <w:t>Good contact with all types of animals</w:t>
                            </w:r>
                          </w:p>
                          <w:p w14:paraId="0B3FBA06" w14:textId="24C1DE9D" w:rsidR="004E2C6A" w:rsidRDefault="004E2C6A"/>
                          <w:p w14:paraId="3C86036E" w14:textId="118BDD0B" w:rsidR="004E2C6A" w:rsidRDefault="004E2C6A" w:rsidP="004E2C6A">
                            <w:pPr>
                              <w:pStyle w:val="Heading1"/>
                            </w:pPr>
                            <w:r w:rsidRPr="004E2C6A">
                              <w:t>Languag</w:t>
                            </w:r>
                            <w:r>
                              <w:t>es</w:t>
                            </w:r>
                          </w:p>
                          <w:p w14:paraId="3DABA7A4" w14:textId="74AEAC21" w:rsidR="004E2C6A" w:rsidRPr="009053B8" w:rsidRDefault="004E2C6A" w:rsidP="004E2C6A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9053B8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French</w:t>
                            </w:r>
                          </w:p>
                          <w:p w14:paraId="4CF98062" w14:textId="34F6B0B9" w:rsidR="004E2C6A" w:rsidRPr="009053B8" w:rsidRDefault="004E2C6A" w:rsidP="004E2C6A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9053B8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790A9" id="Text Box 9" o:spid="_x0000_s1029" type="#_x0000_t202" style="position:absolute;margin-left:-34.5pt;margin-top:13.45pt;width:208.85pt;height:469.0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" filled="f" stroked="f" strokeweight=".5pt">
                <v:textbox>
                  <w:txbxContent>
                    <w:p w14:paraId="28E22464" w14:textId="77777777" w:rsidR="004E2C6A" w:rsidRPr="004E2C6A" w:rsidRDefault="004E2C6A" w:rsidP="004E2C6A">
                      <w:pPr>
                        <w:pStyle w:val="Heading1"/>
                      </w:pPr>
                      <w:r w:rsidRPr="004E2C6A">
                        <w:t>Attitude</w:t>
                      </w:r>
                    </w:p>
                    <w:p w14:paraId="069AE59A" w14:textId="77777777" w:rsidR="004E2C6A" w:rsidRPr="009053B8" w:rsidRDefault="004E2C6A" w:rsidP="004E2C6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Theme="majorHAnsi" w:hAnsiTheme="majorHAnsi"/>
                        </w:rPr>
                      </w:pPr>
                      <w:r w:rsidRPr="009053B8">
                        <w:rPr>
                          <w:rFonts w:asciiTheme="majorHAnsi" w:hAnsiTheme="majorHAnsi"/>
                        </w:rPr>
                        <w:t xml:space="preserve">Motivated and persistent </w:t>
                      </w:r>
                    </w:p>
                    <w:p w14:paraId="7F66ED2E" w14:textId="77777777" w:rsidR="004E2C6A" w:rsidRPr="009053B8" w:rsidRDefault="004E2C6A" w:rsidP="004E2C6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Theme="majorHAnsi" w:hAnsiTheme="majorHAnsi"/>
                        </w:rPr>
                      </w:pPr>
                      <w:r w:rsidRPr="009053B8">
                        <w:rPr>
                          <w:rFonts w:asciiTheme="majorHAnsi" w:hAnsiTheme="majorHAnsi"/>
                        </w:rPr>
                        <w:t>Team work</w:t>
                      </w:r>
                    </w:p>
                    <w:p w14:paraId="2AA5EC4F" w14:textId="77777777" w:rsidR="004E2C6A" w:rsidRPr="009053B8" w:rsidRDefault="004E2C6A" w:rsidP="004E2C6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Theme="majorHAnsi" w:hAnsiTheme="majorHAnsi"/>
                        </w:rPr>
                      </w:pPr>
                      <w:r w:rsidRPr="009053B8">
                        <w:rPr>
                          <w:rFonts w:asciiTheme="majorHAnsi" w:hAnsiTheme="majorHAnsi"/>
                        </w:rPr>
                        <w:t>Punctual</w:t>
                      </w:r>
                    </w:p>
                    <w:p w14:paraId="3A674A12" w14:textId="77777777" w:rsidR="004E2C6A" w:rsidRPr="009053B8" w:rsidRDefault="004E2C6A" w:rsidP="004E2C6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Theme="majorHAnsi" w:hAnsiTheme="majorHAnsi"/>
                        </w:rPr>
                      </w:pPr>
                      <w:r w:rsidRPr="009053B8">
                        <w:rPr>
                          <w:rFonts w:asciiTheme="majorHAnsi" w:hAnsiTheme="majorHAnsi"/>
                        </w:rPr>
                        <w:t>Hard worker</w:t>
                      </w:r>
                    </w:p>
                    <w:p w14:paraId="2791774C" w14:textId="77777777" w:rsidR="004E2C6A" w:rsidRPr="009053B8" w:rsidRDefault="004E2C6A" w:rsidP="004E2C6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Theme="majorHAnsi" w:hAnsiTheme="majorHAnsi"/>
                        </w:rPr>
                      </w:pPr>
                      <w:r w:rsidRPr="009053B8">
                        <w:rPr>
                          <w:rFonts w:asciiTheme="majorHAnsi" w:hAnsiTheme="majorHAnsi"/>
                        </w:rPr>
                        <w:t xml:space="preserve">Know how to work under pressure </w:t>
                      </w:r>
                    </w:p>
                    <w:p w14:paraId="129A6186" w14:textId="77777777" w:rsidR="004E2C6A" w:rsidRPr="009053B8" w:rsidRDefault="004E2C6A" w:rsidP="004E2C6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Theme="majorHAnsi" w:hAnsiTheme="majorHAnsi"/>
                        </w:rPr>
                      </w:pPr>
                      <w:r w:rsidRPr="009053B8">
                        <w:rPr>
                          <w:rFonts w:asciiTheme="majorHAnsi" w:hAnsiTheme="majorHAnsi"/>
                        </w:rPr>
                        <w:t>I’m organized</w:t>
                      </w:r>
                    </w:p>
                    <w:p w14:paraId="479C0D06" w14:textId="77777777" w:rsidR="004E2C6A" w:rsidRPr="009053B8" w:rsidRDefault="004E2C6A" w:rsidP="004E2C6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Theme="majorHAnsi" w:hAnsiTheme="majorHAnsi"/>
                        </w:rPr>
                      </w:pPr>
                      <w:r w:rsidRPr="009053B8">
                        <w:rPr>
                          <w:rFonts w:asciiTheme="majorHAnsi" w:hAnsiTheme="majorHAnsi"/>
                        </w:rPr>
                        <w:t>Know how to adapt</w:t>
                      </w:r>
                    </w:p>
                    <w:p w14:paraId="48AC73A0" w14:textId="77777777" w:rsidR="004E2C6A" w:rsidRDefault="004E2C6A" w:rsidP="004E2C6A"/>
                    <w:p w14:paraId="1ADC8FCD" w14:textId="77777777" w:rsidR="004E2C6A" w:rsidRPr="004E2C6A" w:rsidRDefault="004E2C6A" w:rsidP="004E2C6A">
                      <w:pPr>
                        <w:pStyle w:val="Heading1"/>
                      </w:pPr>
                      <w:r w:rsidRPr="004E2C6A">
                        <w:t>SKILLS</w:t>
                      </w:r>
                    </w:p>
                    <w:p w14:paraId="1A857AAD" w14:textId="11696E2A" w:rsidR="004E2C6A" w:rsidRPr="009053B8" w:rsidRDefault="004E2C6A" w:rsidP="004E2C6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Theme="majorHAnsi" w:hAnsiTheme="majorHAnsi"/>
                        </w:rPr>
                      </w:pPr>
                      <w:r w:rsidRPr="009053B8">
                        <w:rPr>
                          <w:rFonts w:asciiTheme="majorHAnsi" w:hAnsiTheme="majorHAnsi"/>
                        </w:rPr>
                        <w:t>Comfortable with most Office software</w:t>
                      </w:r>
                    </w:p>
                    <w:p w14:paraId="0DBFF21A" w14:textId="64594451" w:rsidR="004E2C6A" w:rsidRPr="009053B8" w:rsidRDefault="004E2C6A" w:rsidP="004E2C6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Theme="majorHAnsi" w:hAnsiTheme="majorHAnsi"/>
                        </w:rPr>
                      </w:pPr>
                      <w:r w:rsidRPr="009053B8">
                        <w:rPr>
                          <w:rFonts w:asciiTheme="majorHAnsi" w:hAnsiTheme="majorHAnsi"/>
                        </w:rPr>
                        <w:t xml:space="preserve">11 years horse riding </w:t>
                      </w:r>
                    </w:p>
                    <w:p w14:paraId="4F9ECEB6" w14:textId="71319A0B" w:rsidR="006A3585" w:rsidRPr="009053B8" w:rsidRDefault="006A3585" w:rsidP="004E2C6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Theme="majorHAnsi" w:hAnsiTheme="majorHAnsi"/>
                        </w:rPr>
                      </w:pPr>
                      <w:r w:rsidRPr="009053B8">
                        <w:rPr>
                          <w:rFonts w:asciiTheme="majorHAnsi" w:hAnsiTheme="majorHAnsi"/>
                        </w:rPr>
                        <w:t>Good contact with all types of animals</w:t>
                      </w:r>
                    </w:p>
                    <w:p w14:paraId="0B3FBA06" w14:textId="24C1DE9D" w:rsidR="004E2C6A" w:rsidRDefault="004E2C6A"/>
                    <w:p w14:paraId="3C86036E" w14:textId="118BDD0B" w:rsidR="004E2C6A" w:rsidRDefault="004E2C6A" w:rsidP="004E2C6A">
                      <w:pPr>
                        <w:pStyle w:val="Heading1"/>
                      </w:pPr>
                      <w:r w:rsidRPr="004E2C6A">
                        <w:t>Languag</w:t>
                      </w:r>
                      <w:r>
                        <w:t>es</w:t>
                      </w:r>
                    </w:p>
                    <w:p w14:paraId="3DABA7A4" w14:textId="74AEAC21" w:rsidR="004E2C6A" w:rsidRPr="009053B8" w:rsidRDefault="004E2C6A" w:rsidP="004E2C6A">
                      <w:pPr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9053B8">
                        <w:rPr>
                          <w:rFonts w:asciiTheme="majorHAnsi" w:hAnsiTheme="majorHAnsi"/>
                          <w:sz w:val="24"/>
                          <w:szCs w:val="24"/>
                        </w:rPr>
                        <w:t>French</w:t>
                      </w:r>
                    </w:p>
                    <w:p w14:paraId="4CF98062" w14:textId="34F6B0B9" w:rsidR="004E2C6A" w:rsidRPr="009053B8" w:rsidRDefault="004E2C6A" w:rsidP="004E2C6A">
                      <w:pPr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9053B8">
                        <w:rPr>
                          <w:rFonts w:asciiTheme="majorHAnsi" w:hAnsiTheme="majorHAnsi"/>
                          <w:sz w:val="24"/>
                          <w:szCs w:val="24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="00EA24C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0591034" wp14:editId="7F644350">
                <wp:simplePos x="0" y="0"/>
                <wp:positionH relativeFrom="column">
                  <wp:posOffset>2217420</wp:posOffset>
                </wp:positionH>
                <wp:positionV relativeFrom="paragraph">
                  <wp:posOffset>564247</wp:posOffset>
                </wp:positionV>
                <wp:extent cx="53569" cy="4622800"/>
                <wp:effectExtent l="0" t="0" r="2286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69" cy="4622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FCC06A" id="Straight Connector 11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6pt,44.45pt" to="178.8pt,408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" strokecolor="black [3200]" strokeweight=".5pt">
                <v:stroke joinstyle="miter"/>
              </v:line>
            </w:pict>
          </mc:Fallback>
        </mc:AlternateContent>
      </w:r>
    </w:p>
    <w:sectPr w:rsidR="001D0BB6" w:rsidRPr="001D0BB6" w:rsidSect="00733DE9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 w:code="9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BDF82" w14:textId="77777777" w:rsidR="00E5025C" w:rsidRDefault="00E5025C" w:rsidP="00B21D64">
      <w:pPr>
        <w:spacing w:after="0" w:line="240" w:lineRule="auto"/>
      </w:pPr>
      <w:r>
        <w:separator/>
      </w:r>
    </w:p>
  </w:endnote>
  <w:endnote w:type="continuationSeparator" w:id="0">
    <w:p w14:paraId="6201E8EE" w14:textId="77777777" w:rsidR="00E5025C" w:rsidRDefault="00E5025C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43296" w14:textId="77777777" w:rsidR="00EA24C5" w:rsidRDefault="00EA24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1B565" w14:textId="77777777" w:rsidR="00A96376" w:rsidRDefault="00A96376">
    <w:pPr>
      <w:pStyle w:val="Footer"/>
    </w:pPr>
    <w:r>
      <w:rPr>
        <w:noProof/>
        <w:lang w:bidi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8B20F3" wp14:editId="217BBCDB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61249C3" id="Rectangle 8" o:spid="_x0000_s1026" alt="&quot;&quot;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" fillcolor="#cdedda [3207]" stroked="f" strokeweight="1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8971A" w14:textId="77777777" w:rsidR="00EA24C5" w:rsidRDefault="00EA24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A6B33" w14:textId="77777777" w:rsidR="00E5025C" w:rsidRDefault="00E5025C" w:rsidP="00B21D64">
      <w:pPr>
        <w:spacing w:after="0" w:line="240" w:lineRule="auto"/>
      </w:pPr>
      <w:r>
        <w:separator/>
      </w:r>
    </w:p>
  </w:footnote>
  <w:footnote w:type="continuationSeparator" w:id="0">
    <w:p w14:paraId="1282C7BA" w14:textId="77777777" w:rsidR="00E5025C" w:rsidRDefault="00E5025C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84F2E" w14:textId="77777777" w:rsidR="00EA24C5" w:rsidRDefault="00EA24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90F97" w14:textId="77777777" w:rsidR="00B21D64" w:rsidRDefault="00997E86">
    <w:pPr>
      <w:pStyle w:val="Header"/>
    </w:pPr>
    <w:r>
      <w:rPr>
        <w:noProof/>
        <w:lang w:bidi="en-GB"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313C998E" wp14:editId="7CDBA663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15E839F" id="Group 129" o:spid="_x0000_s1026" alt="&quot;&quot;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&#13;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&#13;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&#13;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" fillcolor="#1d3251 [3204]" stroked="f" strokeweight="1pt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BCBF2" w14:textId="77777777" w:rsidR="00EA24C5" w:rsidRDefault="00EA24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alt="Cake outline" style="width:27pt;height:29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" o:bullet="t">
        <v:imagedata r:id="rId1" o:title="" cropbottom="-2340f" cropright="-7562f"/>
      </v:shape>
    </w:pict>
  </w:numPicBullet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AB574F"/>
    <w:multiLevelType w:val="hybridMultilevel"/>
    <w:tmpl w:val="57DADDA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06EB3"/>
    <w:multiLevelType w:val="hybridMultilevel"/>
    <w:tmpl w:val="FECA38D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3CF2105"/>
    <w:multiLevelType w:val="multilevel"/>
    <w:tmpl w:val="9D984FD2"/>
    <w:numStyleLink w:val="BullettedList"/>
  </w:abstractNum>
  <w:abstractNum w:abstractNumId="6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1100030"/>
    <w:multiLevelType w:val="hybridMultilevel"/>
    <w:tmpl w:val="D33A0178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3FB367D"/>
    <w:multiLevelType w:val="hybridMultilevel"/>
    <w:tmpl w:val="48265DF0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7"/>
  </w:num>
  <w:num w:numId="4">
    <w:abstractNumId w:val="4"/>
  </w:num>
  <w:num w:numId="5">
    <w:abstractNumId w:val="6"/>
  </w:num>
  <w:num w:numId="6">
    <w:abstractNumId w:val="10"/>
  </w:num>
  <w:num w:numId="7">
    <w:abstractNumId w:val="0"/>
  </w:num>
  <w:num w:numId="8">
    <w:abstractNumId w:val="3"/>
  </w:num>
  <w:num w:numId="9">
    <w:abstractNumId w:val="5"/>
  </w:num>
  <w:num w:numId="10">
    <w:abstractNumId w:val="1"/>
  </w:num>
  <w:num w:numId="11">
    <w:abstractNumId w:val="12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removePersonalInformation/>
  <w:removeDateAndTime/>
  <w:displayBackgroundShape/>
  <w:proofState w:spelling="clean" w:grammar="clean"/>
  <w:attachedTemplate r:id="rId1"/>
  <w:stylePaneSortMethod w:val="00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E34"/>
    <w:rsid w:val="000161E1"/>
    <w:rsid w:val="00021303"/>
    <w:rsid w:val="00071144"/>
    <w:rsid w:val="00072B72"/>
    <w:rsid w:val="000C2C8B"/>
    <w:rsid w:val="00107E81"/>
    <w:rsid w:val="00144072"/>
    <w:rsid w:val="00186881"/>
    <w:rsid w:val="00186ED5"/>
    <w:rsid w:val="001B38EF"/>
    <w:rsid w:val="001D0BB6"/>
    <w:rsid w:val="0021475C"/>
    <w:rsid w:val="002F0800"/>
    <w:rsid w:val="00325E20"/>
    <w:rsid w:val="003C0BB5"/>
    <w:rsid w:val="004067B9"/>
    <w:rsid w:val="004103C0"/>
    <w:rsid w:val="00452292"/>
    <w:rsid w:val="004865C2"/>
    <w:rsid w:val="004B4147"/>
    <w:rsid w:val="004E2C6A"/>
    <w:rsid w:val="00552F9B"/>
    <w:rsid w:val="005636A7"/>
    <w:rsid w:val="005A20B8"/>
    <w:rsid w:val="005B7DB3"/>
    <w:rsid w:val="0061400D"/>
    <w:rsid w:val="00621B5C"/>
    <w:rsid w:val="00631284"/>
    <w:rsid w:val="00660362"/>
    <w:rsid w:val="006A3585"/>
    <w:rsid w:val="006C2DFF"/>
    <w:rsid w:val="0070543B"/>
    <w:rsid w:val="00733DE9"/>
    <w:rsid w:val="00737E34"/>
    <w:rsid w:val="007571B5"/>
    <w:rsid w:val="00771E76"/>
    <w:rsid w:val="007772B1"/>
    <w:rsid w:val="008424CE"/>
    <w:rsid w:val="00890F1A"/>
    <w:rsid w:val="008E2197"/>
    <w:rsid w:val="009053B8"/>
    <w:rsid w:val="00997E86"/>
    <w:rsid w:val="009B7D45"/>
    <w:rsid w:val="00A21AF8"/>
    <w:rsid w:val="00A6425D"/>
    <w:rsid w:val="00A74CEE"/>
    <w:rsid w:val="00A96376"/>
    <w:rsid w:val="00B03ED5"/>
    <w:rsid w:val="00B21D64"/>
    <w:rsid w:val="00B61AE7"/>
    <w:rsid w:val="00B73E22"/>
    <w:rsid w:val="00BB7CE4"/>
    <w:rsid w:val="00BC33C3"/>
    <w:rsid w:val="00BF0DAF"/>
    <w:rsid w:val="00C05345"/>
    <w:rsid w:val="00C344AA"/>
    <w:rsid w:val="00C3541A"/>
    <w:rsid w:val="00C37B1A"/>
    <w:rsid w:val="00C777FF"/>
    <w:rsid w:val="00CD2FD2"/>
    <w:rsid w:val="00D12DFD"/>
    <w:rsid w:val="00D62B7E"/>
    <w:rsid w:val="00E5025C"/>
    <w:rsid w:val="00EA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724BF4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paragraph" w:styleId="NormalWeb">
    <w:name w:val="Normal (Web)"/>
    <w:basedOn w:val="Normal"/>
    <w:uiPriority w:val="99"/>
    <w:semiHidden/>
    <w:unhideWhenUsed/>
    <w:rsid w:val="00A74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BE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svg"/><Relationship Id="rId18" Type="http://schemas.openxmlformats.org/officeDocument/2006/relationships/image" Target="media/image9.png"/><Relationship Id="rId26" Type="http://schemas.microsoft.com/office/2007/relationships/hdphoto" Target="media/hdphoto2.wdp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microsoft.com/office/2007/relationships/hdphoto" Target="media/hdphoto1.wdp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7.svg"/><Relationship Id="rId20" Type="http://schemas.openxmlformats.org/officeDocument/2006/relationships/image" Target="media/image11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32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10.svg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image" Target="media/image13.svg"/><Relationship Id="rId27" Type="http://schemas.openxmlformats.org/officeDocument/2006/relationships/image" Target="media/image16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eajanssen/Library/Containers/com.microsoft.Word/Data/Library/Application%20Support/Microsoft/Office/16.0/DTS/Search/%7b71D3CB5C-F9C1-C741-B228-AF4F8C695981%7dtf11659642.dotx" TargetMode="External"/></Relationship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B00BCC8-41B7-F64A-A94C-25723AE0D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CV.dotx</Template>
  <TotalTime>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2021-09-14T13:30:00Z</dcterms:created>
  <dcterms:modified xsi:type="dcterms:W3CDTF">2021-09-14T15:12:00Z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